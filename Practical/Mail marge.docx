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0C" w:rsidRDefault="00D12F0C" w:rsidP="00F026FD">
      <w:pPr>
        <w:pStyle w:val="Disclaimer"/>
        <w:ind w:left="0"/>
      </w:pPr>
      <w:bookmarkStart w:id="0" w:name="_GoBack"/>
      <w:bookmarkEnd w:id="0"/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820258191"/>
          <w:placeholder>
            <w:docPart w:val="CF3D03FF273843B98A5B9172D08C258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346015474"/>
          <w:placeholder>
            <w:docPart w:val="224D9C6E303B4B1F9CA26A309BF92668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RAJU AHMED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927994879"/>
          <w:placeholder>
            <w:docPart w:val="31B9FAADC87F47AE81119B34430127E3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53011394"/>
          <w:placeholder>
            <w:docPart w:val="BC7D0D4CCDD04544AA68AC91CCEF21E7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551150432"/>
          <w:placeholder>
            <w:docPart w:val="9D206C1A79DE4BBFA3083040E0DE71CD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270058379"/>
          <w:placeholder>
            <w:docPart w:val="3B81D01481AF4A75BEB6703D0C15E8F0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2049285400"/>
          <w:placeholder>
            <w:docPart w:val="B11041EB84CC401BBB9E52D3B5D51D3A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2039464188"/>
          <w:placeholder>
            <w:docPart w:val="BBB046722A734176AB607877AEC082DE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402953726"/>
          <w:placeholder>
            <w:docPart w:val="7D7AEC8A91C54CE6802AA1B919D908BF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770779842"/>
          <w:placeholder>
            <w:docPart w:val="B2D61FA55557438E81ADDB542623681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565486056"/>
          <w:placeholder>
            <w:docPart w:val="FE07A29DC83A42989F08B42071ABDBBD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1775985014"/>
          <w:placeholder>
            <w:docPart w:val="D6921BB2F74F42DBA3ACAE5F838014F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619749279"/>
          <w:placeholder>
            <w:docPart w:val="68CBD27FE33C482783797320E1490316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572206905"/>
          <w:placeholder>
            <w:docPart w:val="D6921BB2F74F42DBA3ACAE5F838014F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539196096"/>
          <w:placeholder>
            <w:docPart w:val="77C103184DDC4DE2B6170F6A87F5B194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313147338"/>
        <w:placeholder>
          <w:docPart w:val="330418A454BD46098D0AA6424BDA0DFA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1856302641"/>
          <w:placeholder>
            <w:docPart w:val="306A2090925C4880864839537ABAB934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522057978"/>
          <w:placeholder>
            <w:docPart w:val="F6A8B7F62E094847A03BCB46348A644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769119108"/>
          <w:placeholder>
            <w:docPart w:val="489A16F45AED42FCA9CF4D878C90D62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-1669549478"/>
          <w:placeholder>
            <w:docPart w:val="C90EFD2D19CF4613BFD9FF499187109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130030227"/>
        <w:placeholder>
          <w:docPart w:val="A1BA691B1AC0455188A6D84CC364C1C0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7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1281250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571612191"/>
          <w:placeholder>
            <w:docPart w:val="24401C27163F49BCACC9A714F0853B01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1580670874"/>
          <w:placeholder>
            <w:docPart w:val="33ABA69C00EB425D9F8515B01AD45748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 Najmul Islam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667899594"/>
          <w:placeholder>
            <w:docPart w:val="427538B2D0984C8990AC0CE56F0A477B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091590607"/>
          <w:placeholder>
            <w:docPart w:val="1ABACEE6932D4B1293FFE7EBB349590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20599017"/>
          <w:placeholder>
            <w:docPart w:val="D9B162CE5540450FAAC90D7B77606E70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1028299044"/>
          <w:placeholder>
            <w:docPart w:val="CD40FFB1033D4ED1B66D01F7FA6BEE50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550571847"/>
          <w:placeholder>
            <w:docPart w:val="881F9108963C4C398BA528FD8F416D7D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398366308"/>
          <w:placeholder>
            <w:docPart w:val="2CA69A8EAE9E4FFBA901FB4B7D8C414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46506090"/>
          <w:placeholder>
            <w:docPart w:val="4EBC1C14FF6C4D7D85C895FDD9453242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351342138"/>
          <w:placeholder>
            <w:docPart w:val="E4B265749A4B46B5BCEA36D30D16F69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1381780112"/>
          <w:placeholder>
            <w:docPart w:val="9947D54CAB754D9B945EFB88255373B5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350425232"/>
          <w:placeholder>
            <w:docPart w:val="5B38C0A2357F41CE9CFEA79B74A80A9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3188045"/>
          <w:placeholder>
            <w:docPart w:val="789EA3BEBA434C2F96ECD5B12F09DF71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618959890"/>
          <w:placeholder>
            <w:docPart w:val="5B38C0A2357F41CE9CFEA79B74A80A9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612818949"/>
          <w:placeholder>
            <w:docPart w:val="08D16C0C846A4CC0A4D57709EA068AEB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989680494"/>
        <w:placeholder>
          <w:docPart w:val="F9C9E310A6F1419EAC40D02F025922E3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57619346"/>
          <w:placeholder>
            <w:docPart w:val="98EF73D1A9294082BDF2C7D9F33F7DB3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1069774498"/>
          <w:placeholder>
            <w:docPart w:val="BF9BBE9761F74E239AF7702FB181E1A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931428213"/>
          <w:placeholder>
            <w:docPart w:val="9F093F36CABF49C3BDA692F7FDF89E7B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946354065"/>
          <w:placeholder>
            <w:docPart w:val="EBEB61AB858644A494A16B1BF0FE5A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35595398"/>
        <w:placeholder>
          <w:docPart w:val="7CD4694AD6004FFE82DBF1069284092A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8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1281305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758671494"/>
          <w:placeholder>
            <w:docPart w:val="4647BE3866D14E2993FF4CAF6CBAD7C2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1967078154"/>
          <w:placeholder>
            <w:docPart w:val="12AEC4F6F0E3449DA256295331EBA689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Mostofa Aminur Rashid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326713488"/>
          <w:placeholder>
            <w:docPart w:val="14952F400902417D935789A93C01AA60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2075007956"/>
          <w:placeholder>
            <w:docPart w:val="6D6F90B6F2E54FA1A6E0C39B2AE3E093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622007540"/>
          <w:placeholder>
            <w:docPart w:val="3A612F8366BD4D739CA37C4FA51D685D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488786537"/>
          <w:placeholder>
            <w:docPart w:val="CFE42A94A77A4CF18BFFA3B12B5C810C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812140914"/>
          <w:placeholder>
            <w:docPart w:val="300A55EC15C14D36B06A8ADD9970200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537849763"/>
          <w:placeholder>
            <w:docPart w:val="71B522ECCD2245848203063E9BD897A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6691603"/>
          <w:placeholder>
            <w:docPart w:val="5046AA9E01A945B9B51E1D805126E3FC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1697663316"/>
          <w:placeholder>
            <w:docPart w:val="4A901C5798A94AEB9F5CCF2AFBD097D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966461265"/>
          <w:placeholder>
            <w:docPart w:val="2DD4BAE93AFB418E91AEF999B249F579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2008359070"/>
          <w:placeholder>
            <w:docPart w:val="5A266E607DFB4203A17D13100D8088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533930746"/>
          <w:placeholder>
            <w:docPart w:val="973E2F0BC52949B79B0188F69230BF93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728045181"/>
          <w:placeholder>
            <w:docPart w:val="5A266E607DFB4203A17D13100D8088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30071224"/>
          <w:placeholder>
            <w:docPart w:val="5AB8F788D6364D2EAA9EDBE384273200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1009216001"/>
        <w:placeholder>
          <w:docPart w:val="16F8F0A2FD324E97AD1278693330F34C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240941606"/>
          <w:placeholder>
            <w:docPart w:val="9E5CD33AD73744239B1204478AD519C8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137006516"/>
          <w:placeholder>
            <w:docPart w:val="7F6D44DC874D4C16A0C6C9DC145FD1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798282769"/>
          <w:placeholder>
            <w:docPart w:val="98A6A180A79C47B3A406074B832D8429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539400192"/>
          <w:placeholder>
            <w:docPart w:val="A243463E4BF84C62ABBC792905A2DFB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25336603"/>
        <w:placeholder>
          <w:docPart w:val="38753F8205364A54AC9796BCC65D2AC4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9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1281332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525202262"/>
          <w:placeholder>
            <w:docPart w:val="9D940FF399824436ADFEC69529BD8D3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138960668"/>
          <w:placeholder>
            <w:docPart w:val="0296FA231A9D416383D6135589E31FCE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Md.Kutub Uddin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1537650511"/>
          <w:placeholder>
            <w:docPart w:val="BD0D1558B6304110B46F5D80B978874A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572887754"/>
          <w:placeholder>
            <w:docPart w:val="48A734C7B65D49918B9960E1C2F85C9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2599016"/>
          <w:placeholder>
            <w:docPart w:val="115F69CEE43B467990D98D59ECEF4131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1407268693"/>
          <w:placeholder>
            <w:docPart w:val="F58D857AFB55430AA6FA218BA6C9B479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17490549"/>
          <w:placeholder>
            <w:docPart w:val="3FB9A888BBE647ABA00112D738ED5E4D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1225294782"/>
          <w:placeholder>
            <w:docPart w:val="E9CFBF0725F347DE815975EA179AF81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77458483"/>
          <w:placeholder>
            <w:docPart w:val="D9EA8D2C95904A34835C17ADC03F9561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540588929"/>
          <w:placeholder>
            <w:docPart w:val="1D56CA8A5C0A401DB171C31862CC803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37636666"/>
          <w:placeholder>
            <w:docPart w:val="BC87033486D44593801B35EFDB207A1E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520244975"/>
          <w:placeholder>
            <w:docPart w:val="EB65174ED43C4B2081E674D963713B9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716551992"/>
          <w:placeholder>
            <w:docPart w:val="791840FEEFA44B579857AE243D46250F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244995537"/>
          <w:placeholder>
            <w:docPart w:val="EB65174ED43C4B2081E674D963713B9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762368546"/>
          <w:placeholder>
            <w:docPart w:val="DF723A73770C45F38AF669ABC6AE0D17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11616176"/>
        <w:placeholder>
          <w:docPart w:val="D53E81858F4E44D9A9BDB5A41420904E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369726002"/>
          <w:placeholder>
            <w:docPart w:val="9AF10C8AAF7C4EB4884DF801C8C33B9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428123257"/>
          <w:placeholder>
            <w:docPart w:val="91B15441433C4213840D1D427E4F0B1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648967859"/>
          <w:placeholder>
            <w:docPart w:val="3DBAB6B3C9D444AE893401CDC52CF94C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588499585"/>
          <w:placeholder>
            <w:docPart w:val="3E9AFB76AFFB497B99972A58D127FF6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2026206704"/>
        <w:placeholder>
          <w:docPart w:val="E5A28D6F227140E2B5FFA9EDF924F95E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0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1281514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831970151"/>
          <w:placeholder>
            <w:docPart w:val="B85BBA18CCD84171B98990FB0D593B0B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456955119"/>
          <w:placeholder>
            <w:docPart w:val="86C7FE52C0D94EFAA601C12DB8219500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Shamima Nasrin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734241118"/>
          <w:placeholder>
            <w:docPart w:val="946D8CEFC8474052A7150775C98F1CF5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320337084"/>
          <w:placeholder>
            <w:docPart w:val="0C759D22F7004D249414419BD3B9902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54869145"/>
          <w:placeholder>
            <w:docPart w:val="D1F4AB9DF82A4EC6ACA971F0F442BCA6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522467588"/>
          <w:placeholder>
            <w:docPart w:val="42F22F503371494EB82EC5467EBEB174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955016657"/>
          <w:placeholder>
            <w:docPart w:val="EB184AD977F74846840D02920C0CB172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433852984"/>
          <w:placeholder>
            <w:docPart w:val="D150A87A418E4CB88F9E17EF8C5B58E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29549931"/>
          <w:placeholder>
            <w:docPart w:val="92F23D310DBC4E48AD37F619C4D63E32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30778265"/>
          <w:placeholder>
            <w:docPart w:val="9C2F0E876B224AF280EBA2F502ECA9E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1982222895"/>
          <w:placeholder>
            <w:docPart w:val="C67FAF71AC26417485C331D4BA1B550C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1808931859"/>
          <w:placeholder>
            <w:docPart w:val="B874F5CE8E634D6DBA08DB4797B3994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524908985"/>
          <w:placeholder>
            <w:docPart w:val="59A0345387A942C486C479E7B0AE47E5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812210535"/>
          <w:placeholder>
            <w:docPart w:val="B874F5CE8E634D6DBA08DB4797B3994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112151036"/>
          <w:placeholder>
            <w:docPart w:val="33E502C1216B45F08FDAE141448F970E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2016186024"/>
        <w:placeholder>
          <w:docPart w:val="A8A734CDB2F34CE0AB2DC849F040C92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246922026"/>
          <w:placeholder>
            <w:docPart w:val="FE3E2059A339414383990A2FEC2A0CE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1614826560"/>
          <w:placeholder>
            <w:docPart w:val="88F4D068D67C4640935F464DABFDAD5D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41849969"/>
          <w:placeholder>
            <w:docPart w:val="C4F7F240DE3449EEA5603097D7040800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427081536"/>
          <w:placeholder>
            <w:docPart w:val="771F436685D644328C2DAF04B80363E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925923193"/>
        <w:placeholder>
          <w:docPart w:val="8F013FEB239B4C99A3BC4911B6AA9AA0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1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1281521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467821329"/>
          <w:placeholder>
            <w:docPart w:val="0BE68BBCE37746D5B0C36A42E480702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2119870974"/>
          <w:placeholder>
            <w:docPart w:val="161E64B83FCF48B89BEC771332E81D94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Towhidul Alam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349721248"/>
          <w:placeholder>
            <w:docPart w:val="6C03B8A372584F059638A14191A366A6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889793701"/>
          <w:placeholder>
            <w:docPart w:val="155E5E4FFE34489CAC81CAF0B1F9A824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674461934"/>
          <w:placeholder>
            <w:docPart w:val="CE616CF9DDB84FEA8FF6C2D3A5817091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683813171"/>
          <w:placeholder>
            <w:docPart w:val="5AAA89A29B5F418485E0D2B882B7D7CD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458527918"/>
          <w:placeholder>
            <w:docPart w:val="08DCA1933DE645F8A9F3053FA1E980F1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2094161340"/>
          <w:placeholder>
            <w:docPart w:val="47D9B4B88FB84375A9C7FF54A46C1A0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060897462"/>
          <w:placeholder>
            <w:docPart w:val="BD723A9DCFE043D5AFC3B13CFCED06BC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1065020308"/>
          <w:placeholder>
            <w:docPart w:val="1FCB6108146D445FBA15BA2D425AE3A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828287863"/>
          <w:placeholder>
            <w:docPart w:val="DAFF396F29264CDB8FDE641FDBDB8024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1653012258"/>
          <w:placeholder>
            <w:docPart w:val="5F27D6FBDF2A4BC39D3C07517D9DD1B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20309018"/>
          <w:placeholder>
            <w:docPart w:val="D6726A34568A4AB399A1CA992E6490BE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1593235919"/>
          <w:placeholder>
            <w:docPart w:val="5F27D6FBDF2A4BC39D3C07517D9DD1B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75654120"/>
          <w:placeholder>
            <w:docPart w:val="4E542907DA204372953A4533D6AB276D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2062390771"/>
        <w:placeholder>
          <w:docPart w:val="D85BDDBC3C054794932AD279F3D5AE0B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921716703"/>
          <w:placeholder>
            <w:docPart w:val="ACA5691A4B764F97B69FEF6345EDF72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967784846"/>
          <w:placeholder>
            <w:docPart w:val="06538875CBBA42EA8B03D07CAE0572E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469091952"/>
          <w:placeholder>
            <w:docPart w:val="6C3F6C2866F441C28A8BFB0965E5F892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2058269646"/>
          <w:placeholder>
            <w:docPart w:val="1140EE95C9D24F8F9D27943FED196CA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492213367"/>
        <w:placeholder>
          <w:docPart w:val="57472E284CB947B4AE90347498AED266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2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1281524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64494251"/>
          <w:placeholder>
            <w:docPart w:val="2E80ABF9D0A44C24919F90BC9DBC8948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1394308989"/>
          <w:placeholder>
            <w:docPart w:val="5D51BCE2CED249A4B1246F3319086DC2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AMINUL HOQUE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495148762"/>
          <w:placeholder>
            <w:docPart w:val="C6A75F42D6A74BF1AF5400EE1B62C9A4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918855553"/>
          <w:placeholder>
            <w:docPart w:val="3EE3D2F46D784CBC96BAA30ED1E6E53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375856982"/>
          <w:placeholder>
            <w:docPart w:val="D8D4162F7B974979938B5A8A59463A7A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999165506"/>
          <w:placeholder>
            <w:docPart w:val="646DA886377646768A34B62D2E946C03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956146435"/>
          <w:placeholder>
            <w:docPart w:val="4418F855FD9D484B9CF13CEC575799BF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39388909"/>
          <w:placeholder>
            <w:docPart w:val="B82B83DBD02D4910BA5D0B3FCEDA8BD5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826433177"/>
          <w:placeholder>
            <w:docPart w:val="97BA34FA4B534542B8DF187FD5B0DDA4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1057512899"/>
          <w:placeholder>
            <w:docPart w:val="A0782B102E9C40DEB430967CBC43C9C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348596949"/>
          <w:placeholder>
            <w:docPart w:val="501B9C4B5C1A4882A7B5459D2E807A32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40832829"/>
          <w:placeholder>
            <w:docPart w:val="2F7EF20B3B5744A2A50B579B88201EC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597476997"/>
          <w:placeholder>
            <w:docPart w:val="9E2D75B575674226A715AB6E41952D6D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748922680"/>
          <w:placeholder>
            <w:docPart w:val="2F7EF20B3B5744A2A50B579B88201EC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69939854"/>
          <w:placeholder>
            <w:docPart w:val="5AFF322D80414EFC98F37E531DE307B8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870148678"/>
        <w:placeholder>
          <w:docPart w:val="29182D7C31724B7EB2CE188DAC9624A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1618104997"/>
          <w:placeholder>
            <w:docPart w:val="A65A1F72DF0C4D40BA82E739E0083B3D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419942952"/>
          <w:placeholder>
            <w:docPart w:val="299C774B22E046169CB62CA2B0D7C78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4847130"/>
          <w:placeholder>
            <w:docPart w:val="E61F520AE02340AAA84C105B165D4E4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665358912"/>
          <w:placeholder>
            <w:docPart w:val="FCF4D836479543C7B3DA549921C979B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478797251"/>
        <w:placeholder>
          <w:docPart w:val="B127DD4F4A5846CD8AFF702C6EF7B1DF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3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1281525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974031158"/>
          <w:placeholder>
            <w:docPart w:val="0D9DB9C8723141B1A4A81BF603F9749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776370773"/>
          <w:placeholder>
            <w:docPart w:val="0E968FB3D15F4D19B52177C8BA9D5372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Shabab Ahmed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510493140"/>
          <w:placeholder>
            <w:docPart w:val="235B353FA11B4650AC43875C5389D682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26341522"/>
          <w:placeholder>
            <w:docPart w:val="6B63C3AE48314850AC6BFB8B01077E7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46524354"/>
          <w:placeholder>
            <w:docPart w:val="4FB82456ACB74E84B4899575A018ED28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341708005"/>
          <w:placeholder>
            <w:docPart w:val="6C0412BF36724B0CBBBBA2C1512838E7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858187784"/>
          <w:placeholder>
            <w:docPart w:val="04C4709B74614DBAA6FAF9385622371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967891422"/>
          <w:placeholder>
            <w:docPart w:val="D5BA2D54311942AC9D0A7E7C5921A37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843899266"/>
          <w:placeholder>
            <w:docPart w:val="AF1E08B570A1484385F75882263AB697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1562784426"/>
          <w:placeholder>
            <w:docPart w:val="226271DBD22944F386FAF1B4898EC26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918789257"/>
          <w:placeholder>
            <w:docPart w:val="F238E151C1D8474AA64300AA3A2AE011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601849914"/>
          <w:placeholder>
            <w:docPart w:val="03DA41A9F3504C679F1C678F2462777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065168637"/>
          <w:placeholder>
            <w:docPart w:val="27334ACE5BE64CBB8612A814D7025886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934405169"/>
          <w:placeholder>
            <w:docPart w:val="03DA41A9F3504C679F1C678F2462777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707244783"/>
          <w:placeholder>
            <w:docPart w:val="9D9F5AFFDAAE48AD9B7CA653193C8244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1952594754"/>
        <w:placeholder>
          <w:docPart w:val="10652C37C9AC4401A73C32ED757D8FB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631777671"/>
          <w:placeholder>
            <w:docPart w:val="5B732405564B4643A08E9A0CEBBB81F7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633861792"/>
          <w:placeholder>
            <w:docPart w:val="BF45F72BA05F4F32BA78CCA8C2A8039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57982622"/>
          <w:placeholder>
            <w:docPart w:val="6B682C6A11364ADE819A5019E8EE720D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061298885"/>
          <w:placeholder>
            <w:docPart w:val="F3694D94315649E484822DCD09D1816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543336160"/>
        <w:placeholder>
          <w:docPart w:val="4380B9DF709E423BA3104DFD66A27925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4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1281539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954435996"/>
          <w:placeholder>
            <w:docPart w:val="CAA57572ECF54B2392A06F0DE2C6BF12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568658372"/>
          <w:placeholder>
            <w:docPart w:val="C52AA4620FDB453589318B597D01C425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Rabiul Islam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870369796"/>
          <w:placeholder>
            <w:docPart w:val="94555E8DCE664737B24984AEDFD2CECF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72747050"/>
          <w:placeholder>
            <w:docPart w:val="3154D4F382034130B2F4E648AAE6C32B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793937862"/>
          <w:placeholder>
            <w:docPart w:val="8FDFC44999B145DE9172C20D1FADD1B6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2039073656"/>
          <w:placeholder>
            <w:docPart w:val="4BE524ED2E5948FEA8BAA0D8C32C109F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267123817"/>
          <w:placeholder>
            <w:docPart w:val="F44E0579613E4AD8A45830E19D36195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994020760"/>
          <w:placeholder>
            <w:docPart w:val="321EF5E40AA54BF5ADA9A0AE0E2FEA51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543093263"/>
          <w:placeholder>
            <w:docPart w:val="B0B836BB7C0F452BA08A5D31D2C9EA19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41756569"/>
          <w:placeholder>
            <w:docPart w:val="4E564D7F3EE04A99BE22D8CCAEFDEF8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062136965"/>
          <w:placeholder>
            <w:docPart w:val="B2999E7C2CD446CFA4A194D8FD0E24B1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444740742"/>
          <w:placeholder>
            <w:docPart w:val="C3B02A4912944811A309450E8A3298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059598555"/>
          <w:placeholder>
            <w:docPart w:val="59097C7941B14D40BD4BB9919538511D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1664149180"/>
          <w:placeholder>
            <w:docPart w:val="C3B02A4912944811A309450E8A3298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888176435"/>
          <w:placeholder>
            <w:docPart w:val="9F2D8BDAA7144572AA3915CFC96AAF29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699751199"/>
        <w:placeholder>
          <w:docPart w:val="62D122D7E6A1414B9F97915413BA6D67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313378673"/>
          <w:placeholder>
            <w:docPart w:val="0D36513B1D724EFEB70A5D5B2847433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1762052707"/>
          <w:placeholder>
            <w:docPart w:val="85593A6576FA47E9926055809F2B1A1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501096570"/>
          <w:placeholder>
            <w:docPart w:val="DD1B3B0E446345ABA246C6EFE03E2204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104548211"/>
          <w:placeholder>
            <w:docPart w:val="664A78363B7D4CCBB6F932EA673B7B3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1568031953"/>
        <w:placeholder>
          <w:docPart w:val="1B56903E1DEE41CABCE3393B94C73DAC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5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1281573</w:t>
      </w:r>
    </w:p>
    <w:p w:rsidR="00D12F0C" w:rsidRPr="002F3091" w:rsidRDefault="00D12F0C" w:rsidP="00387438">
      <w:pPr>
        <w:rPr>
          <w:b/>
        </w:rPr>
      </w:pPr>
    </w:p>
    <w:sectPr w:rsidR="00D12F0C" w:rsidRPr="002F3091" w:rsidSect="00D12F0C">
      <w:footerReference w:type="default" r:id="rId16"/>
      <w:type w:val="continuous"/>
      <w:pgSz w:w="12240" w:h="15840"/>
      <w:pgMar w:top="180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9C5" w:rsidRDefault="00CE39C5">
      <w:pPr>
        <w:spacing w:after="0" w:line="240" w:lineRule="auto"/>
      </w:pPr>
      <w:r>
        <w:separator/>
      </w:r>
    </w:p>
  </w:endnote>
  <w:endnote w:type="continuationSeparator" w:id="0">
    <w:p w:rsidR="00CE39C5" w:rsidRDefault="00CE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27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33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091" w:rsidRDefault="002F30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877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00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574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29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069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790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3309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467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9C5" w:rsidRDefault="00CE39C5">
      <w:pPr>
        <w:spacing w:after="0" w:line="240" w:lineRule="auto"/>
      </w:pPr>
      <w:r>
        <w:separator/>
      </w:r>
    </w:p>
  </w:footnote>
  <w:footnote w:type="continuationSeparator" w:id="0">
    <w:p w:rsidR="00CE39C5" w:rsidRDefault="00CE3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F5C04D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5FAFE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2CF66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013486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A94A31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F96436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BE83F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919816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218F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0CF8D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F"/>
    <w:rsid w:val="00065628"/>
    <w:rsid w:val="00090082"/>
    <w:rsid w:val="001A0C34"/>
    <w:rsid w:val="001F6334"/>
    <w:rsid w:val="002A065F"/>
    <w:rsid w:val="002D1F7B"/>
    <w:rsid w:val="002E0540"/>
    <w:rsid w:val="002F3091"/>
    <w:rsid w:val="00337C7B"/>
    <w:rsid w:val="00387438"/>
    <w:rsid w:val="003B284C"/>
    <w:rsid w:val="004B34EC"/>
    <w:rsid w:val="004C0F2D"/>
    <w:rsid w:val="004D4678"/>
    <w:rsid w:val="00530998"/>
    <w:rsid w:val="00604E38"/>
    <w:rsid w:val="006357D0"/>
    <w:rsid w:val="006D27FB"/>
    <w:rsid w:val="007705A1"/>
    <w:rsid w:val="00784F81"/>
    <w:rsid w:val="007A3354"/>
    <w:rsid w:val="007E7774"/>
    <w:rsid w:val="0081555F"/>
    <w:rsid w:val="00841866"/>
    <w:rsid w:val="008774F1"/>
    <w:rsid w:val="0089332D"/>
    <w:rsid w:val="0089556B"/>
    <w:rsid w:val="008B1C63"/>
    <w:rsid w:val="008C302E"/>
    <w:rsid w:val="0096400B"/>
    <w:rsid w:val="009D6FD6"/>
    <w:rsid w:val="00A06C2C"/>
    <w:rsid w:val="00A14B5A"/>
    <w:rsid w:val="00A2521D"/>
    <w:rsid w:val="00A949A7"/>
    <w:rsid w:val="00BF0725"/>
    <w:rsid w:val="00C061B6"/>
    <w:rsid w:val="00CB42CF"/>
    <w:rsid w:val="00CE39C5"/>
    <w:rsid w:val="00D12F0C"/>
    <w:rsid w:val="00D4767B"/>
    <w:rsid w:val="00DC4D26"/>
    <w:rsid w:val="00DD7F45"/>
    <w:rsid w:val="00DF0DF9"/>
    <w:rsid w:val="00E81823"/>
    <w:rsid w:val="00EC62EB"/>
    <w:rsid w:val="00ED650C"/>
    <w:rsid w:val="00F005C9"/>
    <w:rsid w:val="00F026FD"/>
    <w:rsid w:val="00F71090"/>
    <w:rsid w:val="00F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34FF1C"/>
  <w15:chartTrackingRefBased/>
  <w15:docId w15:val="{CC63A0AB-B21A-49D4-9603-6452660E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4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2C"/>
  </w:style>
  <w:style w:type="paragraph" w:styleId="Heading1">
    <w:name w:val="heading 1"/>
    <w:basedOn w:val="Normal"/>
    <w:next w:val="Normal"/>
    <w:link w:val="Heading1Char"/>
    <w:uiPriority w:val="3"/>
    <w:qFormat/>
    <w:rsid w:val="00A06C2C"/>
    <w:pPr>
      <w:keepNext/>
      <w:keepLines/>
      <w:spacing w:before="480" w:after="480"/>
      <w:contextualSpacing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38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87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87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87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87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87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874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06C2C"/>
    <w:rPr>
      <w:rFonts w:asciiTheme="majorHAnsi" w:eastAsiaTheme="majorEastAsia" w:hAnsiTheme="majorHAnsi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6"/>
    <w:rsid w:val="00337C7B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DisclaimerHeading">
    <w:name w:val="Disclaimer Heading"/>
    <w:basedOn w:val="Normal"/>
    <w:next w:val="Normal"/>
    <w:uiPriority w:val="1"/>
    <w:qFormat/>
    <w:rsid w:val="002A065F"/>
    <w:pPr>
      <w:pBdr>
        <w:top w:val="single" w:sz="2" w:space="6" w:color="DEEAF6" w:themeColor="accent1" w:themeTint="33"/>
        <w:left w:val="single" w:sz="2" w:space="4" w:color="DEEAF6" w:themeColor="accent1" w:themeTint="33"/>
        <w:bottom w:val="single" w:sz="2" w:space="1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spacing w:before="120" w:after="0" w:line="240" w:lineRule="auto"/>
      <w:ind w:left="43" w:right="43"/>
      <w:jc w:val="center"/>
    </w:pPr>
    <w:rPr>
      <w:rFonts w:asciiTheme="majorHAnsi" w:eastAsiaTheme="majorEastAsia" w:hAnsiTheme="majorHAnsi" w:cstheme="majorBidi"/>
      <w:b/>
      <w:bCs/>
      <w:cap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semiHidden/>
    <w:rsid w:val="00337C7B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562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28"/>
  </w:style>
  <w:style w:type="paragraph" w:styleId="Footer">
    <w:name w:val="footer"/>
    <w:basedOn w:val="Normal"/>
    <w:link w:val="FooterChar"/>
    <w:uiPriority w:val="99"/>
    <w:unhideWhenUsed/>
    <w:rsid w:val="0006562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28"/>
  </w:style>
  <w:style w:type="character" w:styleId="SubtleReference">
    <w:name w:val="Subtle Reference"/>
    <w:basedOn w:val="DefaultParagraphFont"/>
    <w:uiPriority w:val="4"/>
    <w:unhideWhenUsed/>
    <w:qFormat/>
    <w:rsid w:val="00065628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6562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C2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C2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65628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A06C2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3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7438"/>
  </w:style>
  <w:style w:type="paragraph" w:styleId="BodyText">
    <w:name w:val="Body Text"/>
    <w:basedOn w:val="Normal"/>
    <w:link w:val="BodyTextChar"/>
    <w:uiPriority w:val="99"/>
    <w:semiHidden/>
    <w:unhideWhenUsed/>
    <w:rsid w:val="003874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38"/>
  </w:style>
  <w:style w:type="paragraph" w:styleId="BodyText2">
    <w:name w:val="Body Text 2"/>
    <w:basedOn w:val="Normal"/>
    <w:link w:val="BodyText2Char"/>
    <w:uiPriority w:val="99"/>
    <w:semiHidden/>
    <w:unhideWhenUsed/>
    <w:rsid w:val="003874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438"/>
  </w:style>
  <w:style w:type="paragraph" w:styleId="BodyText3">
    <w:name w:val="Body Text 3"/>
    <w:basedOn w:val="Normal"/>
    <w:link w:val="BodyText3Char"/>
    <w:uiPriority w:val="99"/>
    <w:semiHidden/>
    <w:unhideWhenUsed/>
    <w:rsid w:val="0038743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43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43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4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43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43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4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43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43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43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8743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438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43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438"/>
  </w:style>
  <w:style w:type="table" w:styleId="ColorfulGrid">
    <w:name w:val="Colorful Grid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743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43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3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rsid w:val="00E81823"/>
    <w:rPr>
      <w:b/>
    </w:rPr>
  </w:style>
  <w:style w:type="character" w:customStyle="1" w:styleId="DateChar">
    <w:name w:val="Date Char"/>
    <w:basedOn w:val="DefaultParagraphFont"/>
    <w:link w:val="Date"/>
    <w:uiPriority w:val="4"/>
    <w:rsid w:val="00E81823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43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4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438"/>
  </w:style>
  <w:style w:type="character" w:styleId="Emphasis">
    <w:name w:val="Emphasis"/>
    <w:basedOn w:val="DefaultParagraphFont"/>
    <w:uiPriority w:val="20"/>
    <w:semiHidden/>
    <w:unhideWhenUsed/>
    <w:qFormat/>
    <w:rsid w:val="0038743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743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743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43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38"/>
    <w:rPr>
      <w:szCs w:val="20"/>
    </w:rPr>
  </w:style>
  <w:style w:type="table" w:styleId="GridTable1Light">
    <w:name w:val="Grid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3874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3874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3874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8743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8743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7438"/>
  </w:style>
  <w:style w:type="paragraph" w:styleId="HTMLAddress">
    <w:name w:val="HTML Address"/>
    <w:basedOn w:val="Normal"/>
    <w:link w:val="HTMLAddressChar"/>
    <w:uiPriority w:val="99"/>
    <w:semiHidden/>
    <w:unhideWhenUsed/>
    <w:rsid w:val="003874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43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874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743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3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74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74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743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43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74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7438"/>
  </w:style>
  <w:style w:type="paragraph" w:styleId="List">
    <w:name w:val="List"/>
    <w:basedOn w:val="Normal"/>
    <w:uiPriority w:val="99"/>
    <w:semiHidden/>
    <w:unhideWhenUsed/>
    <w:rsid w:val="0038743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743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743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743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743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743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743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743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743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743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43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43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43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43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43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743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743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743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743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743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8743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74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43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4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4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874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74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743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4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438"/>
  </w:style>
  <w:style w:type="character" w:styleId="PageNumber">
    <w:name w:val="page number"/>
    <w:basedOn w:val="DefaultParagraphFont"/>
    <w:uiPriority w:val="99"/>
    <w:semiHidden/>
    <w:unhideWhenUsed/>
    <w:rsid w:val="00387438"/>
  </w:style>
  <w:style w:type="table" w:styleId="PlainTable1">
    <w:name w:val="Plain Table 1"/>
    <w:basedOn w:val="TableNormal"/>
    <w:uiPriority w:val="41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43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874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743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43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438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8743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8743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87438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3874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74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74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74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74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74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74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74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74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74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74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74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74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74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74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74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87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74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43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43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74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74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74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74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74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74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74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8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8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74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743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74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74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743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43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43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43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43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43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C2C"/>
    <w:pPr>
      <w:outlineLvl w:val="9"/>
    </w:pPr>
  </w:style>
  <w:style w:type="paragraph" w:customStyle="1" w:styleId="Disclaimer">
    <w:name w:val="Disclaimer"/>
    <w:basedOn w:val="Normal"/>
    <w:uiPriority w:val="2"/>
    <w:qFormat/>
    <w:rsid w:val="002A065F"/>
    <w:pPr>
      <w:pBdr>
        <w:top w:val="single" w:sz="2" w:space="1" w:color="DEEAF6" w:themeColor="accent1" w:themeTint="33"/>
        <w:left w:val="single" w:sz="2" w:space="4" w:color="DEEAF6" w:themeColor="accent1" w:themeTint="33"/>
        <w:bottom w:val="single" w:sz="2" w:space="6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ind w:left="43" w:right="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enant's%20notice%20exercising%20option%20to%20renew%20le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3D03FF273843B98A5B9172D08C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928F9-20EB-40D3-AADF-E2349B8F4860}"/>
      </w:docPartPr>
      <w:docPartBody>
        <w:p w:rsidR="00000000" w:rsidRDefault="00892C01" w:rsidP="00892C01">
          <w:pPr>
            <w:pStyle w:val="CF3D03FF273843B98A5B9172D08C258C"/>
          </w:pPr>
          <w:r w:rsidRPr="003B284C">
            <w:t>Notice Exercising Option to Renew Lease</w:t>
          </w:r>
        </w:p>
      </w:docPartBody>
    </w:docPart>
    <w:docPart>
      <w:docPartPr>
        <w:name w:val="224D9C6E303B4B1F9CA26A309BF9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FB035-AE85-4AC2-8A7E-9F13AB5B520E}"/>
      </w:docPartPr>
      <w:docPartBody>
        <w:p w:rsidR="00000000" w:rsidRDefault="00892C01" w:rsidP="00892C01">
          <w:pPr>
            <w:pStyle w:val="224D9C6E303B4B1F9CA26A309BF92668"/>
          </w:pPr>
          <w:r w:rsidRPr="00E81823">
            <w:t>Date</w:t>
          </w:r>
        </w:p>
      </w:docPartBody>
    </w:docPart>
    <w:docPart>
      <w:docPartPr>
        <w:name w:val="31B9FAADC87F47AE81119B3443012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D733-7661-4F73-9C86-EC24FCF4889C}"/>
      </w:docPartPr>
      <w:docPartBody>
        <w:p w:rsidR="00000000" w:rsidRDefault="00892C01" w:rsidP="00892C01">
          <w:pPr>
            <w:pStyle w:val="31B9FAADC87F47AE81119B34430127E3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BC7D0D4CCDD04544AA68AC91CCEF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C5286-37B8-4E27-961B-1FC02DBBE57A}"/>
      </w:docPartPr>
      <w:docPartBody>
        <w:p w:rsidR="00000000" w:rsidRDefault="00892C01" w:rsidP="00892C01">
          <w:pPr>
            <w:pStyle w:val="BC7D0D4CCDD04544AA68AC91CCEF21E7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9D206C1A79DE4BBFA3083040E0DE7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B0DB-D5E8-4336-A9F3-51324FC37DA1}"/>
      </w:docPartPr>
      <w:docPartBody>
        <w:p w:rsidR="00000000" w:rsidRDefault="00892C01" w:rsidP="00892C01">
          <w:pPr>
            <w:pStyle w:val="9D206C1A79DE4BBFA3083040E0DE71CD"/>
          </w:pPr>
          <w:r>
            <w:t>and dated</w:t>
          </w:r>
        </w:p>
      </w:docPartBody>
    </w:docPart>
    <w:docPart>
      <w:docPartPr>
        <w:name w:val="3B81D01481AF4A75BEB6703D0C15E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DAF68-59C6-4153-A42E-777148CF7C77}"/>
      </w:docPartPr>
      <w:docPartBody>
        <w:p w:rsidR="00000000" w:rsidRDefault="00892C01" w:rsidP="00892C01">
          <w:pPr>
            <w:pStyle w:val="3B81D01481AF4A75BEB6703D0C15E8F0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B11041EB84CC401BBB9E52D3B5D51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08C53-1F46-49BF-8FB1-0DC4471CB95E}"/>
      </w:docPartPr>
      <w:docPartBody>
        <w:p w:rsidR="00000000" w:rsidRDefault="00892C01" w:rsidP="00892C01">
          <w:pPr>
            <w:pStyle w:val="B11041EB84CC401BBB9E52D3B5D51D3A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BBB046722A734176AB607877AEC0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68FD-DAC8-4151-8D1C-9D58A8163C3A}"/>
      </w:docPartPr>
      <w:docPartBody>
        <w:p w:rsidR="00000000" w:rsidRDefault="00892C01" w:rsidP="00892C01">
          <w:pPr>
            <w:pStyle w:val="BBB046722A734176AB607877AEC082DE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7D7AEC8A91C54CE6802AA1B919D90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2903-BB80-4936-9C7A-FC71EA718FD5}"/>
      </w:docPartPr>
      <w:docPartBody>
        <w:p w:rsidR="00000000" w:rsidRDefault="00892C01" w:rsidP="00892C01">
          <w:pPr>
            <w:pStyle w:val="7D7AEC8A91C54CE6802AA1B919D908BF"/>
          </w:pPr>
          <w:r>
            <w:t>and terminating on</w:t>
          </w:r>
        </w:p>
      </w:docPartBody>
    </w:docPart>
    <w:docPart>
      <w:docPartPr>
        <w:name w:val="B2D61FA55557438E81ADDB5426236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472-034F-4F44-8201-D6187BB8C430}"/>
      </w:docPartPr>
      <w:docPartBody>
        <w:p w:rsidR="00000000" w:rsidRDefault="00892C01" w:rsidP="00892C01">
          <w:pPr>
            <w:pStyle w:val="B2D61FA55557438E81ADDB542623681A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FE07A29DC83A42989F08B42071ABD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0E29-2305-4967-AF6A-A0954D7E1160}"/>
      </w:docPartPr>
      <w:docPartBody>
        <w:p w:rsidR="00000000" w:rsidRDefault="00892C01" w:rsidP="00892C01">
          <w:pPr>
            <w:pStyle w:val="FE07A29DC83A42989F08B42071ABDBBD"/>
          </w:pPr>
          <w:r>
            <w:t>During extended term, Lessee shall pay rent of</w:t>
          </w:r>
        </w:p>
      </w:docPartBody>
    </w:docPart>
    <w:docPart>
      <w:docPartPr>
        <w:name w:val="D6921BB2F74F42DBA3ACAE5F8380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44EA-2A8D-41E2-BD3C-52BE6E2A917B}"/>
      </w:docPartPr>
      <w:docPartBody>
        <w:p w:rsidR="00000000" w:rsidRDefault="00892C01" w:rsidP="00892C01">
          <w:pPr>
            <w:pStyle w:val="D6921BB2F74F42DBA3ACAE5F838014F3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68CBD27FE33C482783797320E149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DCAF-4F46-4462-B374-044C63ED6C8B}"/>
      </w:docPartPr>
      <w:docPartBody>
        <w:p w:rsidR="00000000" w:rsidRDefault="00892C01" w:rsidP="00892C01">
          <w:pPr>
            <w:pStyle w:val="68CBD27FE33C482783797320E1490316"/>
          </w:pPr>
          <w:r>
            <w:t>per annum, payable</w:t>
          </w:r>
        </w:p>
      </w:docPartBody>
    </w:docPart>
    <w:docPart>
      <w:docPartPr>
        <w:name w:val="77C103184DDC4DE2B6170F6A87F5B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04C65-93E5-457F-8635-D5C3A51D03A9}"/>
      </w:docPartPr>
      <w:docPartBody>
        <w:p w:rsidR="00000000" w:rsidRDefault="00892C01" w:rsidP="00892C01">
          <w:pPr>
            <w:pStyle w:val="77C103184DDC4DE2B6170F6A87F5B194"/>
          </w:pPr>
          <w:r>
            <w:t>per month in advance, in lieu of the rent contained in the original Lease.</w:t>
          </w:r>
        </w:p>
      </w:docPartBody>
    </w:docPart>
    <w:docPart>
      <w:docPartPr>
        <w:name w:val="330418A454BD46098D0AA6424BDA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892A-FABE-4CCA-9E17-5765E840849E}"/>
      </w:docPartPr>
      <w:docPartBody>
        <w:p w:rsidR="00000000" w:rsidRDefault="00892C01" w:rsidP="00892C01">
          <w:pPr>
            <w:pStyle w:val="330418A454BD46098D0AA6424BDA0DFA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306A2090925C4880864839537ABA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907D-DF02-4D38-9F82-7CAE021A8B4F}"/>
      </w:docPartPr>
      <w:docPartBody>
        <w:p w:rsidR="00000000" w:rsidRDefault="00892C01" w:rsidP="00892C01">
          <w:pPr>
            <w:pStyle w:val="306A2090925C4880864839537ABAB934"/>
          </w:pPr>
          <w:r>
            <w:t>Signed under seal this</w:t>
          </w:r>
        </w:p>
      </w:docPartBody>
    </w:docPart>
    <w:docPart>
      <w:docPartPr>
        <w:name w:val="F6A8B7F62E094847A03BCB46348A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0A4F0-F072-4714-B4EB-7058936E5461}"/>
      </w:docPartPr>
      <w:docPartBody>
        <w:p w:rsidR="00000000" w:rsidRDefault="00892C01" w:rsidP="00892C01">
          <w:pPr>
            <w:pStyle w:val="F6A8B7F62E094847A03BCB46348A644B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489A16F45AED42FCA9CF4D878C90D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82D7-1273-43BE-AF62-46D7996DF018}"/>
      </w:docPartPr>
      <w:docPartBody>
        <w:p w:rsidR="00000000" w:rsidRDefault="00892C01" w:rsidP="00892C01">
          <w:pPr>
            <w:pStyle w:val="489A16F45AED42FCA9CF4D878C90D627"/>
          </w:pPr>
          <w:r>
            <w:t>of</w:t>
          </w:r>
        </w:p>
      </w:docPartBody>
    </w:docPart>
    <w:docPart>
      <w:docPartPr>
        <w:name w:val="C90EFD2D19CF4613BFD9FF499187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FA823-4BF8-4DE8-B014-B6E0E0420F89}"/>
      </w:docPartPr>
      <w:docPartBody>
        <w:p w:rsidR="00000000" w:rsidRDefault="00892C01" w:rsidP="00892C01">
          <w:pPr>
            <w:pStyle w:val="C90EFD2D19CF4613BFD9FF499187109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A1BA691B1AC0455188A6D84CC364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23BB-15A4-443F-9E2C-E4B31292F1BF}"/>
      </w:docPartPr>
      <w:docPartBody>
        <w:p w:rsidR="00000000" w:rsidRDefault="00892C01" w:rsidP="00892C01">
          <w:pPr>
            <w:pStyle w:val="A1BA691B1AC0455188A6D84CC364C1C0"/>
          </w:pPr>
          <w:r>
            <w:t>Yours very truly,</w:t>
          </w:r>
        </w:p>
      </w:docPartBody>
    </w:docPart>
    <w:docPart>
      <w:docPartPr>
        <w:name w:val="24401C27163F49BCACC9A714F085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7BB43-33D3-48FC-A45B-200DC77F4E3F}"/>
      </w:docPartPr>
      <w:docPartBody>
        <w:p w:rsidR="00000000" w:rsidRDefault="00892C01" w:rsidP="00892C01">
          <w:pPr>
            <w:pStyle w:val="24401C27163F49BCACC9A714F0853B01"/>
          </w:pPr>
          <w:r w:rsidRPr="003B284C">
            <w:t>Notice Exercising Option to Renew Lease</w:t>
          </w:r>
        </w:p>
      </w:docPartBody>
    </w:docPart>
    <w:docPart>
      <w:docPartPr>
        <w:name w:val="33ABA69C00EB425D9F8515B01AD4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D549-F51D-4B2E-9ED8-9A226A713F97}"/>
      </w:docPartPr>
      <w:docPartBody>
        <w:p w:rsidR="00000000" w:rsidRDefault="00892C01" w:rsidP="00892C01">
          <w:pPr>
            <w:pStyle w:val="33ABA69C00EB425D9F8515B01AD45748"/>
          </w:pPr>
          <w:r w:rsidRPr="00E81823">
            <w:t>Date</w:t>
          </w:r>
        </w:p>
      </w:docPartBody>
    </w:docPart>
    <w:docPart>
      <w:docPartPr>
        <w:name w:val="427538B2D0984C8990AC0CE56F0A4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24539-3162-4366-A102-3E873000605C}"/>
      </w:docPartPr>
      <w:docPartBody>
        <w:p w:rsidR="00000000" w:rsidRDefault="00892C01" w:rsidP="00892C01">
          <w:pPr>
            <w:pStyle w:val="427538B2D0984C8990AC0CE56F0A477B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1ABACEE6932D4B1293FFE7EBB349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D8C15-BD8B-4C5C-8742-779D911CAFB6}"/>
      </w:docPartPr>
      <w:docPartBody>
        <w:p w:rsidR="00000000" w:rsidRDefault="00892C01" w:rsidP="00892C01">
          <w:pPr>
            <w:pStyle w:val="1ABACEE6932D4B1293FFE7EBB349590E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9B162CE5540450FAAC90D7B77606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2B44C-ECDB-4EFB-B794-AA390E8EE1E3}"/>
      </w:docPartPr>
      <w:docPartBody>
        <w:p w:rsidR="00000000" w:rsidRDefault="00892C01" w:rsidP="00892C01">
          <w:pPr>
            <w:pStyle w:val="D9B162CE5540450FAAC90D7B77606E70"/>
          </w:pPr>
          <w:r>
            <w:t>and dated</w:t>
          </w:r>
        </w:p>
      </w:docPartBody>
    </w:docPart>
    <w:docPart>
      <w:docPartPr>
        <w:name w:val="CD40FFB1033D4ED1B66D01F7FA6B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BFE31-690A-463D-8F7D-8A09A58D2C97}"/>
      </w:docPartPr>
      <w:docPartBody>
        <w:p w:rsidR="00000000" w:rsidRDefault="00892C01" w:rsidP="00892C01">
          <w:pPr>
            <w:pStyle w:val="CD40FFB1033D4ED1B66D01F7FA6BEE50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881F9108963C4C398BA528FD8F416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71F36-4FEC-408A-94AA-31F41E4B91ED}"/>
      </w:docPartPr>
      <w:docPartBody>
        <w:p w:rsidR="00000000" w:rsidRDefault="00892C01" w:rsidP="00892C01">
          <w:pPr>
            <w:pStyle w:val="881F9108963C4C398BA528FD8F416D7D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2CA69A8EAE9E4FFBA901FB4B7D8C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A2C32-6B61-40E2-82B7-3A4CC05E29EB}"/>
      </w:docPartPr>
      <w:docPartBody>
        <w:p w:rsidR="00000000" w:rsidRDefault="00892C01" w:rsidP="00892C01">
          <w:pPr>
            <w:pStyle w:val="2CA69A8EAE9E4FFBA901FB4B7D8C4140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4EBC1C14FF6C4D7D85C895FDD945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C3F8C-797E-4394-A855-295D21F40665}"/>
      </w:docPartPr>
      <w:docPartBody>
        <w:p w:rsidR="00000000" w:rsidRDefault="00892C01" w:rsidP="00892C01">
          <w:pPr>
            <w:pStyle w:val="4EBC1C14FF6C4D7D85C895FDD9453242"/>
          </w:pPr>
          <w:r>
            <w:t>and terminating on</w:t>
          </w:r>
        </w:p>
      </w:docPartBody>
    </w:docPart>
    <w:docPart>
      <w:docPartPr>
        <w:name w:val="E4B265749A4B46B5BCEA36D30D16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D82F4-B95A-485C-B51F-F79DEC653DD2}"/>
      </w:docPartPr>
      <w:docPartBody>
        <w:p w:rsidR="00000000" w:rsidRDefault="00892C01" w:rsidP="00892C01">
          <w:pPr>
            <w:pStyle w:val="E4B265749A4B46B5BCEA36D30D16F69B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9947D54CAB754D9B945EFB882553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DF357-AFB4-4B09-92CE-785B3A707902}"/>
      </w:docPartPr>
      <w:docPartBody>
        <w:p w:rsidR="00000000" w:rsidRDefault="00892C01" w:rsidP="00892C01">
          <w:pPr>
            <w:pStyle w:val="9947D54CAB754D9B945EFB88255373B5"/>
          </w:pPr>
          <w:r>
            <w:t>During extended term, Lessee shall pay rent of</w:t>
          </w:r>
        </w:p>
      </w:docPartBody>
    </w:docPart>
    <w:docPart>
      <w:docPartPr>
        <w:name w:val="5B38C0A2357F41CE9CFEA79B74A80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642D-E01F-4B77-B76A-B2168B78F8E4}"/>
      </w:docPartPr>
      <w:docPartBody>
        <w:p w:rsidR="00000000" w:rsidRDefault="00892C01" w:rsidP="00892C01">
          <w:pPr>
            <w:pStyle w:val="5B38C0A2357F41CE9CFEA79B74A80A9C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789EA3BEBA434C2F96ECD5B12F09D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CDF9-123B-48DC-AB3E-7A90C6A81B75}"/>
      </w:docPartPr>
      <w:docPartBody>
        <w:p w:rsidR="00000000" w:rsidRDefault="00892C01" w:rsidP="00892C01">
          <w:pPr>
            <w:pStyle w:val="789EA3BEBA434C2F96ECD5B12F09DF71"/>
          </w:pPr>
          <w:r>
            <w:t>per annum, payable</w:t>
          </w:r>
        </w:p>
      </w:docPartBody>
    </w:docPart>
    <w:docPart>
      <w:docPartPr>
        <w:name w:val="08D16C0C846A4CC0A4D57709EA068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CB0B4-A476-49F5-87E5-D12626550DA0}"/>
      </w:docPartPr>
      <w:docPartBody>
        <w:p w:rsidR="00000000" w:rsidRDefault="00892C01" w:rsidP="00892C01">
          <w:pPr>
            <w:pStyle w:val="08D16C0C846A4CC0A4D57709EA068AEB"/>
          </w:pPr>
          <w:r>
            <w:t>per month in advance, in lieu of the rent contained in the original Lease.</w:t>
          </w:r>
        </w:p>
      </w:docPartBody>
    </w:docPart>
    <w:docPart>
      <w:docPartPr>
        <w:name w:val="F9C9E310A6F1419EAC40D02F02592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37C5-B6C8-4879-8253-9EC6BDEC4751}"/>
      </w:docPartPr>
      <w:docPartBody>
        <w:p w:rsidR="00000000" w:rsidRDefault="00892C01" w:rsidP="00892C01">
          <w:pPr>
            <w:pStyle w:val="F9C9E310A6F1419EAC40D02F025922E3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8EF73D1A9294082BDF2C7D9F33F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5EDE6-FC29-491E-A447-7FE2EEA6A43E}"/>
      </w:docPartPr>
      <w:docPartBody>
        <w:p w:rsidR="00000000" w:rsidRDefault="00892C01" w:rsidP="00892C01">
          <w:pPr>
            <w:pStyle w:val="98EF73D1A9294082BDF2C7D9F33F7DB3"/>
          </w:pPr>
          <w:r>
            <w:t>Signed under seal this</w:t>
          </w:r>
        </w:p>
      </w:docPartBody>
    </w:docPart>
    <w:docPart>
      <w:docPartPr>
        <w:name w:val="BF9BBE9761F74E239AF7702FB181E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531D-5494-46F6-8D5C-BA14D7A52759}"/>
      </w:docPartPr>
      <w:docPartBody>
        <w:p w:rsidR="00000000" w:rsidRDefault="00892C01" w:rsidP="00892C01">
          <w:pPr>
            <w:pStyle w:val="BF9BBE9761F74E239AF7702FB181E1A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9F093F36CABF49C3BDA692F7FDF89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9F97C-C1A3-42D9-B799-155543C41F22}"/>
      </w:docPartPr>
      <w:docPartBody>
        <w:p w:rsidR="00000000" w:rsidRDefault="00892C01" w:rsidP="00892C01">
          <w:pPr>
            <w:pStyle w:val="9F093F36CABF49C3BDA692F7FDF89E7B"/>
          </w:pPr>
          <w:r>
            <w:t>of</w:t>
          </w:r>
        </w:p>
      </w:docPartBody>
    </w:docPart>
    <w:docPart>
      <w:docPartPr>
        <w:name w:val="EBEB61AB858644A494A16B1BF0FE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04CFD-BFE3-4D72-AF5F-77F05C649D9E}"/>
      </w:docPartPr>
      <w:docPartBody>
        <w:p w:rsidR="00000000" w:rsidRDefault="00892C01" w:rsidP="00892C01">
          <w:pPr>
            <w:pStyle w:val="EBEB61AB858644A494A16B1BF0FE5AF8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7CD4694AD6004FFE82DBF1069284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57FF-3537-4798-AE2B-6D12B17FA22B}"/>
      </w:docPartPr>
      <w:docPartBody>
        <w:p w:rsidR="00000000" w:rsidRDefault="00892C01" w:rsidP="00892C01">
          <w:pPr>
            <w:pStyle w:val="7CD4694AD6004FFE82DBF1069284092A"/>
          </w:pPr>
          <w:r>
            <w:t>Yours very truly,</w:t>
          </w:r>
        </w:p>
      </w:docPartBody>
    </w:docPart>
    <w:docPart>
      <w:docPartPr>
        <w:name w:val="4647BE3866D14E2993FF4CAF6CBAD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53FB-9EDB-471A-8D35-ACE448FA518D}"/>
      </w:docPartPr>
      <w:docPartBody>
        <w:p w:rsidR="00000000" w:rsidRDefault="00892C01" w:rsidP="00892C01">
          <w:pPr>
            <w:pStyle w:val="4647BE3866D14E2993FF4CAF6CBAD7C2"/>
          </w:pPr>
          <w:r w:rsidRPr="003B284C">
            <w:t>Notice Exercising Option to Renew Lease</w:t>
          </w:r>
        </w:p>
      </w:docPartBody>
    </w:docPart>
    <w:docPart>
      <w:docPartPr>
        <w:name w:val="12AEC4F6F0E3449DA256295331EBA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DB12-C600-4900-980D-8080A35DDF86}"/>
      </w:docPartPr>
      <w:docPartBody>
        <w:p w:rsidR="00000000" w:rsidRDefault="00892C01" w:rsidP="00892C01">
          <w:pPr>
            <w:pStyle w:val="12AEC4F6F0E3449DA256295331EBA689"/>
          </w:pPr>
          <w:r w:rsidRPr="00E81823">
            <w:t>Date</w:t>
          </w:r>
        </w:p>
      </w:docPartBody>
    </w:docPart>
    <w:docPart>
      <w:docPartPr>
        <w:name w:val="14952F400902417D935789A93C01A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EC36-DB37-49D8-9AB2-0FFACAF0C36F}"/>
      </w:docPartPr>
      <w:docPartBody>
        <w:p w:rsidR="00000000" w:rsidRDefault="00892C01" w:rsidP="00892C01">
          <w:pPr>
            <w:pStyle w:val="14952F400902417D935789A93C01AA60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6D6F90B6F2E54FA1A6E0C39B2AE3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985C3-7CDE-4001-B128-07E24BB97C8E}"/>
      </w:docPartPr>
      <w:docPartBody>
        <w:p w:rsidR="00000000" w:rsidRDefault="00892C01" w:rsidP="00892C01">
          <w:pPr>
            <w:pStyle w:val="6D6F90B6F2E54FA1A6E0C39B2AE3E093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3A612F8366BD4D739CA37C4FA51D6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5E098-FB62-4D6C-B982-1217F6927DBF}"/>
      </w:docPartPr>
      <w:docPartBody>
        <w:p w:rsidR="00000000" w:rsidRDefault="00892C01" w:rsidP="00892C01">
          <w:pPr>
            <w:pStyle w:val="3A612F8366BD4D739CA37C4FA51D685D"/>
          </w:pPr>
          <w:r>
            <w:t>and dated</w:t>
          </w:r>
        </w:p>
      </w:docPartBody>
    </w:docPart>
    <w:docPart>
      <w:docPartPr>
        <w:name w:val="CFE42A94A77A4CF18BFFA3B12B5C8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4F70-F5DE-4528-84AF-9B3714D875F0}"/>
      </w:docPartPr>
      <w:docPartBody>
        <w:p w:rsidR="00000000" w:rsidRDefault="00892C01" w:rsidP="00892C01">
          <w:pPr>
            <w:pStyle w:val="CFE42A94A77A4CF18BFFA3B12B5C810C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300A55EC15C14D36B06A8ADD9970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0BBE-BECE-4022-A7E6-AEA1E2919882}"/>
      </w:docPartPr>
      <w:docPartBody>
        <w:p w:rsidR="00000000" w:rsidRDefault="00892C01" w:rsidP="00892C01">
          <w:pPr>
            <w:pStyle w:val="300A55EC15C14D36B06A8ADD99702009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71B522ECCD2245848203063E9BD89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338A-A86E-4880-B032-8C44407373A8}"/>
      </w:docPartPr>
      <w:docPartBody>
        <w:p w:rsidR="00000000" w:rsidRDefault="00892C01" w:rsidP="00892C01">
          <w:pPr>
            <w:pStyle w:val="71B522ECCD2245848203063E9BD897A0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5046AA9E01A945B9B51E1D805126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7E39-C854-41E4-9C73-B46BF412769A}"/>
      </w:docPartPr>
      <w:docPartBody>
        <w:p w:rsidR="00000000" w:rsidRDefault="00892C01" w:rsidP="00892C01">
          <w:pPr>
            <w:pStyle w:val="5046AA9E01A945B9B51E1D805126E3FC"/>
          </w:pPr>
          <w:r>
            <w:t>and terminating on</w:t>
          </w:r>
        </w:p>
      </w:docPartBody>
    </w:docPart>
    <w:docPart>
      <w:docPartPr>
        <w:name w:val="4A901C5798A94AEB9F5CCF2AFBD09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A09C-57DB-42B4-92BF-6A1A33663150}"/>
      </w:docPartPr>
      <w:docPartBody>
        <w:p w:rsidR="00000000" w:rsidRDefault="00892C01" w:rsidP="00892C01">
          <w:pPr>
            <w:pStyle w:val="4A901C5798A94AEB9F5CCF2AFBD097D7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2DD4BAE93AFB418E91AEF999B249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767B-38DE-42D6-A79D-5B5162E7D769}"/>
      </w:docPartPr>
      <w:docPartBody>
        <w:p w:rsidR="00000000" w:rsidRDefault="00892C01" w:rsidP="00892C01">
          <w:pPr>
            <w:pStyle w:val="2DD4BAE93AFB418E91AEF999B249F579"/>
          </w:pPr>
          <w:r>
            <w:t>During extended term, Lessee shall pay rent of</w:t>
          </w:r>
        </w:p>
      </w:docPartBody>
    </w:docPart>
    <w:docPart>
      <w:docPartPr>
        <w:name w:val="5A266E607DFB4203A17D13100D80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DC1D2-0688-4A44-BCB0-0EE0DE6386D0}"/>
      </w:docPartPr>
      <w:docPartBody>
        <w:p w:rsidR="00000000" w:rsidRDefault="00892C01" w:rsidP="00892C01">
          <w:pPr>
            <w:pStyle w:val="5A266E607DFB4203A17D13100D80888F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973E2F0BC52949B79B0188F69230B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441A2-AC3D-4FE3-A456-38F135338671}"/>
      </w:docPartPr>
      <w:docPartBody>
        <w:p w:rsidR="00000000" w:rsidRDefault="00892C01" w:rsidP="00892C01">
          <w:pPr>
            <w:pStyle w:val="973E2F0BC52949B79B0188F69230BF93"/>
          </w:pPr>
          <w:r>
            <w:t>per annum, payable</w:t>
          </w:r>
        </w:p>
      </w:docPartBody>
    </w:docPart>
    <w:docPart>
      <w:docPartPr>
        <w:name w:val="5AB8F788D6364D2EAA9EDBE384273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7AEE-2FA8-4BD2-BA8B-475038F16506}"/>
      </w:docPartPr>
      <w:docPartBody>
        <w:p w:rsidR="00000000" w:rsidRDefault="00892C01" w:rsidP="00892C01">
          <w:pPr>
            <w:pStyle w:val="5AB8F788D6364D2EAA9EDBE384273200"/>
          </w:pPr>
          <w:r>
            <w:t>per month in advance, in lieu of the rent contained in the original Lease.</w:t>
          </w:r>
        </w:p>
      </w:docPartBody>
    </w:docPart>
    <w:docPart>
      <w:docPartPr>
        <w:name w:val="16F8F0A2FD324E97AD1278693330F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2AC5-00BC-4F5E-9B93-E6B0D17E03E8}"/>
      </w:docPartPr>
      <w:docPartBody>
        <w:p w:rsidR="00000000" w:rsidRDefault="00892C01" w:rsidP="00892C01">
          <w:pPr>
            <w:pStyle w:val="16F8F0A2FD324E97AD1278693330F34C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E5CD33AD73744239B1204478AD51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F1B2-D25E-4B41-8E5A-6A3D431DC824}"/>
      </w:docPartPr>
      <w:docPartBody>
        <w:p w:rsidR="00000000" w:rsidRDefault="00892C01" w:rsidP="00892C01">
          <w:pPr>
            <w:pStyle w:val="9E5CD33AD73744239B1204478AD519C8"/>
          </w:pPr>
          <w:r>
            <w:t>Signed under seal this</w:t>
          </w:r>
        </w:p>
      </w:docPartBody>
    </w:docPart>
    <w:docPart>
      <w:docPartPr>
        <w:name w:val="7F6D44DC874D4C16A0C6C9DC145FD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DDAE-1961-4672-A058-E522F0E9C67D}"/>
      </w:docPartPr>
      <w:docPartBody>
        <w:p w:rsidR="00000000" w:rsidRDefault="00892C01" w:rsidP="00892C01">
          <w:pPr>
            <w:pStyle w:val="7F6D44DC874D4C16A0C6C9DC145FD18F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98A6A180A79C47B3A406074B832D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4489-5F39-4B4F-B25A-821BB58F0D42}"/>
      </w:docPartPr>
      <w:docPartBody>
        <w:p w:rsidR="00000000" w:rsidRDefault="00892C01" w:rsidP="00892C01">
          <w:pPr>
            <w:pStyle w:val="98A6A180A79C47B3A406074B832D8429"/>
          </w:pPr>
          <w:r>
            <w:t>of</w:t>
          </w:r>
        </w:p>
      </w:docPartBody>
    </w:docPart>
    <w:docPart>
      <w:docPartPr>
        <w:name w:val="A243463E4BF84C62ABBC792905A2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25D0-DBA5-4A89-B6B7-CFEF2E741400}"/>
      </w:docPartPr>
      <w:docPartBody>
        <w:p w:rsidR="00000000" w:rsidRDefault="00892C01" w:rsidP="00892C01">
          <w:pPr>
            <w:pStyle w:val="A243463E4BF84C62ABBC792905A2DFB0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38753F8205364A54AC9796BCC65D2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24B41-9B14-4FA1-9488-6AF9553691BF}"/>
      </w:docPartPr>
      <w:docPartBody>
        <w:p w:rsidR="00000000" w:rsidRDefault="00892C01" w:rsidP="00892C01">
          <w:pPr>
            <w:pStyle w:val="38753F8205364A54AC9796BCC65D2AC4"/>
          </w:pPr>
          <w:r>
            <w:t>Yours very truly,</w:t>
          </w:r>
        </w:p>
      </w:docPartBody>
    </w:docPart>
    <w:docPart>
      <w:docPartPr>
        <w:name w:val="9D940FF399824436ADFEC69529BD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DE3E-C9D8-43BE-98F5-1641717AEC70}"/>
      </w:docPartPr>
      <w:docPartBody>
        <w:p w:rsidR="00000000" w:rsidRDefault="00892C01" w:rsidP="00892C01">
          <w:pPr>
            <w:pStyle w:val="9D940FF399824436ADFEC69529BD8D3C"/>
          </w:pPr>
          <w:r w:rsidRPr="003B284C">
            <w:t>Notice Exercising Option to Renew Lease</w:t>
          </w:r>
        </w:p>
      </w:docPartBody>
    </w:docPart>
    <w:docPart>
      <w:docPartPr>
        <w:name w:val="0296FA231A9D416383D6135589E3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8B1E4-12ED-4AFF-A4BA-5F5D0106A663}"/>
      </w:docPartPr>
      <w:docPartBody>
        <w:p w:rsidR="00000000" w:rsidRDefault="00892C01" w:rsidP="00892C01">
          <w:pPr>
            <w:pStyle w:val="0296FA231A9D416383D6135589E31FCE"/>
          </w:pPr>
          <w:r w:rsidRPr="00E81823">
            <w:t>Date</w:t>
          </w:r>
        </w:p>
      </w:docPartBody>
    </w:docPart>
    <w:docPart>
      <w:docPartPr>
        <w:name w:val="BD0D1558B6304110B46F5D80B9788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525D6-4781-4697-9F07-32A615AB7DEA}"/>
      </w:docPartPr>
      <w:docPartBody>
        <w:p w:rsidR="00000000" w:rsidRDefault="00892C01" w:rsidP="00892C01">
          <w:pPr>
            <w:pStyle w:val="BD0D1558B6304110B46F5D80B978874A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48A734C7B65D49918B9960E1C2F85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84559-7B06-46E0-ACAC-78564FB64D0B}"/>
      </w:docPartPr>
      <w:docPartBody>
        <w:p w:rsidR="00000000" w:rsidRDefault="00892C01" w:rsidP="00892C01">
          <w:pPr>
            <w:pStyle w:val="48A734C7B65D49918B9960E1C2F85C99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115F69CEE43B467990D98D59ECEF4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36CA-E4EF-429A-A298-DEC423E7A5BC}"/>
      </w:docPartPr>
      <w:docPartBody>
        <w:p w:rsidR="00000000" w:rsidRDefault="00892C01" w:rsidP="00892C01">
          <w:pPr>
            <w:pStyle w:val="115F69CEE43B467990D98D59ECEF4131"/>
          </w:pPr>
          <w:r>
            <w:t>and dated</w:t>
          </w:r>
        </w:p>
      </w:docPartBody>
    </w:docPart>
    <w:docPart>
      <w:docPartPr>
        <w:name w:val="F58D857AFB55430AA6FA218BA6C9B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E0E8A-BD08-42B3-89C1-C2208D423D4B}"/>
      </w:docPartPr>
      <w:docPartBody>
        <w:p w:rsidR="00000000" w:rsidRDefault="00892C01" w:rsidP="00892C01">
          <w:pPr>
            <w:pStyle w:val="F58D857AFB55430AA6FA218BA6C9B479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3FB9A888BBE647ABA00112D738ED5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DB22-E7F0-49E8-BF07-B0F11283035E}"/>
      </w:docPartPr>
      <w:docPartBody>
        <w:p w:rsidR="00000000" w:rsidRDefault="00892C01" w:rsidP="00892C01">
          <w:pPr>
            <w:pStyle w:val="3FB9A888BBE647ABA00112D738ED5E4D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E9CFBF0725F347DE815975EA179A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18BE2-AEAD-4CA2-8645-D7EBF9E0EFF2}"/>
      </w:docPartPr>
      <w:docPartBody>
        <w:p w:rsidR="00000000" w:rsidRDefault="00892C01" w:rsidP="00892C01">
          <w:pPr>
            <w:pStyle w:val="E9CFBF0725F347DE815975EA179AF812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D9EA8D2C95904A34835C17ADC03F9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9251-75C7-4867-AAB7-71852EA300F2}"/>
      </w:docPartPr>
      <w:docPartBody>
        <w:p w:rsidR="00000000" w:rsidRDefault="00892C01" w:rsidP="00892C01">
          <w:pPr>
            <w:pStyle w:val="D9EA8D2C95904A34835C17ADC03F9561"/>
          </w:pPr>
          <w:r>
            <w:t>and terminating on</w:t>
          </w:r>
        </w:p>
      </w:docPartBody>
    </w:docPart>
    <w:docPart>
      <w:docPartPr>
        <w:name w:val="1D56CA8A5C0A401DB171C31862CC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A7551-47DF-4DCD-953A-C9EE5C970C42}"/>
      </w:docPartPr>
      <w:docPartBody>
        <w:p w:rsidR="00000000" w:rsidRDefault="00892C01" w:rsidP="00892C01">
          <w:pPr>
            <w:pStyle w:val="1D56CA8A5C0A401DB171C31862CC803F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BC87033486D44593801B35EFDB20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969C6-61E1-4541-9275-6B93C5621F79}"/>
      </w:docPartPr>
      <w:docPartBody>
        <w:p w:rsidR="00000000" w:rsidRDefault="00892C01" w:rsidP="00892C01">
          <w:pPr>
            <w:pStyle w:val="BC87033486D44593801B35EFDB207A1E"/>
          </w:pPr>
          <w:r>
            <w:t>During extended term, Lessee shall pay rent of</w:t>
          </w:r>
        </w:p>
      </w:docPartBody>
    </w:docPart>
    <w:docPart>
      <w:docPartPr>
        <w:name w:val="EB65174ED43C4B2081E674D96371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52C59-2F40-40CA-A814-7033E065E6FC}"/>
      </w:docPartPr>
      <w:docPartBody>
        <w:p w:rsidR="00000000" w:rsidRDefault="00892C01" w:rsidP="00892C01">
          <w:pPr>
            <w:pStyle w:val="EB65174ED43C4B2081E674D963713B9A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791840FEEFA44B579857AE243D462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54957-8334-444E-853E-6510415CFB81}"/>
      </w:docPartPr>
      <w:docPartBody>
        <w:p w:rsidR="00000000" w:rsidRDefault="00892C01" w:rsidP="00892C01">
          <w:pPr>
            <w:pStyle w:val="791840FEEFA44B579857AE243D46250F"/>
          </w:pPr>
          <w:r>
            <w:t>per annum, payable</w:t>
          </w:r>
        </w:p>
      </w:docPartBody>
    </w:docPart>
    <w:docPart>
      <w:docPartPr>
        <w:name w:val="DF723A73770C45F38AF669ABC6AE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34635-4345-415B-B722-629D889FBAE1}"/>
      </w:docPartPr>
      <w:docPartBody>
        <w:p w:rsidR="00000000" w:rsidRDefault="00892C01" w:rsidP="00892C01">
          <w:pPr>
            <w:pStyle w:val="DF723A73770C45F38AF669ABC6AE0D17"/>
          </w:pPr>
          <w:r>
            <w:t>per month in advance, in lieu of the rent contained in the original Lease.</w:t>
          </w:r>
        </w:p>
      </w:docPartBody>
    </w:docPart>
    <w:docPart>
      <w:docPartPr>
        <w:name w:val="D53E81858F4E44D9A9BDB5A41420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1AEF-8357-4395-8666-EA75DD07F1EB}"/>
      </w:docPartPr>
      <w:docPartBody>
        <w:p w:rsidR="00000000" w:rsidRDefault="00892C01" w:rsidP="00892C01">
          <w:pPr>
            <w:pStyle w:val="D53E81858F4E44D9A9BDB5A41420904E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AF10C8AAF7C4EB4884DF801C8C3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06857-783D-4C0F-81C5-E61BB7F3F337}"/>
      </w:docPartPr>
      <w:docPartBody>
        <w:p w:rsidR="00000000" w:rsidRDefault="00892C01" w:rsidP="00892C01">
          <w:pPr>
            <w:pStyle w:val="9AF10C8AAF7C4EB4884DF801C8C33B9C"/>
          </w:pPr>
          <w:r>
            <w:t>Signed under seal this</w:t>
          </w:r>
        </w:p>
      </w:docPartBody>
    </w:docPart>
    <w:docPart>
      <w:docPartPr>
        <w:name w:val="91B15441433C4213840D1D427E4F0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12948-978A-4EFA-B394-71A8E9140B14}"/>
      </w:docPartPr>
      <w:docPartBody>
        <w:p w:rsidR="00000000" w:rsidRDefault="00892C01" w:rsidP="00892C01">
          <w:pPr>
            <w:pStyle w:val="91B15441433C4213840D1D427E4F0B1A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3DBAB6B3C9D444AE893401CDC52C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8DFA1-867D-4489-8757-B624E9893E65}"/>
      </w:docPartPr>
      <w:docPartBody>
        <w:p w:rsidR="00000000" w:rsidRDefault="00892C01" w:rsidP="00892C01">
          <w:pPr>
            <w:pStyle w:val="3DBAB6B3C9D444AE893401CDC52CF94C"/>
          </w:pPr>
          <w:r>
            <w:t>of</w:t>
          </w:r>
        </w:p>
      </w:docPartBody>
    </w:docPart>
    <w:docPart>
      <w:docPartPr>
        <w:name w:val="3E9AFB76AFFB497B99972A58D127F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3BD0-A29A-442C-A85F-6C5828C02EB4}"/>
      </w:docPartPr>
      <w:docPartBody>
        <w:p w:rsidR="00000000" w:rsidRDefault="00892C01" w:rsidP="00892C01">
          <w:pPr>
            <w:pStyle w:val="3E9AFB76AFFB497B99972A58D127FF6C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E5A28D6F227140E2B5FFA9EDF924F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6ED2-51A0-478A-B6D4-A45280E3FC49}"/>
      </w:docPartPr>
      <w:docPartBody>
        <w:p w:rsidR="00000000" w:rsidRDefault="00892C01" w:rsidP="00892C01">
          <w:pPr>
            <w:pStyle w:val="E5A28D6F227140E2B5FFA9EDF924F95E"/>
          </w:pPr>
          <w:r>
            <w:t>Yours very truly,</w:t>
          </w:r>
        </w:p>
      </w:docPartBody>
    </w:docPart>
    <w:docPart>
      <w:docPartPr>
        <w:name w:val="B85BBA18CCD84171B98990FB0D593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16478-C682-45D8-A4FD-724206315350}"/>
      </w:docPartPr>
      <w:docPartBody>
        <w:p w:rsidR="00000000" w:rsidRDefault="00892C01" w:rsidP="00892C01">
          <w:pPr>
            <w:pStyle w:val="B85BBA18CCD84171B98990FB0D593B0B"/>
          </w:pPr>
          <w:r w:rsidRPr="003B284C">
            <w:t>Notice Exercising Option to Renew Lease</w:t>
          </w:r>
        </w:p>
      </w:docPartBody>
    </w:docPart>
    <w:docPart>
      <w:docPartPr>
        <w:name w:val="86C7FE52C0D94EFAA601C12DB821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98B1-7C22-409A-9B33-4EA412FC4DD8}"/>
      </w:docPartPr>
      <w:docPartBody>
        <w:p w:rsidR="00000000" w:rsidRDefault="00892C01" w:rsidP="00892C01">
          <w:pPr>
            <w:pStyle w:val="86C7FE52C0D94EFAA601C12DB8219500"/>
          </w:pPr>
          <w:r w:rsidRPr="00E81823">
            <w:t>Date</w:t>
          </w:r>
        </w:p>
      </w:docPartBody>
    </w:docPart>
    <w:docPart>
      <w:docPartPr>
        <w:name w:val="946D8CEFC8474052A7150775C98F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E8D31-B31A-444F-9A0E-DC7CCF654443}"/>
      </w:docPartPr>
      <w:docPartBody>
        <w:p w:rsidR="00000000" w:rsidRDefault="00892C01" w:rsidP="00892C01">
          <w:pPr>
            <w:pStyle w:val="946D8CEFC8474052A7150775C98F1CF5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0C759D22F7004D249414419BD3B99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89351-CED2-4365-AAA6-80C9CB018271}"/>
      </w:docPartPr>
      <w:docPartBody>
        <w:p w:rsidR="00000000" w:rsidRDefault="00892C01" w:rsidP="00892C01">
          <w:pPr>
            <w:pStyle w:val="0C759D22F7004D249414419BD3B99026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1F4AB9DF82A4EC6ACA971F0F442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47E2-7BB4-4E69-9F4C-5C858C581D6E}"/>
      </w:docPartPr>
      <w:docPartBody>
        <w:p w:rsidR="00000000" w:rsidRDefault="00892C01" w:rsidP="00892C01">
          <w:pPr>
            <w:pStyle w:val="D1F4AB9DF82A4EC6ACA971F0F442BCA6"/>
          </w:pPr>
          <w:r>
            <w:t>and dated</w:t>
          </w:r>
        </w:p>
      </w:docPartBody>
    </w:docPart>
    <w:docPart>
      <w:docPartPr>
        <w:name w:val="42F22F503371494EB82EC5467EBEB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BD487-6857-4843-9E17-B0ECB904EB9B}"/>
      </w:docPartPr>
      <w:docPartBody>
        <w:p w:rsidR="00000000" w:rsidRDefault="00892C01" w:rsidP="00892C01">
          <w:pPr>
            <w:pStyle w:val="42F22F503371494EB82EC5467EBEB174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EB184AD977F74846840D02920C0C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4AD4-B521-4CD4-BB54-CC83FC6D080B}"/>
      </w:docPartPr>
      <w:docPartBody>
        <w:p w:rsidR="00000000" w:rsidRDefault="00892C01" w:rsidP="00892C01">
          <w:pPr>
            <w:pStyle w:val="EB184AD977F74846840D02920C0CB172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D150A87A418E4CB88F9E17EF8C5B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CC25D-AB71-43AA-BBD3-A5AAE75652F3}"/>
      </w:docPartPr>
      <w:docPartBody>
        <w:p w:rsidR="00000000" w:rsidRDefault="00892C01" w:rsidP="00892C01">
          <w:pPr>
            <w:pStyle w:val="D150A87A418E4CB88F9E17EF8C5B58E4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92F23D310DBC4E48AD37F619C4D63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104C-0E59-406A-80C9-23F1C40C194D}"/>
      </w:docPartPr>
      <w:docPartBody>
        <w:p w:rsidR="00000000" w:rsidRDefault="00892C01" w:rsidP="00892C01">
          <w:pPr>
            <w:pStyle w:val="92F23D310DBC4E48AD37F619C4D63E32"/>
          </w:pPr>
          <w:r>
            <w:t>and terminating on</w:t>
          </w:r>
        </w:p>
      </w:docPartBody>
    </w:docPart>
    <w:docPart>
      <w:docPartPr>
        <w:name w:val="9C2F0E876B224AF280EBA2F502EC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5ECAB-32DE-4192-A4C8-3682FE3DB51C}"/>
      </w:docPartPr>
      <w:docPartBody>
        <w:p w:rsidR="00000000" w:rsidRDefault="00892C01" w:rsidP="00892C01">
          <w:pPr>
            <w:pStyle w:val="9C2F0E876B224AF280EBA2F502ECA9EA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C67FAF71AC26417485C331D4BA1B5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E146-2C98-448A-AE35-C14332969E79}"/>
      </w:docPartPr>
      <w:docPartBody>
        <w:p w:rsidR="00000000" w:rsidRDefault="00892C01" w:rsidP="00892C01">
          <w:pPr>
            <w:pStyle w:val="C67FAF71AC26417485C331D4BA1B550C"/>
          </w:pPr>
          <w:r>
            <w:t>During extended term, Lessee shall pay rent of</w:t>
          </w:r>
        </w:p>
      </w:docPartBody>
    </w:docPart>
    <w:docPart>
      <w:docPartPr>
        <w:name w:val="B874F5CE8E634D6DBA08DB4797B3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AA58-6FCB-4C29-BE7F-E5A4E5DA79CA}"/>
      </w:docPartPr>
      <w:docPartBody>
        <w:p w:rsidR="00000000" w:rsidRDefault="00892C01" w:rsidP="00892C01">
          <w:pPr>
            <w:pStyle w:val="B874F5CE8E634D6DBA08DB4797B39942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59A0345387A942C486C479E7B0AE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125E-B2FA-4A62-AAC7-2D5411FFACBF}"/>
      </w:docPartPr>
      <w:docPartBody>
        <w:p w:rsidR="00000000" w:rsidRDefault="00892C01" w:rsidP="00892C01">
          <w:pPr>
            <w:pStyle w:val="59A0345387A942C486C479E7B0AE47E5"/>
          </w:pPr>
          <w:r>
            <w:t>per annum, payable</w:t>
          </w:r>
        </w:p>
      </w:docPartBody>
    </w:docPart>
    <w:docPart>
      <w:docPartPr>
        <w:name w:val="33E502C1216B45F08FDAE141448F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2523E-CE1D-4D4F-A054-D2480FF85981}"/>
      </w:docPartPr>
      <w:docPartBody>
        <w:p w:rsidR="00000000" w:rsidRDefault="00892C01" w:rsidP="00892C01">
          <w:pPr>
            <w:pStyle w:val="33E502C1216B45F08FDAE141448F970E"/>
          </w:pPr>
          <w:r>
            <w:t>per month in advance, in lieu of the rent contained in the original Lease.</w:t>
          </w:r>
        </w:p>
      </w:docPartBody>
    </w:docPart>
    <w:docPart>
      <w:docPartPr>
        <w:name w:val="A8A734CDB2F34CE0AB2DC849F040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268F9-0BE5-4EA3-9A97-FE3CDC8C5DEC}"/>
      </w:docPartPr>
      <w:docPartBody>
        <w:p w:rsidR="00000000" w:rsidRDefault="00892C01" w:rsidP="00892C01">
          <w:pPr>
            <w:pStyle w:val="A8A734CDB2F34CE0AB2DC849F040C92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FE3E2059A339414383990A2FEC2A0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47A4-6B00-4DEF-890C-5778B430A1A9}"/>
      </w:docPartPr>
      <w:docPartBody>
        <w:p w:rsidR="00000000" w:rsidRDefault="00892C01" w:rsidP="00892C01">
          <w:pPr>
            <w:pStyle w:val="FE3E2059A339414383990A2FEC2A0CEC"/>
          </w:pPr>
          <w:r>
            <w:t>Signed under seal this</w:t>
          </w:r>
        </w:p>
      </w:docPartBody>
    </w:docPart>
    <w:docPart>
      <w:docPartPr>
        <w:name w:val="88F4D068D67C4640935F464DABFDA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B6F8-92E5-4DAF-A509-D034D74CDE43}"/>
      </w:docPartPr>
      <w:docPartBody>
        <w:p w:rsidR="00000000" w:rsidRDefault="00892C01" w:rsidP="00892C01">
          <w:pPr>
            <w:pStyle w:val="88F4D068D67C4640935F464DABFDAD5D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C4F7F240DE3449EEA5603097D704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541E-8ED1-4CBC-A038-E237122B8373}"/>
      </w:docPartPr>
      <w:docPartBody>
        <w:p w:rsidR="00000000" w:rsidRDefault="00892C01" w:rsidP="00892C01">
          <w:pPr>
            <w:pStyle w:val="C4F7F240DE3449EEA5603097D7040800"/>
          </w:pPr>
          <w:r>
            <w:t>of</w:t>
          </w:r>
        </w:p>
      </w:docPartBody>
    </w:docPart>
    <w:docPart>
      <w:docPartPr>
        <w:name w:val="771F436685D644328C2DAF04B8036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50FF2-B058-441A-B66D-E430EF333EF1}"/>
      </w:docPartPr>
      <w:docPartBody>
        <w:p w:rsidR="00000000" w:rsidRDefault="00892C01" w:rsidP="00892C01">
          <w:pPr>
            <w:pStyle w:val="771F436685D644328C2DAF04B80363E7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8F013FEB239B4C99A3BC4911B6AA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8D5B-161D-4AB8-9645-681005C109C2}"/>
      </w:docPartPr>
      <w:docPartBody>
        <w:p w:rsidR="00000000" w:rsidRDefault="00892C01" w:rsidP="00892C01">
          <w:pPr>
            <w:pStyle w:val="8F013FEB239B4C99A3BC4911B6AA9AA0"/>
          </w:pPr>
          <w:r>
            <w:t>Yours very truly,</w:t>
          </w:r>
        </w:p>
      </w:docPartBody>
    </w:docPart>
    <w:docPart>
      <w:docPartPr>
        <w:name w:val="0BE68BBCE37746D5B0C36A42E4807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DA3E-C6A5-478C-B7F0-4DA3BE881A75}"/>
      </w:docPartPr>
      <w:docPartBody>
        <w:p w:rsidR="00000000" w:rsidRDefault="00892C01" w:rsidP="00892C01">
          <w:pPr>
            <w:pStyle w:val="0BE68BBCE37746D5B0C36A42E480702C"/>
          </w:pPr>
          <w:r w:rsidRPr="003B284C">
            <w:t>Notice Exercising Option to Renew Lease</w:t>
          </w:r>
        </w:p>
      </w:docPartBody>
    </w:docPart>
    <w:docPart>
      <w:docPartPr>
        <w:name w:val="161E64B83FCF48B89BEC771332E8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6AC5B-D36F-4870-B42F-06ED330BAE55}"/>
      </w:docPartPr>
      <w:docPartBody>
        <w:p w:rsidR="00000000" w:rsidRDefault="00892C01" w:rsidP="00892C01">
          <w:pPr>
            <w:pStyle w:val="161E64B83FCF48B89BEC771332E81D94"/>
          </w:pPr>
          <w:r w:rsidRPr="00E81823">
            <w:t>Date</w:t>
          </w:r>
        </w:p>
      </w:docPartBody>
    </w:docPart>
    <w:docPart>
      <w:docPartPr>
        <w:name w:val="6C03B8A372584F059638A14191A3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1952-76EB-406B-B0F2-F421404D8D9C}"/>
      </w:docPartPr>
      <w:docPartBody>
        <w:p w:rsidR="00000000" w:rsidRDefault="00892C01" w:rsidP="00892C01">
          <w:pPr>
            <w:pStyle w:val="6C03B8A372584F059638A14191A366A6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155E5E4FFE34489CAC81CAF0B1F9A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365E2-5FF4-4D8D-954C-D7970113D233}"/>
      </w:docPartPr>
      <w:docPartBody>
        <w:p w:rsidR="00000000" w:rsidRDefault="00892C01" w:rsidP="00892C01">
          <w:pPr>
            <w:pStyle w:val="155E5E4FFE34489CAC81CAF0B1F9A824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CE616CF9DDB84FEA8FF6C2D3A581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5EFEA-B8C4-4EE5-9C3F-209DE3F81977}"/>
      </w:docPartPr>
      <w:docPartBody>
        <w:p w:rsidR="00000000" w:rsidRDefault="00892C01" w:rsidP="00892C01">
          <w:pPr>
            <w:pStyle w:val="CE616CF9DDB84FEA8FF6C2D3A5817091"/>
          </w:pPr>
          <w:r>
            <w:t>and dated</w:t>
          </w:r>
        </w:p>
      </w:docPartBody>
    </w:docPart>
    <w:docPart>
      <w:docPartPr>
        <w:name w:val="5AAA89A29B5F418485E0D2B882B7D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C4237-DC22-40AE-BE78-281BAB9B5D20}"/>
      </w:docPartPr>
      <w:docPartBody>
        <w:p w:rsidR="00000000" w:rsidRDefault="00892C01" w:rsidP="00892C01">
          <w:pPr>
            <w:pStyle w:val="5AAA89A29B5F418485E0D2B882B7D7CD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08DCA1933DE645F8A9F3053FA1E98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792A8-E12D-4603-9A61-037CD10C10B4}"/>
      </w:docPartPr>
      <w:docPartBody>
        <w:p w:rsidR="00000000" w:rsidRDefault="00892C01" w:rsidP="00892C01">
          <w:pPr>
            <w:pStyle w:val="08DCA1933DE645F8A9F3053FA1E980F1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47D9B4B88FB84375A9C7FF54A46C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E33A-EF5E-4956-92EF-DECB18BF7FC8}"/>
      </w:docPartPr>
      <w:docPartBody>
        <w:p w:rsidR="00000000" w:rsidRDefault="00892C01" w:rsidP="00892C01">
          <w:pPr>
            <w:pStyle w:val="47D9B4B88FB84375A9C7FF54A46C1A0C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BD723A9DCFE043D5AFC3B13CFCED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00BE-F772-440D-BBDA-E04E2D5EE49C}"/>
      </w:docPartPr>
      <w:docPartBody>
        <w:p w:rsidR="00000000" w:rsidRDefault="00892C01" w:rsidP="00892C01">
          <w:pPr>
            <w:pStyle w:val="BD723A9DCFE043D5AFC3B13CFCED06BC"/>
          </w:pPr>
          <w:r>
            <w:t>and terminating on</w:t>
          </w:r>
        </w:p>
      </w:docPartBody>
    </w:docPart>
    <w:docPart>
      <w:docPartPr>
        <w:name w:val="1FCB6108146D445FBA15BA2D425AE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2B89-D9DF-482D-963E-ED61F77DE751}"/>
      </w:docPartPr>
      <w:docPartBody>
        <w:p w:rsidR="00000000" w:rsidRDefault="00892C01" w:rsidP="00892C01">
          <w:pPr>
            <w:pStyle w:val="1FCB6108146D445FBA15BA2D425AE3A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DAFF396F29264CDB8FDE641FDBDB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805A-927A-4091-BF62-9AEA24497660}"/>
      </w:docPartPr>
      <w:docPartBody>
        <w:p w:rsidR="00000000" w:rsidRDefault="00892C01" w:rsidP="00892C01">
          <w:pPr>
            <w:pStyle w:val="DAFF396F29264CDB8FDE641FDBDB8024"/>
          </w:pPr>
          <w:r>
            <w:t>During extended term, Lessee shall pay rent of</w:t>
          </w:r>
        </w:p>
      </w:docPartBody>
    </w:docPart>
    <w:docPart>
      <w:docPartPr>
        <w:name w:val="5F27D6FBDF2A4BC39D3C07517D9DD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5CA2-1336-486B-84E1-D73AD4DF8A9F}"/>
      </w:docPartPr>
      <w:docPartBody>
        <w:p w:rsidR="00000000" w:rsidRDefault="00892C01" w:rsidP="00892C01">
          <w:pPr>
            <w:pStyle w:val="5F27D6FBDF2A4BC39D3C07517D9DD1B7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D6726A34568A4AB399A1CA992E64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8C29A-33B5-4017-8ED1-9E5580A0EDD5}"/>
      </w:docPartPr>
      <w:docPartBody>
        <w:p w:rsidR="00000000" w:rsidRDefault="00892C01" w:rsidP="00892C01">
          <w:pPr>
            <w:pStyle w:val="D6726A34568A4AB399A1CA992E6490BE"/>
          </w:pPr>
          <w:r>
            <w:t>per annum, payable</w:t>
          </w:r>
        </w:p>
      </w:docPartBody>
    </w:docPart>
    <w:docPart>
      <w:docPartPr>
        <w:name w:val="4E542907DA204372953A4533D6AB2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21EB-2530-4627-B403-E145CCE6E228}"/>
      </w:docPartPr>
      <w:docPartBody>
        <w:p w:rsidR="00000000" w:rsidRDefault="00892C01" w:rsidP="00892C01">
          <w:pPr>
            <w:pStyle w:val="4E542907DA204372953A4533D6AB276D"/>
          </w:pPr>
          <w:r>
            <w:t>per month in advance, in lieu of the rent contained in the original Lease.</w:t>
          </w:r>
        </w:p>
      </w:docPartBody>
    </w:docPart>
    <w:docPart>
      <w:docPartPr>
        <w:name w:val="D85BDDBC3C054794932AD279F3D5A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26ED5-6961-4DF9-8864-55DE64896F19}"/>
      </w:docPartPr>
      <w:docPartBody>
        <w:p w:rsidR="00000000" w:rsidRDefault="00892C01" w:rsidP="00892C01">
          <w:pPr>
            <w:pStyle w:val="D85BDDBC3C054794932AD279F3D5AE0B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ACA5691A4B764F97B69FEF6345ED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58F84-E02D-4731-8CE3-27AEC352C9ED}"/>
      </w:docPartPr>
      <w:docPartBody>
        <w:p w:rsidR="00000000" w:rsidRDefault="00892C01" w:rsidP="00892C01">
          <w:pPr>
            <w:pStyle w:val="ACA5691A4B764F97B69FEF6345EDF72C"/>
          </w:pPr>
          <w:r>
            <w:t>Signed under seal this</w:t>
          </w:r>
        </w:p>
      </w:docPartBody>
    </w:docPart>
    <w:docPart>
      <w:docPartPr>
        <w:name w:val="06538875CBBA42EA8B03D07CAE05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9A4C-5BA6-4F8A-A03A-0D69D9A84215}"/>
      </w:docPartPr>
      <w:docPartBody>
        <w:p w:rsidR="00000000" w:rsidRDefault="00892C01" w:rsidP="00892C01">
          <w:pPr>
            <w:pStyle w:val="06538875CBBA42EA8B03D07CAE0572EA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6C3F6C2866F441C28A8BFB0965E5F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C48F8-AA97-4060-9750-84E30941F9F3}"/>
      </w:docPartPr>
      <w:docPartBody>
        <w:p w:rsidR="00000000" w:rsidRDefault="00892C01" w:rsidP="00892C01">
          <w:pPr>
            <w:pStyle w:val="6C3F6C2866F441C28A8BFB0965E5F892"/>
          </w:pPr>
          <w:r>
            <w:t>of</w:t>
          </w:r>
        </w:p>
      </w:docPartBody>
    </w:docPart>
    <w:docPart>
      <w:docPartPr>
        <w:name w:val="1140EE95C9D24F8F9D27943FED19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1C1F-01F0-4FE8-8755-FC756E0F2231}"/>
      </w:docPartPr>
      <w:docPartBody>
        <w:p w:rsidR="00000000" w:rsidRDefault="00892C01" w:rsidP="00892C01">
          <w:pPr>
            <w:pStyle w:val="1140EE95C9D24F8F9D27943FED196CA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57472E284CB947B4AE90347498AED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2F1AD-4F3D-449C-8906-68592CE66FBE}"/>
      </w:docPartPr>
      <w:docPartBody>
        <w:p w:rsidR="00000000" w:rsidRDefault="00892C01" w:rsidP="00892C01">
          <w:pPr>
            <w:pStyle w:val="57472E284CB947B4AE90347498AED266"/>
          </w:pPr>
          <w:r>
            <w:t>Yours very truly,</w:t>
          </w:r>
        </w:p>
      </w:docPartBody>
    </w:docPart>
    <w:docPart>
      <w:docPartPr>
        <w:name w:val="2E80ABF9D0A44C24919F90BC9DBC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3EBD3-4886-4D11-85A6-BE309BE6A1C8}"/>
      </w:docPartPr>
      <w:docPartBody>
        <w:p w:rsidR="00000000" w:rsidRDefault="00892C01" w:rsidP="00892C01">
          <w:pPr>
            <w:pStyle w:val="2E80ABF9D0A44C24919F90BC9DBC8948"/>
          </w:pPr>
          <w:r w:rsidRPr="003B284C">
            <w:t>Notice Exercising Option to Renew Lease</w:t>
          </w:r>
        </w:p>
      </w:docPartBody>
    </w:docPart>
    <w:docPart>
      <w:docPartPr>
        <w:name w:val="5D51BCE2CED249A4B1246F331908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E450C-095B-422C-ABA3-366119703B23}"/>
      </w:docPartPr>
      <w:docPartBody>
        <w:p w:rsidR="00000000" w:rsidRDefault="00892C01" w:rsidP="00892C01">
          <w:pPr>
            <w:pStyle w:val="5D51BCE2CED249A4B1246F3319086DC2"/>
          </w:pPr>
          <w:r w:rsidRPr="00E81823">
            <w:t>Date</w:t>
          </w:r>
        </w:p>
      </w:docPartBody>
    </w:docPart>
    <w:docPart>
      <w:docPartPr>
        <w:name w:val="C6A75F42D6A74BF1AF5400EE1B62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FE678-46A6-4E41-BF3A-B4BCB0D164B0}"/>
      </w:docPartPr>
      <w:docPartBody>
        <w:p w:rsidR="00000000" w:rsidRDefault="00892C01" w:rsidP="00892C01">
          <w:pPr>
            <w:pStyle w:val="C6A75F42D6A74BF1AF5400EE1B62C9A4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3EE3D2F46D784CBC96BAA30ED1E6E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5FFDE-E0CA-4820-A231-DA09A340A5B3}"/>
      </w:docPartPr>
      <w:docPartBody>
        <w:p w:rsidR="00000000" w:rsidRDefault="00892C01" w:rsidP="00892C01">
          <w:pPr>
            <w:pStyle w:val="3EE3D2F46D784CBC96BAA30ED1E6E539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8D4162F7B974979938B5A8A59463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72AD-6CDB-4C7C-B3D8-51E534ADAFCA}"/>
      </w:docPartPr>
      <w:docPartBody>
        <w:p w:rsidR="00000000" w:rsidRDefault="00892C01" w:rsidP="00892C01">
          <w:pPr>
            <w:pStyle w:val="D8D4162F7B974979938B5A8A59463A7A"/>
          </w:pPr>
          <w:r>
            <w:t>and dated</w:t>
          </w:r>
        </w:p>
      </w:docPartBody>
    </w:docPart>
    <w:docPart>
      <w:docPartPr>
        <w:name w:val="646DA886377646768A34B62D2E94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6060-2541-430B-B304-5B53F0B23CAC}"/>
      </w:docPartPr>
      <w:docPartBody>
        <w:p w:rsidR="00000000" w:rsidRDefault="00892C01" w:rsidP="00892C01">
          <w:pPr>
            <w:pStyle w:val="646DA886377646768A34B62D2E946C03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4418F855FD9D484B9CF13CEC5757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5423-D4B7-4203-8087-FE8EF5C4C909}"/>
      </w:docPartPr>
      <w:docPartBody>
        <w:p w:rsidR="00000000" w:rsidRDefault="00892C01" w:rsidP="00892C01">
          <w:pPr>
            <w:pStyle w:val="4418F855FD9D484B9CF13CEC575799BF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B82B83DBD02D4910BA5D0B3FCEDA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E1A1E-234E-4BDC-B453-33626ED6E579}"/>
      </w:docPartPr>
      <w:docPartBody>
        <w:p w:rsidR="00000000" w:rsidRDefault="00892C01" w:rsidP="00892C01">
          <w:pPr>
            <w:pStyle w:val="B82B83DBD02D4910BA5D0B3FCEDA8BD5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97BA34FA4B534542B8DF187FD5B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47F5-528E-4E23-8656-0E4A0160E459}"/>
      </w:docPartPr>
      <w:docPartBody>
        <w:p w:rsidR="00000000" w:rsidRDefault="00892C01" w:rsidP="00892C01">
          <w:pPr>
            <w:pStyle w:val="97BA34FA4B534542B8DF187FD5B0DDA4"/>
          </w:pPr>
          <w:r>
            <w:t>and terminating on</w:t>
          </w:r>
        </w:p>
      </w:docPartBody>
    </w:docPart>
    <w:docPart>
      <w:docPartPr>
        <w:name w:val="A0782B102E9C40DEB430967CBC43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BF9E8-9E48-485D-B4A9-1DD71AEB71A3}"/>
      </w:docPartPr>
      <w:docPartBody>
        <w:p w:rsidR="00000000" w:rsidRDefault="00892C01" w:rsidP="00892C01">
          <w:pPr>
            <w:pStyle w:val="A0782B102E9C40DEB430967CBC43C9C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501B9C4B5C1A4882A7B5459D2E80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E897-467C-4300-A65B-2B88DB0BA7AD}"/>
      </w:docPartPr>
      <w:docPartBody>
        <w:p w:rsidR="00000000" w:rsidRDefault="00892C01" w:rsidP="00892C01">
          <w:pPr>
            <w:pStyle w:val="501B9C4B5C1A4882A7B5459D2E807A32"/>
          </w:pPr>
          <w:r>
            <w:t>During extended term, Lessee shall pay rent of</w:t>
          </w:r>
        </w:p>
      </w:docPartBody>
    </w:docPart>
    <w:docPart>
      <w:docPartPr>
        <w:name w:val="2F7EF20B3B5744A2A50B579B8820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5838-2E15-482A-A8C1-0CF0AC66C575}"/>
      </w:docPartPr>
      <w:docPartBody>
        <w:p w:rsidR="00000000" w:rsidRDefault="00892C01" w:rsidP="00892C01">
          <w:pPr>
            <w:pStyle w:val="2F7EF20B3B5744A2A50B579B88201ECC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9E2D75B575674226A715AB6E41952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18ECE-25FB-4FBD-9DD8-E43D43D16723}"/>
      </w:docPartPr>
      <w:docPartBody>
        <w:p w:rsidR="00000000" w:rsidRDefault="00892C01" w:rsidP="00892C01">
          <w:pPr>
            <w:pStyle w:val="9E2D75B575674226A715AB6E41952D6D"/>
          </w:pPr>
          <w:r>
            <w:t>per annum, payable</w:t>
          </w:r>
        </w:p>
      </w:docPartBody>
    </w:docPart>
    <w:docPart>
      <w:docPartPr>
        <w:name w:val="5AFF322D80414EFC98F37E531DE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14C68-243C-44F9-AB9F-EABFD1042E69}"/>
      </w:docPartPr>
      <w:docPartBody>
        <w:p w:rsidR="00000000" w:rsidRDefault="00892C01" w:rsidP="00892C01">
          <w:pPr>
            <w:pStyle w:val="5AFF322D80414EFC98F37E531DE307B8"/>
          </w:pPr>
          <w:r>
            <w:t>per month in advance, in lieu of the rent contained in the original Lease.</w:t>
          </w:r>
        </w:p>
      </w:docPartBody>
    </w:docPart>
    <w:docPart>
      <w:docPartPr>
        <w:name w:val="29182D7C31724B7EB2CE188DAC962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11B90-F301-49D1-9E4C-5C1251D0119A}"/>
      </w:docPartPr>
      <w:docPartBody>
        <w:p w:rsidR="00000000" w:rsidRDefault="00892C01" w:rsidP="00892C01">
          <w:pPr>
            <w:pStyle w:val="29182D7C31724B7EB2CE188DAC9624A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A65A1F72DF0C4D40BA82E739E0083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3D89C-C076-40D5-91F6-6A4A48A642C4}"/>
      </w:docPartPr>
      <w:docPartBody>
        <w:p w:rsidR="00000000" w:rsidRDefault="00892C01" w:rsidP="00892C01">
          <w:pPr>
            <w:pStyle w:val="A65A1F72DF0C4D40BA82E739E0083B3D"/>
          </w:pPr>
          <w:r>
            <w:t>Signed under seal this</w:t>
          </w:r>
        </w:p>
      </w:docPartBody>
    </w:docPart>
    <w:docPart>
      <w:docPartPr>
        <w:name w:val="299C774B22E046169CB62CA2B0D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325A-574C-4F27-8603-772D5FA97383}"/>
      </w:docPartPr>
      <w:docPartBody>
        <w:p w:rsidR="00000000" w:rsidRDefault="00892C01" w:rsidP="00892C01">
          <w:pPr>
            <w:pStyle w:val="299C774B22E046169CB62CA2B0D7C78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E61F520AE02340AAA84C105B165D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CA185-2AE6-41D8-9DF7-294858FC1CE1}"/>
      </w:docPartPr>
      <w:docPartBody>
        <w:p w:rsidR="00000000" w:rsidRDefault="00892C01" w:rsidP="00892C01">
          <w:pPr>
            <w:pStyle w:val="E61F520AE02340AAA84C105B165D4E47"/>
          </w:pPr>
          <w:r>
            <w:t>of</w:t>
          </w:r>
        </w:p>
      </w:docPartBody>
    </w:docPart>
    <w:docPart>
      <w:docPartPr>
        <w:name w:val="FCF4D836479543C7B3DA549921C9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1E55A-7905-434D-B0AD-0198A12C4CF0}"/>
      </w:docPartPr>
      <w:docPartBody>
        <w:p w:rsidR="00000000" w:rsidRDefault="00892C01" w:rsidP="00892C01">
          <w:pPr>
            <w:pStyle w:val="FCF4D836479543C7B3DA549921C979BB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B127DD4F4A5846CD8AFF702C6EF7B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CA5F2-CF01-44FB-B961-221774C0380C}"/>
      </w:docPartPr>
      <w:docPartBody>
        <w:p w:rsidR="00000000" w:rsidRDefault="00892C01" w:rsidP="00892C01">
          <w:pPr>
            <w:pStyle w:val="B127DD4F4A5846CD8AFF702C6EF7B1DF"/>
          </w:pPr>
          <w:r>
            <w:t>Yours very truly,</w:t>
          </w:r>
        </w:p>
      </w:docPartBody>
    </w:docPart>
    <w:docPart>
      <w:docPartPr>
        <w:name w:val="0D9DB9C8723141B1A4A81BF603F97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67644-BF57-4759-ADC0-B364D2FDEC92}"/>
      </w:docPartPr>
      <w:docPartBody>
        <w:p w:rsidR="00000000" w:rsidRDefault="00892C01" w:rsidP="00892C01">
          <w:pPr>
            <w:pStyle w:val="0D9DB9C8723141B1A4A81BF603F9749C"/>
          </w:pPr>
          <w:r w:rsidRPr="003B284C">
            <w:t>Notice Exercising Option to Renew Lease</w:t>
          </w:r>
        </w:p>
      </w:docPartBody>
    </w:docPart>
    <w:docPart>
      <w:docPartPr>
        <w:name w:val="0E968FB3D15F4D19B52177C8BA9D5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691-C8A9-4210-9491-9E1DC1DF1A99}"/>
      </w:docPartPr>
      <w:docPartBody>
        <w:p w:rsidR="00000000" w:rsidRDefault="00892C01" w:rsidP="00892C01">
          <w:pPr>
            <w:pStyle w:val="0E968FB3D15F4D19B52177C8BA9D5372"/>
          </w:pPr>
          <w:r w:rsidRPr="00E81823">
            <w:t>Date</w:t>
          </w:r>
        </w:p>
      </w:docPartBody>
    </w:docPart>
    <w:docPart>
      <w:docPartPr>
        <w:name w:val="235B353FA11B4650AC43875C5389D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E81A4-96CF-41FD-98AF-7B4EB0574BDF}"/>
      </w:docPartPr>
      <w:docPartBody>
        <w:p w:rsidR="00000000" w:rsidRDefault="00892C01" w:rsidP="00892C01">
          <w:pPr>
            <w:pStyle w:val="235B353FA11B4650AC43875C5389D682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6B63C3AE48314850AC6BFB8B0107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93155-9C98-40F1-8D7F-E407D376AE80}"/>
      </w:docPartPr>
      <w:docPartBody>
        <w:p w:rsidR="00000000" w:rsidRDefault="00892C01" w:rsidP="00892C01">
          <w:pPr>
            <w:pStyle w:val="6B63C3AE48314850AC6BFB8B01077E7E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4FB82456ACB74E84B4899575A0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D717-6D06-42AF-A30A-09215D6277E3}"/>
      </w:docPartPr>
      <w:docPartBody>
        <w:p w:rsidR="00000000" w:rsidRDefault="00892C01" w:rsidP="00892C01">
          <w:pPr>
            <w:pStyle w:val="4FB82456ACB74E84B4899575A018ED28"/>
          </w:pPr>
          <w:r>
            <w:t>and dated</w:t>
          </w:r>
        </w:p>
      </w:docPartBody>
    </w:docPart>
    <w:docPart>
      <w:docPartPr>
        <w:name w:val="6C0412BF36724B0CBBBBA2C15128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FB59-7BDA-4971-B971-383131196430}"/>
      </w:docPartPr>
      <w:docPartBody>
        <w:p w:rsidR="00000000" w:rsidRDefault="00892C01" w:rsidP="00892C01">
          <w:pPr>
            <w:pStyle w:val="6C0412BF36724B0CBBBBA2C1512838E7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04C4709B74614DBAA6FAF9385622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FFBE-51B0-43FF-B8AB-E4B19A5685D4}"/>
      </w:docPartPr>
      <w:docPartBody>
        <w:p w:rsidR="00000000" w:rsidRDefault="00892C01" w:rsidP="00892C01">
          <w:pPr>
            <w:pStyle w:val="04C4709B74614DBAA6FAF9385622371E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D5BA2D54311942AC9D0A7E7C5921A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9ACC-6A16-460D-B5AA-E480677E1B20}"/>
      </w:docPartPr>
      <w:docPartBody>
        <w:p w:rsidR="00000000" w:rsidRDefault="00892C01" w:rsidP="00892C01">
          <w:pPr>
            <w:pStyle w:val="D5BA2D54311942AC9D0A7E7C5921A378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AF1E08B570A1484385F75882263A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CEB2-1DC9-4A46-9B94-FDF459672CCA}"/>
      </w:docPartPr>
      <w:docPartBody>
        <w:p w:rsidR="00000000" w:rsidRDefault="00892C01" w:rsidP="00892C01">
          <w:pPr>
            <w:pStyle w:val="AF1E08B570A1484385F75882263AB697"/>
          </w:pPr>
          <w:r>
            <w:t>and terminating on</w:t>
          </w:r>
        </w:p>
      </w:docPartBody>
    </w:docPart>
    <w:docPart>
      <w:docPartPr>
        <w:name w:val="226271DBD22944F386FAF1B4898E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E9014-0F48-4664-9325-FCA2989A1B9D}"/>
      </w:docPartPr>
      <w:docPartBody>
        <w:p w:rsidR="00000000" w:rsidRDefault="00892C01" w:rsidP="00892C01">
          <w:pPr>
            <w:pStyle w:val="226271DBD22944F386FAF1B4898EC268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F238E151C1D8474AA64300AA3A2A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C2AD6-3BA7-4B80-95FF-322A7C9DCFD4}"/>
      </w:docPartPr>
      <w:docPartBody>
        <w:p w:rsidR="00000000" w:rsidRDefault="00892C01" w:rsidP="00892C01">
          <w:pPr>
            <w:pStyle w:val="F238E151C1D8474AA64300AA3A2AE011"/>
          </w:pPr>
          <w:r>
            <w:t>During extended term, Lessee shall pay rent of</w:t>
          </w:r>
        </w:p>
      </w:docPartBody>
    </w:docPart>
    <w:docPart>
      <w:docPartPr>
        <w:name w:val="03DA41A9F3504C679F1C678F24627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782D3-4351-4402-A680-5F0049A7BF84}"/>
      </w:docPartPr>
      <w:docPartBody>
        <w:p w:rsidR="00000000" w:rsidRDefault="00892C01" w:rsidP="00892C01">
          <w:pPr>
            <w:pStyle w:val="03DA41A9F3504C679F1C678F24627774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27334ACE5BE64CBB8612A814D702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3BB2-0CA4-4262-9BB2-3C620C86959A}"/>
      </w:docPartPr>
      <w:docPartBody>
        <w:p w:rsidR="00000000" w:rsidRDefault="00892C01" w:rsidP="00892C01">
          <w:pPr>
            <w:pStyle w:val="27334ACE5BE64CBB8612A814D7025886"/>
          </w:pPr>
          <w:r>
            <w:t>per annum, payable</w:t>
          </w:r>
        </w:p>
      </w:docPartBody>
    </w:docPart>
    <w:docPart>
      <w:docPartPr>
        <w:name w:val="9D9F5AFFDAAE48AD9B7CA653193C8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486D-666B-49FD-AC44-406981CC7700}"/>
      </w:docPartPr>
      <w:docPartBody>
        <w:p w:rsidR="00000000" w:rsidRDefault="00892C01" w:rsidP="00892C01">
          <w:pPr>
            <w:pStyle w:val="9D9F5AFFDAAE48AD9B7CA653193C8244"/>
          </w:pPr>
          <w:r>
            <w:t>per month in advance, in lieu of the rent contained in the original Lease.</w:t>
          </w:r>
        </w:p>
      </w:docPartBody>
    </w:docPart>
    <w:docPart>
      <w:docPartPr>
        <w:name w:val="10652C37C9AC4401A73C32ED757D8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2095-1A2A-45A0-AA3D-ED9769B81AAC}"/>
      </w:docPartPr>
      <w:docPartBody>
        <w:p w:rsidR="00000000" w:rsidRDefault="00892C01" w:rsidP="00892C01">
          <w:pPr>
            <w:pStyle w:val="10652C37C9AC4401A73C32ED757D8FB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5B732405564B4643A08E9A0CEBBB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BF590-2732-4FF8-8B85-8A9A2DD94D14}"/>
      </w:docPartPr>
      <w:docPartBody>
        <w:p w:rsidR="00000000" w:rsidRDefault="00892C01" w:rsidP="00892C01">
          <w:pPr>
            <w:pStyle w:val="5B732405564B4643A08E9A0CEBBB81F7"/>
          </w:pPr>
          <w:r>
            <w:t>Signed under seal this</w:t>
          </w:r>
        </w:p>
      </w:docPartBody>
    </w:docPart>
    <w:docPart>
      <w:docPartPr>
        <w:name w:val="BF45F72BA05F4F32BA78CCA8C2A8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22ED-EA8B-43F0-A29D-B91D81DBE63B}"/>
      </w:docPartPr>
      <w:docPartBody>
        <w:p w:rsidR="00000000" w:rsidRDefault="00892C01" w:rsidP="00892C01">
          <w:pPr>
            <w:pStyle w:val="BF45F72BA05F4F32BA78CCA8C2A8039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6B682C6A11364ADE819A5019E8EE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5C23-7235-4819-80A8-AA240106A52D}"/>
      </w:docPartPr>
      <w:docPartBody>
        <w:p w:rsidR="00000000" w:rsidRDefault="00892C01" w:rsidP="00892C01">
          <w:pPr>
            <w:pStyle w:val="6B682C6A11364ADE819A5019E8EE720D"/>
          </w:pPr>
          <w:r>
            <w:t>of</w:t>
          </w:r>
        </w:p>
      </w:docPartBody>
    </w:docPart>
    <w:docPart>
      <w:docPartPr>
        <w:name w:val="F3694D94315649E484822DCD09D1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6C228-BD72-48F3-9AB5-A98B757B68C2}"/>
      </w:docPartPr>
      <w:docPartBody>
        <w:p w:rsidR="00000000" w:rsidRDefault="00892C01" w:rsidP="00892C01">
          <w:pPr>
            <w:pStyle w:val="F3694D94315649E484822DCD09D18162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4380B9DF709E423BA3104DFD66A27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0C6B-9E54-4714-880F-05BDB638F265}"/>
      </w:docPartPr>
      <w:docPartBody>
        <w:p w:rsidR="00000000" w:rsidRDefault="00892C01" w:rsidP="00892C01">
          <w:pPr>
            <w:pStyle w:val="4380B9DF709E423BA3104DFD66A27925"/>
          </w:pPr>
          <w:r>
            <w:t>Yours very truly,</w:t>
          </w:r>
        </w:p>
      </w:docPartBody>
    </w:docPart>
    <w:docPart>
      <w:docPartPr>
        <w:name w:val="CAA57572ECF54B2392A06F0DE2C6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A143-ED2D-4999-B472-71F5CAC28F41}"/>
      </w:docPartPr>
      <w:docPartBody>
        <w:p w:rsidR="00000000" w:rsidRDefault="00892C01" w:rsidP="00892C01">
          <w:pPr>
            <w:pStyle w:val="CAA57572ECF54B2392A06F0DE2C6BF12"/>
          </w:pPr>
          <w:r w:rsidRPr="003B284C">
            <w:t>Notice Exercising Option to Renew Lease</w:t>
          </w:r>
        </w:p>
      </w:docPartBody>
    </w:docPart>
    <w:docPart>
      <w:docPartPr>
        <w:name w:val="C52AA4620FDB453589318B597D01C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94E6-85E2-4B56-8953-2A64569FE138}"/>
      </w:docPartPr>
      <w:docPartBody>
        <w:p w:rsidR="00000000" w:rsidRDefault="00892C01" w:rsidP="00892C01">
          <w:pPr>
            <w:pStyle w:val="C52AA4620FDB453589318B597D01C425"/>
          </w:pPr>
          <w:r w:rsidRPr="00E81823">
            <w:t>Date</w:t>
          </w:r>
        </w:p>
      </w:docPartBody>
    </w:docPart>
    <w:docPart>
      <w:docPartPr>
        <w:name w:val="94555E8DCE664737B24984AEDFD2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1733E-8170-4C6F-A7E9-6746C511BDB8}"/>
      </w:docPartPr>
      <w:docPartBody>
        <w:p w:rsidR="00000000" w:rsidRDefault="00892C01" w:rsidP="00892C01">
          <w:pPr>
            <w:pStyle w:val="94555E8DCE664737B24984AEDFD2CECF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3154D4F382034130B2F4E648AAE6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2DC2-A341-4A1E-9AFC-01DF902BE943}"/>
      </w:docPartPr>
      <w:docPartBody>
        <w:p w:rsidR="00000000" w:rsidRDefault="00892C01" w:rsidP="00892C01">
          <w:pPr>
            <w:pStyle w:val="3154D4F382034130B2F4E648AAE6C32B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8FDFC44999B145DE9172C20D1FAD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BAD9-7F2F-4289-8E1F-1CE786C05EA3}"/>
      </w:docPartPr>
      <w:docPartBody>
        <w:p w:rsidR="00000000" w:rsidRDefault="00892C01" w:rsidP="00892C01">
          <w:pPr>
            <w:pStyle w:val="8FDFC44999B145DE9172C20D1FADD1B6"/>
          </w:pPr>
          <w:r>
            <w:t>and dated</w:t>
          </w:r>
        </w:p>
      </w:docPartBody>
    </w:docPart>
    <w:docPart>
      <w:docPartPr>
        <w:name w:val="4BE524ED2E5948FEA8BAA0D8C3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40BC-DD37-4EB7-BE8F-584A54507203}"/>
      </w:docPartPr>
      <w:docPartBody>
        <w:p w:rsidR="00000000" w:rsidRDefault="00892C01" w:rsidP="00892C01">
          <w:pPr>
            <w:pStyle w:val="4BE524ED2E5948FEA8BAA0D8C32C109F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F44E0579613E4AD8A45830E19D36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3858-AA74-423C-8B5A-69FAAAA8C16B}"/>
      </w:docPartPr>
      <w:docPartBody>
        <w:p w:rsidR="00000000" w:rsidRDefault="00892C01" w:rsidP="00892C01">
          <w:pPr>
            <w:pStyle w:val="F44E0579613E4AD8A45830E19D361956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321EF5E40AA54BF5ADA9A0AE0E2F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A2F8-E849-4FCF-8158-7C7934376850}"/>
      </w:docPartPr>
      <w:docPartBody>
        <w:p w:rsidR="00000000" w:rsidRDefault="00892C01" w:rsidP="00892C01">
          <w:pPr>
            <w:pStyle w:val="321EF5E40AA54BF5ADA9A0AE0E2FEA51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B0B836BB7C0F452BA08A5D31D2C9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A749-DEA8-4556-ACCE-14C6E1B5F088}"/>
      </w:docPartPr>
      <w:docPartBody>
        <w:p w:rsidR="00000000" w:rsidRDefault="00892C01" w:rsidP="00892C01">
          <w:pPr>
            <w:pStyle w:val="B0B836BB7C0F452BA08A5D31D2C9EA19"/>
          </w:pPr>
          <w:r>
            <w:t>and terminating on</w:t>
          </w:r>
        </w:p>
      </w:docPartBody>
    </w:docPart>
    <w:docPart>
      <w:docPartPr>
        <w:name w:val="4E564D7F3EE04A99BE22D8CCAEFD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0DF3F-47FE-45C4-B511-3489A5301D49}"/>
      </w:docPartPr>
      <w:docPartBody>
        <w:p w:rsidR="00000000" w:rsidRDefault="00892C01" w:rsidP="00892C01">
          <w:pPr>
            <w:pStyle w:val="4E564D7F3EE04A99BE22D8CCAEFDEF8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B2999E7C2CD446CFA4A194D8FD0E2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E6FD-AA6F-482D-A03D-CDA8EC9C999D}"/>
      </w:docPartPr>
      <w:docPartBody>
        <w:p w:rsidR="00000000" w:rsidRDefault="00892C01" w:rsidP="00892C01">
          <w:pPr>
            <w:pStyle w:val="B2999E7C2CD446CFA4A194D8FD0E24B1"/>
          </w:pPr>
          <w:r>
            <w:t>During extended term, Lessee shall pay rent of</w:t>
          </w:r>
        </w:p>
      </w:docPartBody>
    </w:docPart>
    <w:docPart>
      <w:docPartPr>
        <w:name w:val="C3B02A4912944811A309450E8A329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E829F-8073-45BD-B39B-F5E42161A862}"/>
      </w:docPartPr>
      <w:docPartBody>
        <w:p w:rsidR="00000000" w:rsidRDefault="00892C01" w:rsidP="00892C01">
          <w:pPr>
            <w:pStyle w:val="C3B02A4912944811A309450E8A3298F8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59097C7941B14D40BD4BB99195385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EF18-0074-46B6-8D1B-43F92468477C}"/>
      </w:docPartPr>
      <w:docPartBody>
        <w:p w:rsidR="00000000" w:rsidRDefault="00892C01" w:rsidP="00892C01">
          <w:pPr>
            <w:pStyle w:val="59097C7941B14D40BD4BB9919538511D"/>
          </w:pPr>
          <w:r>
            <w:t>per annum, payable</w:t>
          </w:r>
        </w:p>
      </w:docPartBody>
    </w:docPart>
    <w:docPart>
      <w:docPartPr>
        <w:name w:val="9F2D8BDAA7144572AA3915CFC96A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058CB-7396-4201-B4BD-A666EF884233}"/>
      </w:docPartPr>
      <w:docPartBody>
        <w:p w:rsidR="00000000" w:rsidRDefault="00892C01" w:rsidP="00892C01">
          <w:pPr>
            <w:pStyle w:val="9F2D8BDAA7144572AA3915CFC96AAF29"/>
          </w:pPr>
          <w:r>
            <w:t>per month in advance, in lieu of the rent contained in the original Lease.</w:t>
          </w:r>
        </w:p>
      </w:docPartBody>
    </w:docPart>
    <w:docPart>
      <w:docPartPr>
        <w:name w:val="62D122D7E6A1414B9F97915413BA6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4711-A818-4424-85DD-A4FD4AFB1AE6}"/>
      </w:docPartPr>
      <w:docPartBody>
        <w:p w:rsidR="00000000" w:rsidRDefault="00892C01" w:rsidP="00892C01">
          <w:pPr>
            <w:pStyle w:val="62D122D7E6A1414B9F97915413BA6D67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0D36513B1D724EFEB70A5D5B2847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3B8BD-0D48-421C-85EA-67385B042CC4}"/>
      </w:docPartPr>
      <w:docPartBody>
        <w:p w:rsidR="00000000" w:rsidRDefault="00892C01" w:rsidP="00892C01">
          <w:pPr>
            <w:pStyle w:val="0D36513B1D724EFEB70A5D5B2847433C"/>
          </w:pPr>
          <w:r>
            <w:t>Signed under seal this</w:t>
          </w:r>
        </w:p>
      </w:docPartBody>
    </w:docPart>
    <w:docPart>
      <w:docPartPr>
        <w:name w:val="85593A6576FA47E9926055809F2B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A4569-6A7D-4FD6-8276-E8EDE96C8E42}"/>
      </w:docPartPr>
      <w:docPartBody>
        <w:p w:rsidR="00000000" w:rsidRDefault="00892C01" w:rsidP="00892C01">
          <w:pPr>
            <w:pStyle w:val="85593A6576FA47E9926055809F2B1A10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DD1B3B0E446345ABA246C6EFE03E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63BD4-B6EB-4117-B9B7-B53C023A8BCB}"/>
      </w:docPartPr>
      <w:docPartBody>
        <w:p w:rsidR="00000000" w:rsidRDefault="00892C01" w:rsidP="00892C01">
          <w:pPr>
            <w:pStyle w:val="DD1B3B0E446345ABA246C6EFE03E2204"/>
          </w:pPr>
          <w:r>
            <w:t>of</w:t>
          </w:r>
        </w:p>
      </w:docPartBody>
    </w:docPart>
    <w:docPart>
      <w:docPartPr>
        <w:name w:val="664A78363B7D4CCBB6F932EA673B7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AC0E8-8BD7-4C4B-A7E1-2FA1E606D757}"/>
      </w:docPartPr>
      <w:docPartBody>
        <w:p w:rsidR="00000000" w:rsidRDefault="00892C01" w:rsidP="00892C01">
          <w:pPr>
            <w:pStyle w:val="664A78363B7D4CCBB6F932EA673B7B3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1B56903E1DEE41CABCE3393B94C73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EF2-2D5F-43FB-942B-2E436F35960F}"/>
      </w:docPartPr>
      <w:docPartBody>
        <w:p w:rsidR="00000000" w:rsidRDefault="00892C01" w:rsidP="00892C01">
          <w:pPr>
            <w:pStyle w:val="1B56903E1DEE41CABCE3393B94C73DAC"/>
          </w:pPr>
          <w:r>
            <w:t>Yours very truly,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01"/>
    <w:rsid w:val="0008118F"/>
    <w:rsid w:val="0089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3D03FF273843B98A5B9172D08C258C">
    <w:name w:val="CF3D03FF273843B98A5B9172D08C258C"/>
    <w:rsid w:val="00892C01"/>
  </w:style>
  <w:style w:type="paragraph" w:customStyle="1" w:styleId="224D9C6E303B4B1F9CA26A309BF92668">
    <w:name w:val="224D9C6E303B4B1F9CA26A309BF92668"/>
    <w:rsid w:val="00892C01"/>
  </w:style>
  <w:style w:type="paragraph" w:customStyle="1" w:styleId="31B9FAADC87F47AE81119B34430127E3">
    <w:name w:val="31B9FAADC87F47AE81119B34430127E3"/>
    <w:rsid w:val="00892C01"/>
  </w:style>
  <w:style w:type="character" w:styleId="Strong">
    <w:name w:val="Strong"/>
    <w:basedOn w:val="DefaultParagraphFont"/>
    <w:uiPriority w:val="4"/>
    <w:qFormat/>
    <w:rsid w:val="00892C01"/>
    <w:rPr>
      <w:b/>
      <w:bCs/>
    </w:rPr>
  </w:style>
  <w:style w:type="paragraph" w:customStyle="1" w:styleId="BC7D0D4CCDD04544AA68AC91CCEF21E7">
    <w:name w:val="BC7D0D4CCDD04544AA68AC91CCEF21E7"/>
    <w:rsid w:val="00892C01"/>
  </w:style>
  <w:style w:type="paragraph" w:customStyle="1" w:styleId="9D206C1A79DE4BBFA3083040E0DE71CD">
    <w:name w:val="9D206C1A79DE4BBFA3083040E0DE71CD"/>
    <w:rsid w:val="00892C01"/>
  </w:style>
  <w:style w:type="paragraph" w:customStyle="1" w:styleId="3B81D01481AF4A75BEB6703D0C15E8F0">
    <w:name w:val="3B81D01481AF4A75BEB6703D0C15E8F0"/>
    <w:rsid w:val="00892C01"/>
  </w:style>
  <w:style w:type="paragraph" w:customStyle="1" w:styleId="B11041EB84CC401BBB9E52D3B5D51D3A">
    <w:name w:val="B11041EB84CC401BBB9E52D3B5D51D3A"/>
    <w:rsid w:val="00892C01"/>
  </w:style>
  <w:style w:type="character" w:styleId="SubtleReference">
    <w:name w:val="Subtle Reference"/>
    <w:basedOn w:val="DefaultParagraphFont"/>
    <w:uiPriority w:val="4"/>
    <w:unhideWhenUsed/>
    <w:qFormat/>
    <w:rsid w:val="00892C01"/>
    <w:rPr>
      <w:caps w:val="0"/>
      <w:smallCaps w:val="0"/>
      <w:color w:val="595959" w:themeColor="text1" w:themeTint="A6"/>
    </w:rPr>
  </w:style>
  <w:style w:type="paragraph" w:customStyle="1" w:styleId="BBB046722A734176AB607877AEC082DE">
    <w:name w:val="BBB046722A734176AB607877AEC082DE"/>
    <w:rsid w:val="00892C01"/>
  </w:style>
  <w:style w:type="paragraph" w:customStyle="1" w:styleId="7D7AEC8A91C54CE6802AA1B919D908BF">
    <w:name w:val="7D7AEC8A91C54CE6802AA1B919D908BF"/>
    <w:rsid w:val="00892C01"/>
  </w:style>
  <w:style w:type="paragraph" w:customStyle="1" w:styleId="B2D61FA55557438E81ADDB542623681A">
    <w:name w:val="B2D61FA55557438E81ADDB542623681A"/>
    <w:rsid w:val="00892C01"/>
  </w:style>
  <w:style w:type="paragraph" w:customStyle="1" w:styleId="FE07A29DC83A42989F08B42071ABDBBD">
    <w:name w:val="FE07A29DC83A42989F08B42071ABDBBD"/>
    <w:rsid w:val="00892C01"/>
  </w:style>
  <w:style w:type="paragraph" w:customStyle="1" w:styleId="D6921BB2F74F42DBA3ACAE5F838014F3">
    <w:name w:val="D6921BB2F74F42DBA3ACAE5F838014F3"/>
    <w:rsid w:val="00892C01"/>
  </w:style>
  <w:style w:type="paragraph" w:customStyle="1" w:styleId="68CBD27FE33C482783797320E1490316">
    <w:name w:val="68CBD27FE33C482783797320E1490316"/>
    <w:rsid w:val="00892C01"/>
  </w:style>
  <w:style w:type="paragraph" w:customStyle="1" w:styleId="77C103184DDC4DE2B6170F6A87F5B194">
    <w:name w:val="77C103184DDC4DE2B6170F6A87F5B194"/>
    <w:rsid w:val="00892C01"/>
  </w:style>
  <w:style w:type="paragraph" w:customStyle="1" w:styleId="330418A454BD46098D0AA6424BDA0DFA">
    <w:name w:val="330418A454BD46098D0AA6424BDA0DFA"/>
    <w:rsid w:val="00892C01"/>
  </w:style>
  <w:style w:type="paragraph" w:customStyle="1" w:styleId="306A2090925C4880864839537ABAB934">
    <w:name w:val="306A2090925C4880864839537ABAB934"/>
    <w:rsid w:val="00892C01"/>
  </w:style>
  <w:style w:type="paragraph" w:customStyle="1" w:styleId="F6A8B7F62E094847A03BCB46348A644B">
    <w:name w:val="F6A8B7F62E094847A03BCB46348A644B"/>
    <w:rsid w:val="00892C01"/>
  </w:style>
  <w:style w:type="paragraph" w:customStyle="1" w:styleId="489A16F45AED42FCA9CF4D878C90D627">
    <w:name w:val="489A16F45AED42FCA9CF4D878C90D627"/>
    <w:rsid w:val="00892C01"/>
  </w:style>
  <w:style w:type="paragraph" w:customStyle="1" w:styleId="C90EFD2D19CF4613BFD9FF4991871093">
    <w:name w:val="C90EFD2D19CF4613BFD9FF4991871093"/>
    <w:rsid w:val="00892C01"/>
  </w:style>
  <w:style w:type="paragraph" w:customStyle="1" w:styleId="A1BA691B1AC0455188A6D84CC364C1C0">
    <w:name w:val="A1BA691B1AC0455188A6D84CC364C1C0"/>
    <w:rsid w:val="00892C01"/>
  </w:style>
  <w:style w:type="paragraph" w:customStyle="1" w:styleId="24401C27163F49BCACC9A714F0853B01">
    <w:name w:val="24401C27163F49BCACC9A714F0853B01"/>
    <w:rsid w:val="00892C01"/>
  </w:style>
  <w:style w:type="paragraph" w:customStyle="1" w:styleId="33ABA69C00EB425D9F8515B01AD45748">
    <w:name w:val="33ABA69C00EB425D9F8515B01AD45748"/>
    <w:rsid w:val="00892C01"/>
  </w:style>
  <w:style w:type="paragraph" w:customStyle="1" w:styleId="427538B2D0984C8990AC0CE56F0A477B">
    <w:name w:val="427538B2D0984C8990AC0CE56F0A477B"/>
    <w:rsid w:val="00892C01"/>
  </w:style>
  <w:style w:type="paragraph" w:customStyle="1" w:styleId="1ABACEE6932D4B1293FFE7EBB349590E">
    <w:name w:val="1ABACEE6932D4B1293FFE7EBB349590E"/>
    <w:rsid w:val="00892C01"/>
  </w:style>
  <w:style w:type="paragraph" w:customStyle="1" w:styleId="D9B162CE5540450FAAC90D7B77606E70">
    <w:name w:val="D9B162CE5540450FAAC90D7B77606E70"/>
    <w:rsid w:val="00892C01"/>
  </w:style>
  <w:style w:type="paragraph" w:customStyle="1" w:styleId="CD40FFB1033D4ED1B66D01F7FA6BEE50">
    <w:name w:val="CD40FFB1033D4ED1B66D01F7FA6BEE50"/>
    <w:rsid w:val="00892C01"/>
  </w:style>
  <w:style w:type="paragraph" w:customStyle="1" w:styleId="881F9108963C4C398BA528FD8F416D7D">
    <w:name w:val="881F9108963C4C398BA528FD8F416D7D"/>
    <w:rsid w:val="00892C01"/>
  </w:style>
  <w:style w:type="paragraph" w:customStyle="1" w:styleId="2CA69A8EAE9E4FFBA901FB4B7D8C4140">
    <w:name w:val="2CA69A8EAE9E4FFBA901FB4B7D8C4140"/>
    <w:rsid w:val="00892C01"/>
  </w:style>
  <w:style w:type="paragraph" w:customStyle="1" w:styleId="4EBC1C14FF6C4D7D85C895FDD9453242">
    <w:name w:val="4EBC1C14FF6C4D7D85C895FDD9453242"/>
    <w:rsid w:val="00892C01"/>
  </w:style>
  <w:style w:type="paragraph" w:customStyle="1" w:styleId="E4B265749A4B46B5BCEA36D30D16F69B">
    <w:name w:val="E4B265749A4B46B5BCEA36D30D16F69B"/>
    <w:rsid w:val="00892C01"/>
  </w:style>
  <w:style w:type="paragraph" w:customStyle="1" w:styleId="9947D54CAB754D9B945EFB88255373B5">
    <w:name w:val="9947D54CAB754D9B945EFB88255373B5"/>
    <w:rsid w:val="00892C01"/>
  </w:style>
  <w:style w:type="paragraph" w:customStyle="1" w:styleId="5B38C0A2357F41CE9CFEA79B74A80A9C">
    <w:name w:val="5B38C0A2357F41CE9CFEA79B74A80A9C"/>
    <w:rsid w:val="00892C01"/>
  </w:style>
  <w:style w:type="paragraph" w:customStyle="1" w:styleId="789EA3BEBA434C2F96ECD5B12F09DF71">
    <w:name w:val="789EA3BEBA434C2F96ECD5B12F09DF71"/>
    <w:rsid w:val="00892C01"/>
  </w:style>
  <w:style w:type="paragraph" w:customStyle="1" w:styleId="08D16C0C846A4CC0A4D57709EA068AEB">
    <w:name w:val="08D16C0C846A4CC0A4D57709EA068AEB"/>
    <w:rsid w:val="00892C01"/>
  </w:style>
  <w:style w:type="paragraph" w:customStyle="1" w:styleId="F9C9E310A6F1419EAC40D02F025922E3">
    <w:name w:val="F9C9E310A6F1419EAC40D02F025922E3"/>
    <w:rsid w:val="00892C01"/>
  </w:style>
  <w:style w:type="paragraph" w:customStyle="1" w:styleId="98EF73D1A9294082BDF2C7D9F33F7DB3">
    <w:name w:val="98EF73D1A9294082BDF2C7D9F33F7DB3"/>
    <w:rsid w:val="00892C01"/>
  </w:style>
  <w:style w:type="paragraph" w:customStyle="1" w:styleId="BF9BBE9761F74E239AF7702FB181E1A8">
    <w:name w:val="BF9BBE9761F74E239AF7702FB181E1A8"/>
    <w:rsid w:val="00892C01"/>
  </w:style>
  <w:style w:type="paragraph" w:customStyle="1" w:styleId="9F093F36CABF49C3BDA692F7FDF89E7B">
    <w:name w:val="9F093F36CABF49C3BDA692F7FDF89E7B"/>
    <w:rsid w:val="00892C01"/>
  </w:style>
  <w:style w:type="paragraph" w:customStyle="1" w:styleId="EBEB61AB858644A494A16B1BF0FE5AF8">
    <w:name w:val="EBEB61AB858644A494A16B1BF0FE5AF8"/>
    <w:rsid w:val="00892C01"/>
  </w:style>
  <w:style w:type="paragraph" w:customStyle="1" w:styleId="7CD4694AD6004FFE82DBF1069284092A">
    <w:name w:val="7CD4694AD6004FFE82DBF1069284092A"/>
    <w:rsid w:val="00892C01"/>
  </w:style>
  <w:style w:type="paragraph" w:customStyle="1" w:styleId="4647BE3866D14E2993FF4CAF6CBAD7C2">
    <w:name w:val="4647BE3866D14E2993FF4CAF6CBAD7C2"/>
    <w:rsid w:val="00892C01"/>
  </w:style>
  <w:style w:type="paragraph" w:customStyle="1" w:styleId="12AEC4F6F0E3449DA256295331EBA689">
    <w:name w:val="12AEC4F6F0E3449DA256295331EBA689"/>
    <w:rsid w:val="00892C01"/>
  </w:style>
  <w:style w:type="paragraph" w:customStyle="1" w:styleId="14952F400902417D935789A93C01AA60">
    <w:name w:val="14952F400902417D935789A93C01AA60"/>
    <w:rsid w:val="00892C01"/>
  </w:style>
  <w:style w:type="paragraph" w:customStyle="1" w:styleId="6D6F90B6F2E54FA1A6E0C39B2AE3E093">
    <w:name w:val="6D6F90B6F2E54FA1A6E0C39B2AE3E093"/>
    <w:rsid w:val="00892C01"/>
  </w:style>
  <w:style w:type="paragraph" w:customStyle="1" w:styleId="3A612F8366BD4D739CA37C4FA51D685D">
    <w:name w:val="3A612F8366BD4D739CA37C4FA51D685D"/>
    <w:rsid w:val="00892C01"/>
  </w:style>
  <w:style w:type="paragraph" w:customStyle="1" w:styleId="CFE42A94A77A4CF18BFFA3B12B5C810C">
    <w:name w:val="CFE42A94A77A4CF18BFFA3B12B5C810C"/>
    <w:rsid w:val="00892C01"/>
  </w:style>
  <w:style w:type="paragraph" w:customStyle="1" w:styleId="300A55EC15C14D36B06A8ADD99702009">
    <w:name w:val="300A55EC15C14D36B06A8ADD99702009"/>
    <w:rsid w:val="00892C01"/>
  </w:style>
  <w:style w:type="paragraph" w:customStyle="1" w:styleId="71B522ECCD2245848203063E9BD897A0">
    <w:name w:val="71B522ECCD2245848203063E9BD897A0"/>
    <w:rsid w:val="00892C01"/>
  </w:style>
  <w:style w:type="paragraph" w:customStyle="1" w:styleId="5046AA9E01A945B9B51E1D805126E3FC">
    <w:name w:val="5046AA9E01A945B9B51E1D805126E3FC"/>
    <w:rsid w:val="00892C01"/>
  </w:style>
  <w:style w:type="paragraph" w:customStyle="1" w:styleId="4A901C5798A94AEB9F5CCF2AFBD097D7">
    <w:name w:val="4A901C5798A94AEB9F5CCF2AFBD097D7"/>
    <w:rsid w:val="00892C01"/>
  </w:style>
  <w:style w:type="paragraph" w:customStyle="1" w:styleId="2DD4BAE93AFB418E91AEF999B249F579">
    <w:name w:val="2DD4BAE93AFB418E91AEF999B249F579"/>
    <w:rsid w:val="00892C01"/>
  </w:style>
  <w:style w:type="paragraph" w:customStyle="1" w:styleId="5A266E607DFB4203A17D13100D80888F">
    <w:name w:val="5A266E607DFB4203A17D13100D80888F"/>
    <w:rsid w:val="00892C01"/>
  </w:style>
  <w:style w:type="paragraph" w:customStyle="1" w:styleId="973E2F0BC52949B79B0188F69230BF93">
    <w:name w:val="973E2F0BC52949B79B0188F69230BF93"/>
    <w:rsid w:val="00892C01"/>
  </w:style>
  <w:style w:type="paragraph" w:customStyle="1" w:styleId="5AB8F788D6364D2EAA9EDBE384273200">
    <w:name w:val="5AB8F788D6364D2EAA9EDBE384273200"/>
    <w:rsid w:val="00892C01"/>
  </w:style>
  <w:style w:type="paragraph" w:customStyle="1" w:styleId="16F8F0A2FD324E97AD1278693330F34C">
    <w:name w:val="16F8F0A2FD324E97AD1278693330F34C"/>
    <w:rsid w:val="00892C01"/>
  </w:style>
  <w:style w:type="paragraph" w:customStyle="1" w:styleId="9E5CD33AD73744239B1204478AD519C8">
    <w:name w:val="9E5CD33AD73744239B1204478AD519C8"/>
    <w:rsid w:val="00892C01"/>
  </w:style>
  <w:style w:type="paragraph" w:customStyle="1" w:styleId="7F6D44DC874D4C16A0C6C9DC145FD18F">
    <w:name w:val="7F6D44DC874D4C16A0C6C9DC145FD18F"/>
    <w:rsid w:val="00892C01"/>
  </w:style>
  <w:style w:type="paragraph" w:customStyle="1" w:styleId="98A6A180A79C47B3A406074B832D8429">
    <w:name w:val="98A6A180A79C47B3A406074B832D8429"/>
    <w:rsid w:val="00892C01"/>
  </w:style>
  <w:style w:type="paragraph" w:customStyle="1" w:styleId="A243463E4BF84C62ABBC792905A2DFB0">
    <w:name w:val="A243463E4BF84C62ABBC792905A2DFB0"/>
    <w:rsid w:val="00892C01"/>
  </w:style>
  <w:style w:type="paragraph" w:customStyle="1" w:styleId="38753F8205364A54AC9796BCC65D2AC4">
    <w:name w:val="38753F8205364A54AC9796BCC65D2AC4"/>
    <w:rsid w:val="00892C01"/>
  </w:style>
  <w:style w:type="paragraph" w:customStyle="1" w:styleId="9D940FF399824436ADFEC69529BD8D3C">
    <w:name w:val="9D940FF399824436ADFEC69529BD8D3C"/>
    <w:rsid w:val="00892C01"/>
  </w:style>
  <w:style w:type="paragraph" w:customStyle="1" w:styleId="0296FA231A9D416383D6135589E31FCE">
    <w:name w:val="0296FA231A9D416383D6135589E31FCE"/>
    <w:rsid w:val="00892C01"/>
  </w:style>
  <w:style w:type="paragraph" w:customStyle="1" w:styleId="BD0D1558B6304110B46F5D80B978874A">
    <w:name w:val="BD0D1558B6304110B46F5D80B978874A"/>
    <w:rsid w:val="00892C01"/>
  </w:style>
  <w:style w:type="paragraph" w:customStyle="1" w:styleId="48A734C7B65D49918B9960E1C2F85C99">
    <w:name w:val="48A734C7B65D49918B9960E1C2F85C99"/>
    <w:rsid w:val="00892C01"/>
  </w:style>
  <w:style w:type="paragraph" w:customStyle="1" w:styleId="115F69CEE43B467990D98D59ECEF4131">
    <w:name w:val="115F69CEE43B467990D98D59ECEF4131"/>
    <w:rsid w:val="00892C01"/>
  </w:style>
  <w:style w:type="paragraph" w:customStyle="1" w:styleId="F58D857AFB55430AA6FA218BA6C9B479">
    <w:name w:val="F58D857AFB55430AA6FA218BA6C9B479"/>
    <w:rsid w:val="00892C01"/>
  </w:style>
  <w:style w:type="paragraph" w:customStyle="1" w:styleId="3FB9A888BBE647ABA00112D738ED5E4D">
    <w:name w:val="3FB9A888BBE647ABA00112D738ED5E4D"/>
    <w:rsid w:val="00892C01"/>
  </w:style>
  <w:style w:type="paragraph" w:customStyle="1" w:styleId="E9CFBF0725F347DE815975EA179AF812">
    <w:name w:val="E9CFBF0725F347DE815975EA179AF812"/>
    <w:rsid w:val="00892C01"/>
  </w:style>
  <w:style w:type="paragraph" w:customStyle="1" w:styleId="D9EA8D2C95904A34835C17ADC03F9561">
    <w:name w:val="D9EA8D2C95904A34835C17ADC03F9561"/>
    <w:rsid w:val="00892C01"/>
  </w:style>
  <w:style w:type="paragraph" w:customStyle="1" w:styleId="1D56CA8A5C0A401DB171C31862CC803F">
    <w:name w:val="1D56CA8A5C0A401DB171C31862CC803F"/>
    <w:rsid w:val="00892C01"/>
  </w:style>
  <w:style w:type="paragraph" w:customStyle="1" w:styleId="BC87033486D44593801B35EFDB207A1E">
    <w:name w:val="BC87033486D44593801B35EFDB207A1E"/>
    <w:rsid w:val="00892C01"/>
  </w:style>
  <w:style w:type="paragraph" w:customStyle="1" w:styleId="EB65174ED43C4B2081E674D963713B9A">
    <w:name w:val="EB65174ED43C4B2081E674D963713B9A"/>
    <w:rsid w:val="00892C01"/>
  </w:style>
  <w:style w:type="paragraph" w:customStyle="1" w:styleId="791840FEEFA44B579857AE243D46250F">
    <w:name w:val="791840FEEFA44B579857AE243D46250F"/>
    <w:rsid w:val="00892C01"/>
  </w:style>
  <w:style w:type="paragraph" w:customStyle="1" w:styleId="DF723A73770C45F38AF669ABC6AE0D17">
    <w:name w:val="DF723A73770C45F38AF669ABC6AE0D17"/>
    <w:rsid w:val="00892C01"/>
  </w:style>
  <w:style w:type="paragraph" w:customStyle="1" w:styleId="D53E81858F4E44D9A9BDB5A41420904E">
    <w:name w:val="D53E81858F4E44D9A9BDB5A41420904E"/>
    <w:rsid w:val="00892C01"/>
  </w:style>
  <w:style w:type="paragraph" w:customStyle="1" w:styleId="9AF10C8AAF7C4EB4884DF801C8C33B9C">
    <w:name w:val="9AF10C8AAF7C4EB4884DF801C8C33B9C"/>
    <w:rsid w:val="00892C01"/>
  </w:style>
  <w:style w:type="paragraph" w:customStyle="1" w:styleId="91B15441433C4213840D1D427E4F0B1A">
    <w:name w:val="91B15441433C4213840D1D427E4F0B1A"/>
    <w:rsid w:val="00892C01"/>
  </w:style>
  <w:style w:type="paragraph" w:customStyle="1" w:styleId="3DBAB6B3C9D444AE893401CDC52CF94C">
    <w:name w:val="3DBAB6B3C9D444AE893401CDC52CF94C"/>
    <w:rsid w:val="00892C01"/>
  </w:style>
  <w:style w:type="paragraph" w:customStyle="1" w:styleId="3E9AFB76AFFB497B99972A58D127FF6C">
    <w:name w:val="3E9AFB76AFFB497B99972A58D127FF6C"/>
    <w:rsid w:val="00892C01"/>
  </w:style>
  <w:style w:type="paragraph" w:customStyle="1" w:styleId="E5A28D6F227140E2B5FFA9EDF924F95E">
    <w:name w:val="E5A28D6F227140E2B5FFA9EDF924F95E"/>
    <w:rsid w:val="00892C01"/>
  </w:style>
  <w:style w:type="paragraph" w:customStyle="1" w:styleId="B85BBA18CCD84171B98990FB0D593B0B">
    <w:name w:val="B85BBA18CCD84171B98990FB0D593B0B"/>
    <w:rsid w:val="00892C01"/>
  </w:style>
  <w:style w:type="paragraph" w:customStyle="1" w:styleId="86C7FE52C0D94EFAA601C12DB8219500">
    <w:name w:val="86C7FE52C0D94EFAA601C12DB8219500"/>
    <w:rsid w:val="00892C01"/>
  </w:style>
  <w:style w:type="paragraph" w:customStyle="1" w:styleId="946D8CEFC8474052A7150775C98F1CF5">
    <w:name w:val="946D8CEFC8474052A7150775C98F1CF5"/>
    <w:rsid w:val="00892C01"/>
  </w:style>
  <w:style w:type="paragraph" w:customStyle="1" w:styleId="0C759D22F7004D249414419BD3B99026">
    <w:name w:val="0C759D22F7004D249414419BD3B99026"/>
    <w:rsid w:val="00892C01"/>
  </w:style>
  <w:style w:type="paragraph" w:customStyle="1" w:styleId="D1F4AB9DF82A4EC6ACA971F0F442BCA6">
    <w:name w:val="D1F4AB9DF82A4EC6ACA971F0F442BCA6"/>
    <w:rsid w:val="00892C01"/>
  </w:style>
  <w:style w:type="paragraph" w:customStyle="1" w:styleId="42F22F503371494EB82EC5467EBEB174">
    <w:name w:val="42F22F503371494EB82EC5467EBEB174"/>
    <w:rsid w:val="00892C01"/>
  </w:style>
  <w:style w:type="paragraph" w:customStyle="1" w:styleId="EB184AD977F74846840D02920C0CB172">
    <w:name w:val="EB184AD977F74846840D02920C0CB172"/>
    <w:rsid w:val="00892C01"/>
  </w:style>
  <w:style w:type="paragraph" w:customStyle="1" w:styleId="D150A87A418E4CB88F9E17EF8C5B58E4">
    <w:name w:val="D150A87A418E4CB88F9E17EF8C5B58E4"/>
    <w:rsid w:val="00892C01"/>
  </w:style>
  <w:style w:type="paragraph" w:customStyle="1" w:styleId="92F23D310DBC4E48AD37F619C4D63E32">
    <w:name w:val="92F23D310DBC4E48AD37F619C4D63E32"/>
    <w:rsid w:val="00892C01"/>
  </w:style>
  <w:style w:type="paragraph" w:customStyle="1" w:styleId="9C2F0E876B224AF280EBA2F502ECA9EA">
    <w:name w:val="9C2F0E876B224AF280EBA2F502ECA9EA"/>
    <w:rsid w:val="00892C01"/>
  </w:style>
  <w:style w:type="paragraph" w:customStyle="1" w:styleId="C67FAF71AC26417485C331D4BA1B550C">
    <w:name w:val="C67FAF71AC26417485C331D4BA1B550C"/>
    <w:rsid w:val="00892C01"/>
  </w:style>
  <w:style w:type="paragraph" w:customStyle="1" w:styleId="B874F5CE8E634D6DBA08DB4797B39942">
    <w:name w:val="B874F5CE8E634D6DBA08DB4797B39942"/>
    <w:rsid w:val="00892C01"/>
  </w:style>
  <w:style w:type="paragraph" w:customStyle="1" w:styleId="59A0345387A942C486C479E7B0AE47E5">
    <w:name w:val="59A0345387A942C486C479E7B0AE47E5"/>
    <w:rsid w:val="00892C01"/>
  </w:style>
  <w:style w:type="paragraph" w:customStyle="1" w:styleId="33E502C1216B45F08FDAE141448F970E">
    <w:name w:val="33E502C1216B45F08FDAE141448F970E"/>
    <w:rsid w:val="00892C01"/>
  </w:style>
  <w:style w:type="paragraph" w:customStyle="1" w:styleId="A8A734CDB2F34CE0AB2DC849F040C922">
    <w:name w:val="A8A734CDB2F34CE0AB2DC849F040C922"/>
    <w:rsid w:val="00892C01"/>
  </w:style>
  <w:style w:type="paragraph" w:customStyle="1" w:styleId="FE3E2059A339414383990A2FEC2A0CEC">
    <w:name w:val="FE3E2059A339414383990A2FEC2A0CEC"/>
    <w:rsid w:val="00892C01"/>
  </w:style>
  <w:style w:type="paragraph" w:customStyle="1" w:styleId="88F4D068D67C4640935F464DABFDAD5D">
    <w:name w:val="88F4D068D67C4640935F464DABFDAD5D"/>
    <w:rsid w:val="00892C01"/>
  </w:style>
  <w:style w:type="paragraph" w:customStyle="1" w:styleId="C4F7F240DE3449EEA5603097D7040800">
    <w:name w:val="C4F7F240DE3449EEA5603097D7040800"/>
    <w:rsid w:val="00892C01"/>
  </w:style>
  <w:style w:type="paragraph" w:customStyle="1" w:styleId="771F436685D644328C2DAF04B80363E7">
    <w:name w:val="771F436685D644328C2DAF04B80363E7"/>
    <w:rsid w:val="00892C01"/>
  </w:style>
  <w:style w:type="paragraph" w:customStyle="1" w:styleId="8F013FEB239B4C99A3BC4911B6AA9AA0">
    <w:name w:val="8F013FEB239B4C99A3BC4911B6AA9AA0"/>
    <w:rsid w:val="00892C01"/>
  </w:style>
  <w:style w:type="paragraph" w:customStyle="1" w:styleId="0BE68BBCE37746D5B0C36A42E480702C">
    <w:name w:val="0BE68BBCE37746D5B0C36A42E480702C"/>
    <w:rsid w:val="00892C01"/>
  </w:style>
  <w:style w:type="paragraph" w:customStyle="1" w:styleId="161E64B83FCF48B89BEC771332E81D94">
    <w:name w:val="161E64B83FCF48B89BEC771332E81D94"/>
    <w:rsid w:val="00892C01"/>
  </w:style>
  <w:style w:type="paragraph" w:customStyle="1" w:styleId="6C03B8A372584F059638A14191A366A6">
    <w:name w:val="6C03B8A372584F059638A14191A366A6"/>
    <w:rsid w:val="00892C01"/>
  </w:style>
  <w:style w:type="paragraph" w:customStyle="1" w:styleId="155E5E4FFE34489CAC81CAF0B1F9A824">
    <w:name w:val="155E5E4FFE34489CAC81CAF0B1F9A824"/>
    <w:rsid w:val="00892C01"/>
  </w:style>
  <w:style w:type="paragraph" w:customStyle="1" w:styleId="CE616CF9DDB84FEA8FF6C2D3A5817091">
    <w:name w:val="CE616CF9DDB84FEA8FF6C2D3A5817091"/>
    <w:rsid w:val="00892C01"/>
  </w:style>
  <w:style w:type="paragraph" w:customStyle="1" w:styleId="5AAA89A29B5F418485E0D2B882B7D7CD">
    <w:name w:val="5AAA89A29B5F418485E0D2B882B7D7CD"/>
    <w:rsid w:val="00892C01"/>
  </w:style>
  <w:style w:type="paragraph" w:customStyle="1" w:styleId="08DCA1933DE645F8A9F3053FA1E980F1">
    <w:name w:val="08DCA1933DE645F8A9F3053FA1E980F1"/>
    <w:rsid w:val="00892C01"/>
  </w:style>
  <w:style w:type="paragraph" w:customStyle="1" w:styleId="47D9B4B88FB84375A9C7FF54A46C1A0C">
    <w:name w:val="47D9B4B88FB84375A9C7FF54A46C1A0C"/>
    <w:rsid w:val="00892C01"/>
  </w:style>
  <w:style w:type="paragraph" w:customStyle="1" w:styleId="BD723A9DCFE043D5AFC3B13CFCED06BC">
    <w:name w:val="BD723A9DCFE043D5AFC3B13CFCED06BC"/>
    <w:rsid w:val="00892C01"/>
  </w:style>
  <w:style w:type="paragraph" w:customStyle="1" w:styleId="1FCB6108146D445FBA15BA2D425AE3A4">
    <w:name w:val="1FCB6108146D445FBA15BA2D425AE3A4"/>
    <w:rsid w:val="00892C01"/>
  </w:style>
  <w:style w:type="paragraph" w:customStyle="1" w:styleId="DAFF396F29264CDB8FDE641FDBDB8024">
    <w:name w:val="DAFF396F29264CDB8FDE641FDBDB8024"/>
    <w:rsid w:val="00892C01"/>
  </w:style>
  <w:style w:type="paragraph" w:customStyle="1" w:styleId="5F27D6FBDF2A4BC39D3C07517D9DD1B7">
    <w:name w:val="5F27D6FBDF2A4BC39D3C07517D9DD1B7"/>
    <w:rsid w:val="00892C01"/>
  </w:style>
  <w:style w:type="paragraph" w:customStyle="1" w:styleId="D6726A34568A4AB399A1CA992E6490BE">
    <w:name w:val="D6726A34568A4AB399A1CA992E6490BE"/>
    <w:rsid w:val="00892C01"/>
  </w:style>
  <w:style w:type="paragraph" w:customStyle="1" w:styleId="4E542907DA204372953A4533D6AB276D">
    <w:name w:val="4E542907DA204372953A4533D6AB276D"/>
    <w:rsid w:val="00892C01"/>
  </w:style>
  <w:style w:type="paragraph" w:customStyle="1" w:styleId="D85BDDBC3C054794932AD279F3D5AE0B">
    <w:name w:val="D85BDDBC3C054794932AD279F3D5AE0B"/>
    <w:rsid w:val="00892C01"/>
  </w:style>
  <w:style w:type="paragraph" w:customStyle="1" w:styleId="ACA5691A4B764F97B69FEF6345EDF72C">
    <w:name w:val="ACA5691A4B764F97B69FEF6345EDF72C"/>
    <w:rsid w:val="00892C01"/>
  </w:style>
  <w:style w:type="paragraph" w:customStyle="1" w:styleId="06538875CBBA42EA8B03D07CAE0572EA">
    <w:name w:val="06538875CBBA42EA8B03D07CAE0572EA"/>
    <w:rsid w:val="00892C01"/>
  </w:style>
  <w:style w:type="paragraph" w:customStyle="1" w:styleId="6C3F6C2866F441C28A8BFB0965E5F892">
    <w:name w:val="6C3F6C2866F441C28A8BFB0965E5F892"/>
    <w:rsid w:val="00892C01"/>
  </w:style>
  <w:style w:type="paragraph" w:customStyle="1" w:styleId="1140EE95C9D24F8F9D27943FED196CA3">
    <w:name w:val="1140EE95C9D24F8F9D27943FED196CA3"/>
    <w:rsid w:val="00892C01"/>
  </w:style>
  <w:style w:type="paragraph" w:customStyle="1" w:styleId="57472E284CB947B4AE90347498AED266">
    <w:name w:val="57472E284CB947B4AE90347498AED266"/>
    <w:rsid w:val="00892C01"/>
  </w:style>
  <w:style w:type="paragraph" w:customStyle="1" w:styleId="2E80ABF9D0A44C24919F90BC9DBC8948">
    <w:name w:val="2E80ABF9D0A44C24919F90BC9DBC8948"/>
    <w:rsid w:val="00892C01"/>
  </w:style>
  <w:style w:type="paragraph" w:customStyle="1" w:styleId="5D51BCE2CED249A4B1246F3319086DC2">
    <w:name w:val="5D51BCE2CED249A4B1246F3319086DC2"/>
    <w:rsid w:val="00892C01"/>
  </w:style>
  <w:style w:type="paragraph" w:customStyle="1" w:styleId="C6A75F42D6A74BF1AF5400EE1B62C9A4">
    <w:name w:val="C6A75F42D6A74BF1AF5400EE1B62C9A4"/>
    <w:rsid w:val="00892C01"/>
  </w:style>
  <w:style w:type="paragraph" w:customStyle="1" w:styleId="3EE3D2F46D784CBC96BAA30ED1E6E539">
    <w:name w:val="3EE3D2F46D784CBC96BAA30ED1E6E539"/>
    <w:rsid w:val="00892C01"/>
  </w:style>
  <w:style w:type="paragraph" w:customStyle="1" w:styleId="D8D4162F7B974979938B5A8A59463A7A">
    <w:name w:val="D8D4162F7B974979938B5A8A59463A7A"/>
    <w:rsid w:val="00892C01"/>
  </w:style>
  <w:style w:type="paragraph" w:customStyle="1" w:styleId="646DA886377646768A34B62D2E946C03">
    <w:name w:val="646DA886377646768A34B62D2E946C03"/>
    <w:rsid w:val="00892C01"/>
  </w:style>
  <w:style w:type="paragraph" w:customStyle="1" w:styleId="4418F855FD9D484B9CF13CEC575799BF">
    <w:name w:val="4418F855FD9D484B9CF13CEC575799BF"/>
    <w:rsid w:val="00892C01"/>
  </w:style>
  <w:style w:type="paragraph" w:customStyle="1" w:styleId="B82B83DBD02D4910BA5D0B3FCEDA8BD5">
    <w:name w:val="B82B83DBD02D4910BA5D0B3FCEDA8BD5"/>
    <w:rsid w:val="00892C01"/>
  </w:style>
  <w:style w:type="paragraph" w:customStyle="1" w:styleId="97BA34FA4B534542B8DF187FD5B0DDA4">
    <w:name w:val="97BA34FA4B534542B8DF187FD5B0DDA4"/>
    <w:rsid w:val="00892C01"/>
  </w:style>
  <w:style w:type="paragraph" w:customStyle="1" w:styleId="A0782B102E9C40DEB430967CBC43C9C4">
    <w:name w:val="A0782B102E9C40DEB430967CBC43C9C4"/>
    <w:rsid w:val="00892C01"/>
  </w:style>
  <w:style w:type="paragraph" w:customStyle="1" w:styleId="501B9C4B5C1A4882A7B5459D2E807A32">
    <w:name w:val="501B9C4B5C1A4882A7B5459D2E807A32"/>
    <w:rsid w:val="00892C01"/>
  </w:style>
  <w:style w:type="paragraph" w:customStyle="1" w:styleId="2F7EF20B3B5744A2A50B579B88201ECC">
    <w:name w:val="2F7EF20B3B5744A2A50B579B88201ECC"/>
    <w:rsid w:val="00892C01"/>
  </w:style>
  <w:style w:type="paragraph" w:customStyle="1" w:styleId="9E2D75B575674226A715AB6E41952D6D">
    <w:name w:val="9E2D75B575674226A715AB6E41952D6D"/>
    <w:rsid w:val="00892C01"/>
  </w:style>
  <w:style w:type="paragraph" w:customStyle="1" w:styleId="5AFF322D80414EFC98F37E531DE307B8">
    <w:name w:val="5AFF322D80414EFC98F37E531DE307B8"/>
    <w:rsid w:val="00892C01"/>
  </w:style>
  <w:style w:type="paragraph" w:customStyle="1" w:styleId="29182D7C31724B7EB2CE188DAC9624A2">
    <w:name w:val="29182D7C31724B7EB2CE188DAC9624A2"/>
    <w:rsid w:val="00892C01"/>
  </w:style>
  <w:style w:type="paragraph" w:customStyle="1" w:styleId="A65A1F72DF0C4D40BA82E739E0083B3D">
    <w:name w:val="A65A1F72DF0C4D40BA82E739E0083B3D"/>
    <w:rsid w:val="00892C01"/>
  </w:style>
  <w:style w:type="paragraph" w:customStyle="1" w:styleId="299C774B22E046169CB62CA2B0D7C788">
    <w:name w:val="299C774B22E046169CB62CA2B0D7C788"/>
    <w:rsid w:val="00892C01"/>
  </w:style>
  <w:style w:type="paragraph" w:customStyle="1" w:styleId="E61F520AE02340AAA84C105B165D4E47">
    <w:name w:val="E61F520AE02340AAA84C105B165D4E47"/>
    <w:rsid w:val="00892C01"/>
  </w:style>
  <w:style w:type="paragraph" w:customStyle="1" w:styleId="FCF4D836479543C7B3DA549921C979BB">
    <w:name w:val="FCF4D836479543C7B3DA549921C979BB"/>
    <w:rsid w:val="00892C01"/>
  </w:style>
  <w:style w:type="paragraph" w:customStyle="1" w:styleId="B127DD4F4A5846CD8AFF702C6EF7B1DF">
    <w:name w:val="B127DD4F4A5846CD8AFF702C6EF7B1DF"/>
    <w:rsid w:val="00892C01"/>
  </w:style>
  <w:style w:type="paragraph" w:customStyle="1" w:styleId="0D9DB9C8723141B1A4A81BF603F9749C">
    <w:name w:val="0D9DB9C8723141B1A4A81BF603F9749C"/>
    <w:rsid w:val="00892C01"/>
  </w:style>
  <w:style w:type="paragraph" w:customStyle="1" w:styleId="0E968FB3D15F4D19B52177C8BA9D5372">
    <w:name w:val="0E968FB3D15F4D19B52177C8BA9D5372"/>
    <w:rsid w:val="00892C01"/>
  </w:style>
  <w:style w:type="paragraph" w:customStyle="1" w:styleId="235B353FA11B4650AC43875C5389D682">
    <w:name w:val="235B353FA11B4650AC43875C5389D682"/>
    <w:rsid w:val="00892C01"/>
  </w:style>
  <w:style w:type="paragraph" w:customStyle="1" w:styleId="6B63C3AE48314850AC6BFB8B01077E7E">
    <w:name w:val="6B63C3AE48314850AC6BFB8B01077E7E"/>
    <w:rsid w:val="00892C01"/>
  </w:style>
  <w:style w:type="paragraph" w:customStyle="1" w:styleId="4FB82456ACB74E84B4899575A018ED28">
    <w:name w:val="4FB82456ACB74E84B4899575A018ED28"/>
    <w:rsid w:val="00892C01"/>
  </w:style>
  <w:style w:type="paragraph" w:customStyle="1" w:styleId="6C0412BF36724B0CBBBBA2C1512838E7">
    <w:name w:val="6C0412BF36724B0CBBBBA2C1512838E7"/>
    <w:rsid w:val="00892C01"/>
  </w:style>
  <w:style w:type="paragraph" w:customStyle="1" w:styleId="04C4709B74614DBAA6FAF9385622371E">
    <w:name w:val="04C4709B74614DBAA6FAF9385622371E"/>
    <w:rsid w:val="00892C01"/>
  </w:style>
  <w:style w:type="paragraph" w:customStyle="1" w:styleId="D5BA2D54311942AC9D0A7E7C5921A378">
    <w:name w:val="D5BA2D54311942AC9D0A7E7C5921A378"/>
    <w:rsid w:val="00892C01"/>
  </w:style>
  <w:style w:type="paragraph" w:customStyle="1" w:styleId="AF1E08B570A1484385F75882263AB697">
    <w:name w:val="AF1E08B570A1484385F75882263AB697"/>
    <w:rsid w:val="00892C01"/>
  </w:style>
  <w:style w:type="paragraph" w:customStyle="1" w:styleId="226271DBD22944F386FAF1B4898EC268">
    <w:name w:val="226271DBD22944F386FAF1B4898EC268"/>
    <w:rsid w:val="00892C01"/>
  </w:style>
  <w:style w:type="paragraph" w:customStyle="1" w:styleId="F238E151C1D8474AA64300AA3A2AE011">
    <w:name w:val="F238E151C1D8474AA64300AA3A2AE011"/>
    <w:rsid w:val="00892C01"/>
  </w:style>
  <w:style w:type="paragraph" w:customStyle="1" w:styleId="03DA41A9F3504C679F1C678F24627774">
    <w:name w:val="03DA41A9F3504C679F1C678F24627774"/>
    <w:rsid w:val="00892C01"/>
  </w:style>
  <w:style w:type="paragraph" w:customStyle="1" w:styleId="27334ACE5BE64CBB8612A814D7025886">
    <w:name w:val="27334ACE5BE64CBB8612A814D7025886"/>
    <w:rsid w:val="00892C01"/>
  </w:style>
  <w:style w:type="paragraph" w:customStyle="1" w:styleId="9D9F5AFFDAAE48AD9B7CA653193C8244">
    <w:name w:val="9D9F5AFFDAAE48AD9B7CA653193C8244"/>
    <w:rsid w:val="00892C01"/>
  </w:style>
  <w:style w:type="paragraph" w:customStyle="1" w:styleId="10652C37C9AC4401A73C32ED757D8FB2">
    <w:name w:val="10652C37C9AC4401A73C32ED757D8FB2"/>
    <w:rsid w:val="00892C01"/>
  </w:style>
  <w:style w:type="paragraph" w:customStyle="1" w:styleId="5B732405564B4643A08E9A0CEBBB81F7">
    <w:name w:val="5B732405564B4643A08E9A0CEBBB81F7"/>
    <w:rsid w:val="00892C01"/>
  </w:style>
  <w:style w:type="paragraph" w:customStyle="1" w:styleId="BF45F72BA05F4F32BA78CCA8C2A80398">
    <w:name w:val="BF45F72BA05F4F32BA78CCA8C2A80398"/>
    <w:rsid w:val="00892C01"/>
  </w:style>
  <w:style w:type="paragraph" w:customStyle="1" w:styleId="6B682C6A11364ADE819A5019E8EE720D">
    <w:name w:val="6B682C6A11364ADE819A5019E8EE720D"/>
    <w:rsid w:val="00892C01"/>
  </w:style>
  <w:style w:type="paragraph" w:customStyle="1" w:styleId="F3694D94315649E484822DCD09D18162">
    <w:name w:val="F3694D94315649E484822DCD09D18162"/>
    <w:rsid w:val="00892C01"/>
  </w:style>
  <w:style w:type="paragraph" w:customStyle="1" w:styleId="4380B9DF709E423BA3104DFD66A27925">
    <w:name w:val="4380B9DF709E423BA3104DFD66A27925"/>
    <w:rsid w:val="00892C01"/>
  </w:style>
  <w:style w:type="paragraph" w:customStyle="1" w:styleId="CAA57572ECF54B2392A06F0DE2C6BF12">
    <w:name w:val="CAA57572ECF54B2392A06F0DE2C6BF12"/>
    <w:rsid w:val="00892C01"/>
  </w:style>
  <w:style w:type="paragraph" w:customStyle="1" w:styleId="C52AA4620FDB453589318B597D01C425">
    <w:name w:val="C52AA4620FDB453589318B597D01C425"/>
    <w:rsid w:val="00892C01"/>
  </w:style>
  <w:style w:type="paragraph" w:customStyle="1" w:styleId="94555E8DCE664737B24984AEDFD2CECF">
    <w:name w:val="94555E8DCE664737B24984AEDFD2CECF"/>
    <w:rsid w:val="00892C01"/>
  </w:style>
  <w:style w:type="paragraph" w:customStyle="1" w:styleId="3154D4F382034130B2F4E648AAE6C32B">
    <w:name w:val="3154D4F382034130B2F4E648AAE6C32B"/>
    <w:rsid w:val="00892C01"/>
  </w:style>
  <w:style w:type="paragraph" w:customStyle="1" w:styleId="8FDFC44999B145DE9172C20D1FADD1B6">
    <w:name w:val="8FDFC44999B145DE9172C20D1FADD1B6"/>
    <w:rsid w:val="00892C01"/>
  </w:style>
  <w:style w:type="paragraph" w:customStyle="1" w:styleId="4BE524ED2E5948FEA8BAA0D8C32C109F">
    <w:name w:val="4BE524ED2E5948FEA8BAA0D8C32C109F"/>
    <w:rsid w:val="00892C01"/>
  </w:style>
  <w:style w:type="paragraph" w:customStyle="1" w:styleId="F44E0579613E4AD8A45830E19D361956">
    <w:name w:val="F44E0579613E4AD8A45830E19D361956"/>
    <w:rsid w:val="00892C01"/>
  </w:style>
  <w:style w:type="paragraph" w:customStyle="1" w:styleId="321EF5E40AA54BF5ADA9A0AE0E2FEA51">
    <w:name w:val="321EF5E40AA54BF5ADA9A0AE0E2FEA51"/>
    <w:rsid w:val="00892C01"/>
  </w:style>
  <w:style w:type="paragraph" w:customStyle="1" w:styleId="B0B836BB7C0F452BA08A5D31D2C9EA19">
    <w:name w:val="B0B836BB7C0F452BA08A5D31D2C9EA19"/>
    <w:rsid w:val="00892C01"/>
  </w:style>
  <w:style w:type="paragraph" w:customStyle="1" w:styleId="4E564D7F3EE04A99BE22D8CCAEFDEF84">
    <w:name w:val="4E564D7F3EE04A99BE22D8CCAEFDEF84"/>
    <w:rsid w:val="00892C01"/>
  </w:style>
  <w:style w:type="paragraph" w:customStyle="1" w:styleId="B2999E7C2CD446CFA4A194D8FD0E24B1">
    <w:name w:val="B2999E7C2CD446CFA4A194D8FD0E24B1"/>
    <w:rsid w:val="00892C01"/>
  </w:style>
  <w:style w:type="paragraph" w:customStyle="1" w:styleId="C3B02A4912944811A309450E8A3298F8">
    <w:name w:val="C3B02A4912944811A309450E8A3298F8"/>
    <w:rsid w:val="00892C01"/>
  </w:style>
  <w:style w:type="paragraph" w:customStyle="1" w:styleId="59097C7941B14D40BD4BB9919538511D">
    <w:name w:val="59097C7941B14D40BD4BB9919538511D"/>
    <w:rsid w:val="00892C01"/>
  </w:style>
  <w:style w:type="paragraph" w:customStyle="1" w:styleId="9F2D8BDAA7144572AA3915CFC96AAF29">
    <w:name w:val="9F2D8BDAA7144572AA3915CFC96AAF29"/>
    <w:rsid w:val="00892C01"/>
  </w:style>
  <w:style w:type="paragraph" w:customStyle="1" w:styleId="62D122D7E6A1414B9F97915413BA6D67">
    <w:name w:val="62D122D7E6A1414B9F97915413BA6D67"/>
    <w:rsid w:val="00892C01"/>
  </w:style>
  <w:style w:type="paragraph" w:customStyle="1" w:styleId="0D36513B1D724EFEB70A5D5B2847433C">
    <w:name w:val="0D36513B1D724EFEB70A5D5B2847433C"/>
    <w:rsid w:val="00892C01"/>
  </w:style>
  <w:style w:type="paragraph" w:customStyle="1" w:styleId="85593A6576FA47E9926055809F2B1A10">
    <w:name w:val="85593A6576FA47E9926055809F2B1A10"/>
    <w:rsid w:val="00892C01"/>
  </w:style>
  <w:style w:type="paragraph" w:customStyle="1" w:styleId="DD1B3B0E446345ABA246C6EFE03E2204">
    <w:name w:val="DD1B3B0E446345ABA246C6EFE03E2204"/>
    <w:rsid w:val="00892C01"/>
  </w:style>
  <w:style w:type="paragraph" w:customStyle="1" w:styleId="664A78363B7D4CCBB6F932EA673B7B33">
    <w:name w:val="664A78363B7D4CCBB6F932EA673B7B33"/>
    <w:rsid w:val="00892C01"/>
  </w:style>
  <w:style w:type="paragraph" w:customStyle="1" w:styleId="1B56903E1DEE41CABCE3393B94C73DAC">
    <w:name w:val="1B56903E1DEE41CABCE3393B94C73DAC"/>
    <w:rsid w:val="00892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Tenant's notice exercising option to renew lease.dotx</Template>
  <TotalTime>12</TotalTime>
  <Pages>9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</cp:revision>
  <dcterms:created xsi:type="dcterms:W3CDTF">2024-01-27T10:45:00Z</dcterms:created>
  <dcterms:modified xsi:type="dcterms:W3CDTF">2024-01-27T11:15:00Z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