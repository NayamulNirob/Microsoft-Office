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B5" w:rsidRDefault="009924B5" w:rsidP="009924B5">
      <w:pPr>
        <w:pStyle w:val="EnvelopeReturn"/>
      </w:pPr>
      <w:r>
        <w:t>PAPC</w:t>
      </w:r>
    </w:p>
    <w:p w:rsidR="009924B5" w:rsidRDefault="009924B5" w:rsidP="009924B5">
      <w:pPr>
        <w:pStyle w:val="EnvelopeReturn"/>
      </w:pPr>
      <w:r>
        <w:t>IDB-BISEW</w:t>
      </w:r>
    </w:p>
    <w:p w:rsidR="009924B5" w:rsidRDefault="009924B5" w:rsidP="009924B5">
      <w:pPr>
        <w:pStyle w:val="EnvelopeReturn"/>
      </w:pPr>
      <w:r>
        <w:t>Sher -E -Bangla nager,Dhaka</w:t>
      </w:r>
    </w:p>
    <w:p w:rsidR="009924B5" w:rsidRDefault="009924B5" w:rsidP="009924B5">
      <w:pPr>
        <w:pStyle w:val="EnvelopeReturn"/>
      </w:pPr>
      <w:r>
        <w:t>Bangladesh</w:t>
      </w:r>
    </w:p>
    <w:p w:rsidR="009924B5" w:rsidRDefault="009924B5" w:rsidP="00F75B64">
      <w:pPr>
        <w:pStyle w:val="EnvelopeAddress"/>
        <w:framePr w:w="6771" w:h="1726" w:hRule="exact" w:wrap="auto" w:vAnchor="page" w:x="6912" w:y="3289"/>
      </w:pPr>
      <w:r>
        <w:t>PAPC</w:t>
      </w:r>
    </w:p>
    <w:p w:rsidR="009924B5" w:rsidRDefault="009924B5" w:rsidP="00F75B64">
      <w:pPr>
        <w:pStyle w:val="EnvelopeAddress"/>
        <w:framePr w:w="6771" w:h="1726" w:hRule="exact" w:wrap="auto" w:vAnchor="page" w:x="6912" w:y="3289"/>
      </w:pPr>
      <w:r>
        <w:t>IDB-BISEW</w:t>
      </w:r>
    </w:p>
    <w:p w:rsidR="009924B5" w:rsidRDefault="009924B5" w:rsidP="00F75B64">
      <w:pPr>
        <w:pStyle w:val="EnvelopeAddress"/>
        <w:framePr w:w="6771" w:h="1726" w:hRule="exact" w:wrap="auto" w:vAnchor="page" w:x="6912" w:y="3289"/>
      </w:pPr>
      <w:r>
        <w:t>Sher -E -Bangla nager,Dhaka</w:t>
      </w:r>
    </w:p>
    <w:p w:rsidR="009924B5" w:rsidRDefault="009924B5" w:rsidP="00F75B64">
      <w:pPr>
        <w:pStyle w:val="EnvelopeAddress"/>
        <w:framePr w:w="6771" w:h="1726" w:hRule="exact" w:wrap="auto" w:vAnchor="page" w:x="6912" w:y="3289"/>
      </w:pPr>
      <w:r>
        <w:t>Bangladesh</w:t>
      </w:r>
    </w:p>
    <w:p w:rsidR="009924B5" w:rsidRDefault="009924B5" w:rsidP="009924B5">
      <w:pPr>
        <w:sectPr w:rsidR="009924B5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bookmarkStart w:id="0" w:name="_GoBack"/>
      <w:bookmarkEnd w:id="0"/>
    </w:p>
    <w:p w:rsidR="00D12F0C" w:rsidRDefault="00D12F0C" w:rsidP="00F026FD">
      <w:pPr>
        <w:pStyle w:val="Disclaimer"/>
        <w:ind w:left="0"/>
      </w:pPr>
    </w:p>
    <w:p w:rsidR="00D12F0C" w:rsidRDefault="00D12F0C" w:rsidP="003B284C">
      <w:pPr>
        <w:pStyle w:val="Heading1"/>
      </w:pPr>
      <w:sdt>
        <w:sdtPr>
          <w:alias w:val="Enter heading 1:"/>
          <w:tag w:val="Enter heading 1:"/>
          <w:id w:val="-1820258191"/>
          <w:placeholder>
            <w:docPart w:val="CF3D03FF273843B98A5B9172D08C258C"/>
          </w:placeholder>
          <w:temporary/>
          <w:showingPlcHdr/>
          <w15:appearance w15:val="hidden"/>
        </w:sdtPr>
        <w:sdtContent>
          <w:r w:rsidRPr="003B284C">
            <w:t>Notice Exercising Option to Renew Lease</w:t>
          </w:r>
        </w:sdtContent>
      </w:sdt>
    </w:p>
    <w:p w:rsidR="00D12F0C" w:rsidRPr="00E81823" w:rsidRDefault="00D12F0C" w:rsidP="0081555F">
      <w:pPr>
        <w:pStyle w:val="Date"/>
        <w:tabs>
          <w:tab w:val="left" w:pos="897"/>
        </w:tabs>
      </w:pPr>
      <w:sdt>
        <w:sdtPr>
          <w:alias w:val="Enter date:"/>
          <w:tag w:val="Enter date:"/>
          <w:id w:val="-346015474"/>
          <w:placeholder>
            <w:docPart w:val="224D9C6E303B4B1F9CA26A309BF92668"/>
          </w:placeholder>
          <w:temporary/>
          <w:showingPlcHdr/>
          <w15:appearance w15:val="hidden"/>
        </w:sdtPr>
        <w:sdtContent>
          <w:r w:rsidRPr="00E81823">
            <w:t>Date</w:t>
          </w:r>
        </w:sdtContent>
      </w:sdt>
      <w:r>
        <w:t>: 27/012024</w:t>
      </w:r>
    </w:p>
    <w:p w:rsidR="00D12F0C" w:rsidRDefault="00D12F0C">
      <w:r>
        <w:t>To</w:t>
      </w:r>
      <w:r w:rsidRPr="002F3091">
        <w:rPr>
          <w:b/>
        </w:rPr>
        <w:t xml:space="preserve">: </w:t>
      </w:r>
      <w:r w:rsidRPr="00800F9C">
        <w:rPr>
          <w:b/>
          <w:noProof/>
        </w:rPr>
        <w:t>MD. RAJU AHMED</w:t>
      </w:r>
    </w:p>
    <w:p w:rsidR="00D12F0C" w:rsidRDefault="00D12F0C">
      <w:pPr>
        <w:rPr>
          <w:b/>
          <w:bCs/>
        </w:rPr>
      </w:pPr>
      <w:sdt>
        <w:sdtPr>
          <w:alias w:val="Enter paragraph text:"/>
          <w:tag w:val="Enter paragraph text:"/>
          <w:id w:val="1927994879"/>
          <w:placeholder>
            <w:docPart w:val="31B9FAADC87F47AE81119B34430127E3"/>
          </w:placeholder>
          <w:temporary/>
          <w:showingPlcHdr/>
          <w15:appearance w15:val="hidden"/>
        </w:sdtPr>
        <w:sdtContent>
          <w:r>
            <w:t>Please be advised that the undersigned, as Lessee under a certain lease for premises known as</w:t>
          </w:r>
        </w:sdtContent>
      </w:sdt>
      <w:r>
        <w:t xml:space="preserve"> </w:t>
      </w:r>
      <w:sdt>
        <w:sdtPr>
          <w:rPr>
            <w:rStyle w:val="Strong"/>
          </w:rPr>
          <w:alias w:val="Enter address:"/>
          <w:tag w:val="Enter address:"/>
          <w:id w:val="1253011394"/>
          <w:placeholder>
            <w:docPart w:val="BC7D0D4CCDD04544AA68AC91CCEF21E7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rPr>
              <w:rStyle w:val="Strong"/>
            </w:rPr>
            <w:t>address of the rental property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551150432"/>
          <w:placeholder>
            <w:docPart w:val="9D206C1A79DE4BBFA3083040E0DE71CD"/>
          </w:placeholder>
          <w:temporary/>
          <w:showingPlcHdr/>
          <w15:appearance w15:val="hidden"/>
        </w:sdtPr>
        <w:sdtContent>
          <w:r>
            <w:t>and dated</w:t>
          </w:r>
        </w:sdtContent>
      </w:sdt>
      <w:r>
        <w:t xml:space="preserve"> </w:t>
      </w:r>
      <w:sdt>
        <w:sdtPr>
          <w:alias w:val="Enter date:"/>
          <w:tag w:val="Enter date:"/>
          <w:id w:val="270058379"/>
          <w:placeholder>
            <w:docPart w:val="3B81D01481AF4A75BEB6703D0C15E8F0"/>
          </w:placeholder>
          <w:temporary/>
          <w:showingPlcHdr/>
          <w15:appearance w15:val="hidden"/>
        </w:sdtPr>
        <w:sdtEndPr>
          <w:rPr>
            <w:rStyle w:val="Strong"/>
            <w:b/>
            <w:bCs/>
          </w:rPr>
        </w:sdtEndPr>
        <w:sdtContent>
          <w:r>
            <w:rPr>
              <w:rStyle w:val="Strong"/>
            </w:rPr>
            <w:t>Date</w:t>
          </w:r>
        </w:sdtContent>
      </w:sdt>
      <w:r>
        <w:rPr>
          <w:rStyle w:val="Strong"/>
        </w:rPr>
        <w:t xml:space="preserve"> </w:t>
      </w:r>
      <w:sdt>
        <w:sdtPr>
          <w:rPr>
            <w:rStyle w:val="Strong"/>
          </w:rPr>
          <w:alias w:val="Enter paragraph text:"/>
          <w:tag w:val="Enter paragraph text:"/>
          <w:id w:val="-2049285400"/>
          <w:placeholder>
            <w:docPart w:val="B11041EB84CC401BBB9E52D3B5D51D3A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t>(Lease), does hereby exercise his/her option to extend the term of said Lease for a period commencing on</w:t>
          </w:r>
        </w:sdtContent>
      </w:sdt>
      <w:r>
        <w:t xml:space="preserve"> </w:t>
      </w:r>
      <w:sdt>
        <w:sdtPr>
          <w:alias w:val="Enter start date:"/>
          <w:tag w:val="Enter start date:"/>
          <w:id w:val="2039464188"/>
          <w:placeholder>
            <w:docPart w:val="BBB046722A734176AB607877AEC082DE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Start date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1402953726"/>
          <w:placeholder>
            <w:docPart w:val="7D7AEC8A91C54CE6802AA1B919D908BF"/>
          </w:placeholder>
          <w:temporary/>
          <w:showingPlcHdr/>
          <w15:appearance w15:val="hidden"/>
        </w:sdtPr>
        <w:sdtContent>
          <w:r>
            <w:t>and terminating on</w:t>
          </w:r>
        </w:sdtContent>
      </w:sdt>
      <w:r>
        <w:t xml:space="preserve"> </w:t>
      </w:r>
      <w:sdt>
        <w:sdtPr>
          <w:alias w:val="Enter end date:"/>
          <w:tag w:val="Enter end date:"/>
          <w:id w:val="-770779842"/>
          <w:placeholder>
            <w:docPart w:val="B2D61FA55557438E81ADDB542623681A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End date</w:t>
          </w:r>
        </w:sdtContent>
      </w:sdt>
      <w:r>
        <w:t xml:space="preserve">. </w:t>
      </w:r>
      <w:r w:rsidRPr="00800F9C">
        <w:rPr>
          <w:b/>
          <w:noProof/>
        </w:rPr>
        <w:t>Executive</w:t>
      </w:r>
    </w:p>
    <w:p w:rsidR="00D12F0C" w:rsidRDefault="00D12F0C">
      <w:sdt>
        <w:sdtPr>
          <w:alias w:val="Enter paragraph text:"/>
          <w:tag w:val="Enter paragraph text:"/>
          <w:id w:val="-565486056"/>
          <w:placeholder>
            <w:docPart w:val="FE07A29DC83A42989F08B42071ABDBBD"/>
          </w:placeholder>
          <w:temporary/>
          <w:showingPlcHdr/>
          <w15:appearance w15:val="hidden"/>
        </w:sdtPr>
        <w:sdtContent>
          <w:r>
            <w:t>During extended term, Lessee shall pay rent of</w:t>
          </w:r>
        </w:sdtContent>
      </w:sdt>
      <w:r>
        <w:t xml:space="preserve"> $</w:t>
      </w:r>
      <w:sdt>
        <w:sdtPr>
          <w:alias w:val="Enter amount:"/>
          <w:tag w:val="Enter amount:"/>
          <w:id w:val="1775985014"/>
          <w:placeholder>
            <w:docPart w:val="D6921BB2F74F42DBA3ACAE5F838014F3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1619749279"/>
          <w:placeholder>
            <w:docPart w:val="68CBD27FE33C482783797320E1490316"/>
          </w:placeholder>
          <w:temporary/>
          <w:showingPlcHdr/>
          <w15:appearance w15:val="hidden"/>
        </w:sdtPr>
        <w:sdtContent>
          <w:r>
            <w:t>per annum, payable</w:t>
          </w:r>
        </w:sdtContent>
      </w:sdt>
      <w:r>
        <w:t xml:space="preserve"> $</w:t>
      </w:r>
      <w:sdt>
        <w:sdtPr>
          <w:alias w:val="Enter amount:"/>
          <w:tag w:val="Enter amount:"/>
          <w:id w:val="-572206905"/>
          <w:placeholder>
            <w:docPart w:val="D6921BB2F74F42DBA3ACAE5F838014F3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1539196096"/>
          <w:placeholder>
            <w:docPart w:val="77C103184DDC4DE2B6170F6A87F5B194"/>
          </w:placeholder>
          <w:temporary/>
          <w:showingPlcHdr/>
          <w15:appearance w15:val="hidden"/>
        </w:sdtPr>
        <w:sdtContent>
          <w:r>
            <w:t>per month in advance, in lieu of the rent contained in the original Lease.</w:t>
          </w:r>
        </w:sdtContent>
      </w:sdt>
    </w:p>
    <w:sdt>
      <w:sdtPr>
        <w:alias w:val="Enter paragraph text:"/>
        <w:tag w:val="Enter paragraph text:"/>
        <w:id w:val="313147338"/>
        <w:placeholder>
          <w:docPart w:val="330418A454BD46098D0AA6424BDA0DFA"/>
        </w:placeholder>
        <w:temporary/>
        <w:showingPlcHdr/>
        <w15:appearance w15:val="hidden"/>
      </w:sdtPr>
      <w:sdtContent>
        <w:p w:rsidR="00D12F0C" w:rsidRDefault="00D12F0C">
          <w:r>
            <w:t>It is further provided, however, that all other terms of the Lease shall continue during this extended term as if set forth herein.</w:t>
          </w:r>
        </w:p>
      </w:sdtContent>
    </w:sdt>
    <w:p w:rsidR="00D12F0C" w:rsidRDefault="00D12F0C">
      <w:sdt>
        <w:sdtPr>
          <w:alias w:val="Enter paragraph text:"/>
          <w:tag w:val="Enter paragraph text:"/>
          <w:id w:val="1856302641"/>
          <w:placeholder>
            <w:docPart w:val="306A2090925C4880864839537ABAB934"/>
          </w:placeholder>
          <w:temporary/>
          <w:showingPlcHdr/>
          <w15:appearance w15:val="hidden"/>
        </w:sdtPr>
        <w:sdtContent>
          <w:r>
            <w:t>Signed under seal this</w:t>
          </w:r>
        </w:sdtContent>
      </w:sdt>
      <w:r>
        <w:t xml:space="preserve"> </w:t>
      </w:r>
      <w:sdt>
        <w:sdtPr>
          <w:alias w:val="Enter day:"/>
          <w:tag w:val="Enter day:"/>
          <w:id w:val="522057978"/>
          <w:placeholder>
            <w:docPart w:val="F6A8B7F62E094847A03BCB46348A644B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Day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769119108"/>
          <w:placeholder>
            <w:docPart w:val="489A16F45AED42FCA9CF4D878C90D627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 and year:"/>
          <w:tag w:val="Enter month and year:"/>
          <w:id w:val="-1669549478"/>
          <w:placeholder>
            <w:docPart w:val="C90EFD2D19CF4613BFD9FF4991871093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Month, Year</w:t>
          </w:r>
        </w:sdtContent>
      </w:sdt>
      <w:r>
        <w:t>.</w:t>
      </w:r>
    </w:p>
    <w:sdt>
      <w:sdtPr>
        <w:alias w:val="Enter paragraph text:"/>
        <w:tag w:val="Enter paragraph text:"/>
        <w:id w:val="-130030227"/>
        <w:placeholder>
          <w:docPart w:val="A1BA691B1AC0455188A6D84CC364C1C0"/>
        </w:placeholder>
        <w:temporary/>
        <w:showingPlcHdr/>
        <w15:appearance w15:val="hidden"/>
      </w:sdtPr>
      <w:sdtContent>
        <w:p w:rsidR="00D12F0C" w:rsidRDefault="00D12F0C">
          <w:r>
            <w:t>Yours very truly,</w:t>
          </w:r>
        </w:p>
      </w:sdtContent>
    </w:sdt>
    <w:tbl>
      <w:tblPr>
        <w:tblW w:w="3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6048"/>
      </w:tblGrid>
      <w:tr w:rsidR="00D12F0C" w:rsidTr="00D4767B">
        <w:trPr>
          <w:trHeight w:val="873"/>
        </w:trPr>
        <w:tc>
          <w:tcPr>
            <w:tcW w:w="5000" w:type="pct"/>
            <w:tcBorders>
              <w:bottom w:val="single" w:sz="4" w:space="0" w:color="auto"/>
            </w:tcBorders>
            <w:vAlign w:val="bottom"/>
          </w:tcPr>
          <w:p w:rsidR="00D12F0C" w:rsidRDefault="00D12F0C">
            <w:pPr>
              <w:pStyle w:val="Signature"/>
            </w:pPr>
          </w:p>
        </w:tc>
      </w:tr>
      <w:tr w:rsidR="00D12F0C" w:rsidTr="00D4767B">
        <w:tc>
          <w:tcPr>
            <w:tcW w:w="5000" w:type="pct"/>
            <w:tcBorders>
              <w:top w:val="single" w:sz="4" w:space="0" w:color="auto"/>
            </w:tcBorders>
            <w:vAlign w:val="bottom"/>
          </w:tcPr>
          <w:p w:rsidR="00D12F0C" w:rsidRDefault="00D12F0C" w:rsidP="00A2521D">
            <w:pPr>
              <w:pStyle w:val="Signature"/>
            </w:pPr>
            <w:r>
              <w:rPr>
                <w:rStyle w:val="Strong"/>
              </w:rPr>
              <w:t>ID</w:t>
            </w:r>
          </w:p>
        </w:tc>
      </w:tr>
    </w:tbl>
    <w:p w:rsidR="00D12F0C" w:rsidRDefault="00D12F0C" w:rsidP="00387438">
      <w:pPr>
        <w:rPr>
          <w:b/>
        </w:rPr>
        <w:sectPr w:rsidR="00D12F0C" w:rsidSect="00D12F0C">
          <w:footerReference w:type="default" r:id="rId7"/>
          <w:pgSz w:w="12240" w:h="15840"/>
          <w:pgMar w:top="1800" w:right="1800" w:bottom="1800" w:left="1800" w:header="720" w:footer="720" w:gutter="0"/>
          <w:pgNumType w:start="1"/>
          <w:cols w:space="720"/>
          <w:titlePg/>
          <w:docGrid w:linePitch="360"/>
        </w:sectPr>
      </w:pPr>
      <w:r w:rsidRPr="00800F9C">
        <w:rPr>
          <w:b/>
          <w:noProof/>
        </w:rPr>
        <w:t>1281250</w:t>
      </w:r>
    </w:p>
    <w:p w:rsidR="00D12F0C" w:rsidRDefault="00D12F0C" w:rsidP="00F026FD">
      <w:pPr>
        <w:pStyle w:val="Disclaimer"/>
        <w:ind w:left="0"/>
      </w:pPr>
    </w:p>
    <w:p w:rsidR="00D12F0C" w:rsidRDefault="00D12F0C" w:rsidP="003B284C">
      <w:pPr>
        <w:pStyle w:val="Heading1"/>
      </w:pPr>
      <w:sdt>
        <w:sdtPr>
          <w:alias w:val="Enter heading 1:"/>
          <w:tag w:val="Enter heading 1:"/>
          <w:id w:val="1571612191"/>
          <w:placeholder>
            <w:docPart w:val="24401C27163F49BCACC9A714F0853B01"/>
          </w:placeholder>
          <w:temporary/>
          <w:showingPlcHdr/>
          <w15:appearance w15:val="hidden"/>
        </w:sdtPr>
        <w:sdtContent>
          <w:r w:rsidRPr="003B284C">
            <w:t>Notice Exercising Option to Renew Lease</w:t>
          </w:r>
        </w:sdtContent>
      </w:sdt>
    </w:p>
    <w:p w:rsidR="00D12F0C" w:rsidRPr="00E81823" w:rsidRDefault="00D12F0C" w:rsidP="0081555F">
      <w:pPr>
        <w:pStyle w:val="Date"/>
        <w:tabs>
          <w:tab w:val="left" w:pos="897"/>
        </w:tabs>
      </w:pPr>
      <w:sdt>
        <w:sdtPr>
          <w:alias w:val="Enter date:"/>
          <w:tag w:val="Enter date:"/>
          <w:id w:val="-1580670874"/>
          <w:placeholder>
            <w:docPart w:val="33ABA69C00EB425D9F8515B01AD45748"/>
          </w:placeholder>
          <w:temporary/>
          <w:showingPlcHdr/>
          <w15:appearance w15:val="hidden"/>
        </w:sdtPr>
        <w:sdtContent>
          <w:r w:rsidRPr="00E81823">
            <w:t>Date</w:t>
          </w:r>
        </w:sdtContent>
      </w:sdt>
      <w:r>
        <w:t>: 27/012024</w:t>
      </w:r>
    </w:p>
    <w:p w:rsidR="00D12F0C" w:rsidRDefault="00D12F0C">
      <w:r>
        <w:t>To</w:t>
      </w:r>
      <w:r w:rsidRPr="002F3091">
        <w:rPr>
          <w:b/>
        </w:rPr>
        <w:t xml:space="preserve">: </w:t>
      </w:r>
      <w:r w:rsidRPr="00800F9C">
        <w:rPr>
          <w:b/>
          <w:noProof/>
        </w:rPr>
        <w:t>Md Najmul Islam</w:t>
      </w:r>
    </w:p>
    <w:p w:rsidR="00D12F0C" w:rsidRDefault="00D12F0C">
      <w:pPr>
        <w:rPr>
          <w:b/>
          <w:bCs/>
        </w:rPr>
      </w:pPr>
      <w:sdt>
        <w:sdtPr>
          <w:alias w:val="Enter paragraph text:"/>
          <w:tag w:val="Enter paragraph text:"/>
          <w:id w:val="1667899594"/>
          <w:placeholder>
            <w:docPart w:val="427538B2D0984C8990AC0CE56F0A477B"/>
          </w:placeholder>
          <w:temporary/>
          <w:showingPlcHdr/>
          <w15:appearance w15:val="hidden"/>
        </w:sdtPr>
        <w:sdtContent>
          <w:r>
            <w:t>Please be advised that the undersigned, as Lessee under a certain lease for premises known as</w:t>
          </w:r>
        </w:sdtContent>
      </w:sdt>
      <w:r>
        <w:t xml:space="preserve"> </w:t>
      </w:r>
      <w:sdt>
        <w:sdtPr>
          <w:rPr>
            <w:rStyle w:val="Strong"/>
          </w:rPr>
          <w:alias w:val="Enter address:"/>
          <w:tag w:val="Enter address:"/>
          <w:id w:val="1091590607"/>
          <w:placeholder>
            <w:docPart w:val="1ABACEE6932D4B1293FFE7EBB349590E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rPr>
              <w:rStyle w:val="Strong"/>
            </w:rPr>
            <w:t>address of the rental property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1120599017"/>
          <w:placeholder>
            <w:docPart w:val="D9B162CE5540450FAAC90D7B77606E70"/>
          </w:placeholder>
          <w:temporary/>
          <w:showingPlcHdr/>
          <w15:appearance w15:val="hidden"/>
        </w:sdtPr>
        <w:sdtContent>
          <w:r>
            <w:t>and dated</w:t>
          </w:r>
        </w:sdtContent>
      </w:sdt>
      <w:r>
        <w:t xml:space="preserve"> </w:t>
      </w:r>
      <w:sdt>
        <w:sdtPr>
          <w:alias w:val="Enter date:"/>
          <w:tag w:val="Enter date:"/>
          <w:id w:val="1028299044"/>
          <w:placeholder>
            <w:docPart w:val="CD40FFB1033D4ED1B66D01F7FA6BEE50"/>
          </w:placeholder>
          <w:temporary/>
          <w:showingPlcHdr/>
          <w15:appearance w15:val="hidden"/>
        </w:sdtPr>
        <w:sdtEndPr>
          <w:rPr>
            <w:rStyle w:val="Strong"/>
            <w:b/>
            <w:bCs/>
          </w:rPr>
        </w:sdtEndPr>
        <w:sdtContent>
          <w:r>
            <w:rPr>
              <w:rStyle w:val="Strong"/>
            </w:rPr>
            <w:t>Date</w:t>
          </w:r>
        </w:sdtContent>
      </w:sdt>
      <w:r>
        <w:rPr>
          <w:rStyle w:val="Strong"/>
        </w:rPr>
        <w:t xml:space="preserve"> </w:t>
      </w:r>
      <w:sdt>
        <w:sdtPr>
          <w:rPr>
            <w:rStyle w:val="Strong"/>
          </w:rPr>
          <w:alias w:val="Enter paragraph text:"/>
          <w:tag w:val="Enter paragraph text:"/>
          <w:id w:val="1550571847"/>
          <w:placeholder>
            <w:docPart w:val="881F9108963C4C398BA528FD8F416D7D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t>(Lease), does hereby exercise his/her option to extend the term of said Lease for a period commencing on</w:t>
          </w:r>
        </w:sdtContent>
      </w:sdt>
      <w:r>
        <w:t xml:space="preserve"> </w:t>
      </w:r>
      <w:sdt>
        <w:sdtPr>
          <w:alias w:val="Enter start date:"/>
          <w:tag w:val="Enter start date:"/>
          <w:id w:val="-398366308"/>
          <w:placeholder>
            <w:docPart w:val="2CA69A8EAE9E4FFBA901FB4B7D8C4140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Start date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246506090"/>
          <w:placeholder>
            <w:docPart w:val="4EBC1C14FF6C4D7D85C895FDD9453242"/>
          </w:placeholder>
          <w:temporary/>
          <w:showingPlcHdr/>
          <w15:appearance w15:val="hidden"/>
        </w:sdtPr>
        <w:sdtContent>
          <w:r>
            <w:t>and terminating on</w:t>
          </w:r>
        </w:sdtContent>
      </w:sdt>
      <w:r>
        <w:t xml:space="preserve"> </w:t>
      </w:r>
      <w:sdt>
        <w:sdtPr>
          <w:alias w:val="Enter end date:"/>
          <w:tag w:val="Enter end date:"/>
          <w:id w:val="-351342138"/>
          <w:placeholder>
            <w:docPart w:val="E4B265749A4B46B5BCEA36D30D16F69B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End date</w:t>
          </w:r>
        </w:sdtContent>
      </w:sdt>
      <w:r>
        <w:t xml:space="preserve">. </w:t>
      </w:r>
      <w:r w:rsidRPr="00800F9C">
        <w:rPr>
          <w:b/>
          <w:noProof/>
        </w:rPr>
        <w:t>Executive</w:t>
      </w:r>
    </w:p>
    <w:p w:rsidR="00D12F0C" w:rsidRDefault="00D12F0C">
      <w:sdt>
        <w:sdtPr>
          <w:alias w:val="Enter paragraph text:"/>
          <w:tag w:val="Enter paragraph text:"/>
          <w:id w:val="-1381780112"/>
          <w:placeholder>
            <w:docPart w:val="9947D54CAB754D9B945EFB88255373B5"/>
          </w:placeholder>
          <w:temporary/>
          <w:showingPlcHdr/>
          <w15:appearance w15:val="hidden"/>
        </w:sdtPr>
        <w:sdtContent>
          <w:r>
            <w:t>During extended term, Lessee shall pay rent of</w:t>
          </w:r>
        </w:sdtContent>
      </w:sdt>
      <w:r>
        <w:t xml:space="preserve"> $</w:t>
      </w:r>
      <w:sdt>
        <w:sdtPr>
          <w:alias w:val="Enter amount:"/>
          <w:tag w:val="Enter amount:"/>
          <w:id w:val="-350425232"/>
          <w:placeholder>
            <w:docPart w:val="5B38C0A2357F41CE9CFEA79B74A80A9C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113188045"/>
          <w:placeholder>
            <w:docPart w:val="789EA3BEBA434C2F96ECD5B12F09DF71"/>
          </w:placeholder>
          <w:temporary/>
          <w:showingPlcHdr/>
          <w15:appearance w15:val="hidden"/>
        </w:sdtPr>
        <w:sdtContent>
          <w:r>
            <w:t>per annum, payable</w:t>
          </w:r>
        </w:sdtContent>
      </w:sdt>
      <w:r>
        <w:t xml:space="preserve"> $</w:t>
      </w:r>
      <w:sdt>
        <w:sdtPr>
          <w:alias w:val="Enter amount:"/>
          <w:tag w:val="Enter amount:"/>
          <w:id w:val="618959890"/>
          <w:placeholder>
            <w:docPart w:val="5B38C0A2357F41CE9CFEA79B74A80A9C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612818949"/>
          <w:placeholder>
            <w:docPart w:val="08D16C0C846A4CC0A4D57709EA068AEB"/>
          </w:placeholder>
          <w:temporary/>
          <w:showingPlcHdr/>
          <w15:appearance w15:val="hidden"/>
        </w:sdtPr>
        <w:sdtContent>
          <w:r>
            <w:t>per month in advance, in lieu of the rent contained in the original Lease.</w:t>
          </w:r>
        </w:sdtContent>
      </w:sdt>
    </w:p>
    <w:sdt>
      <w:sdtPr>
        <w:alias w:val="Enter paragraph text:"/>
        <w:tag w:val="Enter paragraph text:"/>
        <w:id w:val="989680494"/>
        <w:placeholder>
          <w:docPart w:val="F9C9E310A6F1419EAC40D02F025922E3"/>
        </w:placeholder>
        <w:temporary/>
        <w:showingPlcHdr/>
        <w15:appearance w15:val="hidden"/>
      </w:sdtPr>
      <w:sdtContent>
        <w:p w:rsidR="00D12F0C" w:rsidRDefault="00D12F0C">
          <w:r>
            <w:t>It is further provided, however, that all other terms of the Lease shall continue during this extended term as if set forth herein.</w:t>
          </w:r>
        </w:p>
      </w:sdtContent>
    </w:sdt>
    <w:p w:rsidR="00D12F0C" w:rsidRDefault="00D12F0C">
      <w:sdt>
        <w:sdtPr>
          <w:alias w:val="Enter paragraph text:"/>
          <w:tag w:val="Enter paragraph text:"/>
          <w:id w:val="-157619346"/>
          <w:placeholder>
            <w:docPart w:val="98EF73D1A9294082BDF2C7D9F33F7DB3"/>
          </w:placeholder>
          <w:temporary/>
          <w:showingPlcHdr/>
          <w15:appearance w15:val="hidden"/>
        </w:sdtPr>
        <w:sdtContent>
          <w:r>
            <w:t>Signed under seal this</w:t>
          </w:r>
        </w:sdtContent>
      </w:sdt>
      <w:r>
        <w:t xml:space="preserve"> </w:t>
      </w:r>
      <w:sdt>
        <w:sdtPr>
          <w:alias w:val="Enter day:"/>
          <w:tag w:val="Enter day:"/>
          <w:id w:val="1069774498"/>
          <w:placeholder>
            <w:docPart w:val="BF9BBE9761F74E239AF7702FB181E1A8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Day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1931428213"/>
          <w:placeholder>
            <w:docPart w:val="9F093F36CABF49C3BDA692F7FDF89E7B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 and year:"/>
          <w:tag w:val="Enter month and year:"/>
          <w:id w:val="946354065"/>
          <w:placeholder>
            <w:docPart w:val="EBEB61AB858644A494A16B1BF0FE5AF8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Month, Year</w:t>
          </w:r>
        </w:sdtContent>
      </w:sdt>
      <w:r>
        <w:t>.</w:t>
      </w:r>
    </w:p>
    <w:sdt>
      <w:sdtPr>
        <w:alias w:val="Enter paragraph text:"/>
        <w:tag w:val="Enter paragraph text:"/>
        <w:id w:val="-35595398"/>
        <w:placeholder>
          <w:docPart w:val="7CD4694AD6004FFE82DBF1069284092A"/>
        </w:placeholder>
        <w:temporary/>
        <w:showingPlcHdr/>
        <w15:appearance w15:val="hidden"/>
      </w:sdtPr>
      <w:sdtContent>
        <w:p w:rsidR="00D12F0C" w:rsidRDefault="00D12F0C">
          <w:r>
            <w:t>Yours very truly,</w:t>
          </w:r>
        </w:p>
      </w:sdtContent>
    </w:sdt>
    <w:tbl>
      <w:tblPr>
        <w:tblW w:w="3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6048"/>
      </w:tblGrid>
      <w:tr w:rsidR="00D12F0C" w:rsidTr="00D4767B">
        <w:trPr>
          <w:trHeight w:val="873"/>
        </w:trPr>
        <w:tc>
          <w:tcPr>
            <w:tcW w:w="5000" w:type="pct"/>
            <w:tcBorders>
              <w:bottom w:val="single" w:sz="4" w:space="0" w:color="auto"/>
            </w:tcBorders>
            <w:vAlign w:val="bottom"/>
          </w:tcPr>
          <w:p w:rsidR="00D12F0C" w:rsidRDefault="00D12F0C">
            <w:pPr>
              <w:pStyle w:val="Signature"/>
            </w:pPr>
          </w:p>
        </w:tc>
      </w:tr>
      <w:tr w:rsidR="00D12F0C" w:rsidTr="00D4767B">
        <w:tc>
          <w:tcPr>
            <w:tcW w:w="5000" w:type="pct"/>
            <w:tcBorders>
              <w:top w:val="single" w:sz="4" w:space="0" w:color="auto"/>
            </w:tcBorders>
            <w:vAlign w:val="bottom"/>
          </w:tcPr>
          <w:p w:rsidR="00D12F0C" w:rsidRDefault="00D12F0C" w:rsidP="00A2521D">
            <w:pPr>
              <w:pStyle w:val="Signature"/>
            </w:pPr>
            <w:r>
              <w:rPr>
                <w:rStyle w:val="Strong"/>
              </w:rPr>
              <w:t>ID</w:t>
            </w:r>
          </w:p>
        </w:tc>
      </w:tr>
    </w:tbl>
    <w:p w:rsidR="00D12F0C" w:rsidRDefault="00D12F0C" w:rsidP="00387438">
      <w:pPr>
        <w:rPr>
          <w:b/>
        </w:rPr>
        <w:sectPr w:rsidR="00D12F0C" w:rsidSect="00D12F0C">
          <w:footerReference w:type="default" r:id="rId8"/>
          <w:pgSz w:w="12240" w:h="15840"/>
          <w:pgMar w:top="1800" w:right="1800" w:bottom="1800" w:left="1800" w:header="720" w:footer="720" w:gutter="0"/>
          <w:pgNumType w:start="1"/>
          <w:cols w:space="720"/>
          <w:titlePg/>
          <w:docGrid w:linePitch="360"/>
        </w:sectPr>
      </w:pPr>
      <w:r w:rsidRPr="00800F9C">
        <w:rPr>
          <w:b/>
          <w:noProof/>
        </w:rPr>
        <w:t>1281305</w:t>
      </w:r>
    </w:p>
    <w:p w:rsidR="00D12F0C" w:rsidRDefault="00D12F0C" w:rsidP="00F026FD">
      <w:pPr>
        <w:pStyle w:val="Disclaimer"/>
        <w:ind w:left="0"/>
      </w:pPr>
    </w:p>
    <w:p w:rsidR="00D12F0C" w:rsidRDefault="00D12F0C" w:rsidP="003B284C">
      <w:pPr>
        <w:pStyle w:val="Heading1"/>
      </w:pPr>
      <w:sdt>
        <w:sdtPr>
          <w:alias w:val="Enter heading 1:"/>
          <w:tag w:val="Enter heading 1:"/>
          <w:id w:val="-758671494"/>
          <w:placeholder>
            <w:docPart w:val="4647BE3866D14E2993FF4CAF6CBAD7C2"/>
          </w:placeholder>
          <w:temporary/>
          <w:showingPlcHdr/>
          <w15:appearance w15:val="hidden"/>
        </w:sdtPr>
        <w:sdtContent>
          <w:r w:rsidRPr="003B284C">
            <w:t>Notice Exercising Option to Renew Lease</w:t>
          </w:r>
        </w:sdtContent>
      </w:sdt>
    </w:p>
    <w:p w:rsidR="00D12F0C" w:rsidRPr="00E81823" w:rsidRDefault="00D12F0C" w:rsidP="0081555F">
      <w:pPr>
        <w:pStyle w:val="Date"/>
        <w:tabs>
          <w:tab w:val="left" w:pos="897"/>
        </w:tabs>
      </w:pPr>
      <w:sdt>
        <w:sdtPr>
          <w:alias w:val="Enter date:"/>
          <w:tag w:val="Enter date:"/>
          <w:id w:val="1967078154"/>
          <w:placeholder>
            <w:docPart w:val="12AEC4F6F0E3449DA256295331EBA689"/>
          </w:placeholder>
          <w:temporary/>
          <w:showingPlcHdr/>
          <w15:appearance w15:val="hidden"/>
        </w:sdtPr>
        <w:sdtContent>
          <w:r w:rsidRPr="00E81823">
            <w:t>Date</w:t>
          </w:r>
        </w:sdtContent>
      </w:sdt>
      <w:r>
        <w:t>: 27/012024</w:t>
      </w:r>
    </w:p>
    <w:p w:rsidR="00D12F0C" w:rsidRDefault="00D12F0C">
      <w:r>
        <w:t>To</w:t>
      </w:r>
      <w:r w:rsidRPr="002F3091">
        <w:rPr>
          <w:b/>
        </w:rPr>
        <w:t xml:space="preserve">: </w:t>
      </w:r>
      <w:r w:rsidRPr="00800F9C">
        <w:rPr>
          <w:b/>
          <w:noProof/>
        </w:rPr>
        <w:t>Mostofa Aminur Rashid</w:t>
      </w:r>
    </w:p>
    <w:p w:rsidR="00D12F0C" w:rsidRDefault="00D12F0C">
      <w:pPr>
        <w:rPr>
          <w:b/>
          <w:bCs/>
        </w:rPr>
      </w:pPr>
      <w:sdt>
        <w:sdtPr>
          <w:alias w:val="Enter paragraph text:"/>
          <w:tag w:val="Enter paragraph text:"/>
          <w:id w:val="1326713488"/>
          <w:placeholder>
            <w:docPart w:val="14952F400902417D935789A93C01AA60"/>
          </w:placeholder>
          <w:temporary/>
          <w:showingPlcHdr/>
          <w15:appearance w15:val="hidden"/>
        </w:sdtPr>
        <w:sdtContent>
          <w:r>
            <w:t>Please be advised that the undersigned, as Lessee under a certain lease for premises known as</w:t>
          </w:r>
        </w:sdtContent>
      </w:sdt>
      <w:r>
        <w:t xml:space="preserve"> </w:t>
      </w:r>
      <w:sdt>
        <w:sdtPr>
          <w:rPr>
            <w:rStyle w:val="Strong"/>
          </w:rPr>
          <w:alias w:val="Enter address:"/>
          <w:tag w:val="Enter address:"/>
          <w:id w:val="2075007956"/>
          <w:placeholder>
            <w:docPart w:val="6D6F90B6F2E54FA1A6E0C39B2AE3E093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rPr>
              <w:rStyle w:val="Strong"/>
            </w:rPr>
            <w:t>address of the rental property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622007540"/>
          <w:placeholder>
            <w:docPart w:val="3A612F8366BD4D739CA37C4FA51D685D"/>
          </w:placeholder>
          <w:temporary/>
          <w:showingPlcHdr/>
          <w15:appearance w15:val="hidden"/>
        </w:sdtPr>
        <w:sdtContent>
          <w:r>
            <w:t>and dated</w:t>
          </w:r>
        </w:sdtContent>
      </w:sdt>
      <w:r>
        <w:t xml:space="preserve"> </w:t>
      </w:r>
      <w:sdt>
        <w:sdtPr>
          <w:alias w:val="Enter date:"/>
          <w:tag w:val="Enter date:"/>
          <w:id w:val="-1488786537"/>
          <w:placeholder>
            <w:docPart w:val="CFE42A94A77A4CF18BFFA3B12B5C810C"/>
          </w:placeholder>
          <w:temporary/>
          <w:showingPlcHdr/>
          <w15:appearance w15:val="hidden"/>
        </w:sdtPr>
        <w:sdtEndPr>
          <w:rPr>
            <w:rStyle w:val="Strong"/>
            <w:b/>
            <w:bCs/>
          </w:rPr>
        </w:sdtEndPr>
        <w:sdtContent>
          <w:r>
            <w:rPr>
              <w:rStyle w:val="Strong"/>
            </w:rPr>
            <w:t>Date</w:t>
          </w:r>
        </w:sdtContent>
      </w:sdt>
      <w:r>
        <w:rPr>
          <w:rStyle w:val="Strong"/>
        </w:rPr>
        <w:t xml:space="preserve"> </w:t>
      </w:r>
      <w:sdt>
        <w:sdtPr>
          <w:rPr>
            <w:rStyle w:val="Strong"/>
          </w:rPr>
          <w:alias w:val="Enter paragraph text:"/>
          <w:tag w:val="Enter paragraph text:"/>
          <w:id w:val="1812140914"/>
          <w:placeholder>
            <w:docPart w:val="300A55EC15C14D36B06A8ADD99702009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t>(Lease), does hereby exercise his/her option to extend the term of said Lease for a period commencing on</w:t>
          </w:r>
        </w:sdtContent>
      </w:sdt>
      <w:r>
        <w:t xml:space="preserve"> </w:t>
      </w:r>
      <w:sdt>
        <w:sdtPr>
          <w:alias w:val="Enter start date:"/>
          <w:tag w:val="Enter start date:"/>
          <w:id w:val="1537849763"/>
          <w:placeholder>
            <w:docPart w:val="71B522ECCD2245848203063E9BD897A0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Start date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26691603"/>
          <w:placeholder>
            <w:docPart w:val="5046AA9E01A945B9B51E1D805126E3FC"/>
          </w:placeholder>
          <w:temporary/>
          <w:showingPlcHdr/>
          <w15:appearance w15:val="hidden"/>
        </w:sdtPr>
        <w:sdtContent>
          <w:r>
            <w:t>and terminating on</w:t>
          </w:r>
        </w:sdtContent>
      </w:sdt>
      <w:r>
        <w:t xml:space="preserve"> </w:t>
      </w:r>
      <w:sdt>
        <w:sdtPr>
          <w:alias w:val="Enter end date:"/>
          <w:tag w:val="Enter end date:"/>
          <w:id w:val="1697663316"/>
          <w:placeholder>
            <w:docPart w:val="4A901C5798A94AEB9F5CCF2AFBD097D7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End date</w:t>
          </w:r>
        </w:sdtContent>
      </w:sdt>
      <w:r>
        <w:t xml:space="preserve">. </w:t>
      </w:r>
      <w:r w:rsidRPr="00800F9C">
        <w:rPr>
          <w:b/>
          <w:noProof/>
        </w:rPr>
        <w:t>Executive</w:t>
      </w:r>
    </w:p>
    <w:p w:rsidR="00D12F0C" w:rsidRDefault="00D12F0C">
      <w:sdt>
        <w:sdtPr>
          <w:alias w:val="Enter paragraph text:"/>
          <w:tag w:val="Enter paragraph text:"/>
          <w:id w:val="1966461265"/>
          <w:placeholder>
            <w:docPart w:val="2DD4BAE93AFB418E91AEF999B249F579"/>
          </w:placeholder>
          <w:temporary/>
          <w:showingPlcHdr/>
          <w15:appearance w15:val="hidden"/>
        </w:sdtPr>
        <w:sdtContent>
          <w:r>
            <w:t>During extended term, Lessee shall pay rent of</w:t>
          </w:r>
        </w:sdtContent>
      </w:sdt>
      <w:r>
        <w:t xml:space="preserve"> $</w:t>
      </w:r>
      <w:sdt>
        <w:sdtPr>
          <w:alias w:val="Enter amount:"/>
          <w:tag w:val="Enter amount:"/>
          <w:id w:val="-2008359070"/>
          <w:placeholder>
            <w:docPart w:val="5A266E607DFB4203A17D13100D80888F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533930746"/>
          <w:placeholder>
            <w:docPart w:val="973E2F0BC52949B79B0188F69230BF93"/>
          </w:placeholder>
          <w:temporary/>
          <w:showingPlcHdr/>
          <w15:appearance w15:val="hidden"/>
        </w:sdtPr>
        <w:sdtContent>
          <w:r>
            <w:t>per annum, payable</w:t>
          </w:r>
        </w:sdtContent>
      </w:sdt>
      <w:r>
        <w:t xml:space="preserve"> $</w:t>
      </w:r>
      <w:sdt>
        <w:sdtPr>
          <w:alias w:val="Enter amount:"/>
          <w:tag w:val="Enter amount:"/>
          <w:id w:val="728045181"/>
          <w:placeholder>
            <w:docPart w:val="5A266E607DFB4203A17D13100D80888F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30071224"/>
          <w:placeholder>
            <w:docPart w:val="5AB8F788D6364D2EAA9EDBE384273200"/>
          </w:placeholder>
          <w:temporary/>
          <w:showingPlcHdr/>
          <w15:appearance w15:val="hidden"/>
        </w:sdtPr>
        <w:sdtContent>
          <w:r>
            <w:t>per month in advance, in lieu of the rent contained in the original Lease.</w:t>
          </w:r>
        </w:sdtContent>
      </w:sdt>
    </w:p>
    <w:sdt>
      <w:sdtPr>
        <w:alias w:val="Enter paragraph text:"/>
        <w:tag w:val="Enter paragraph text:"/>
        <w:id w:val="-1009216001"/>
        <w:placeholder>
          <w:docPart w:val="16F8F0A2FD324E97AD1278693330F34C"/>
        </w:placeholder>
        <w:temporary/>
        <w:showingPlcHdr/>
        <w15:appearance w15:val="hidden"/>
      </w:sdtPr>
      <w:sdtContent>
        <w:p w:rsidR="00D12F0C" w:rsidRDefault="00D12F0C">
          <w:r>
            <w:t>It is further provided, however, that all other terms of the Lease shall continue during this extended term as if set forth herein.</w:t>
          </w:r>
        </w:p>
      </w:sdtContent>
    </w:sdt>
    <w:p w:rsidR="00D12F0C" w:rsidRDefault="00D12F0C">
      <w:sdt>
        <w:sdtPr>
          <w:alias w:val="Enter paragraph text:"/>
          <w:tag w:val="Enter paragraph text:"/>
          <w:id w:val="-1240941606"/>
          <w:placeholder>
            <w:docPart w:val="9E5CD33AD73744239B1204478AD519C8"/>
          </w:placeholder>
          <w:temporary/>
          <w:showingPlcHdr/>
          <w15:appearance w15:val="hidden"/>
        </w:sdtPr>
        <w:sdtContent>
          <w:r>
            <w:t>Signed under seal this</w:t>
          </w:r>
        </w:sdtContent>
      </w:sdt>
      <w:r>
        <w:t xml:space="preserve"> </w:t>
      </w:r>
      <w:sdt>
        <w:sdtPr>
          <w:alias w:val="Enter day:"/>
          <w:tag w:val="Enter day:"/>
          <w:id w:val="137006516"/>
          <w:placeholder>
            <w:docPart w:val="7F6D44DC874D4C16A0C6C9DC145FD18F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Day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1798282769"/>
          <w:placeholder>
            <w:docPart w:val="98A6A180A79C47B3A406074B832D8429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 and year:"/>
          <w:tag w:val="Enter month and year:"/>
          <w:id w:val="1539400192"/>
          <w:placeholder>
            <w:docPart w:val="A243463E4BF84C62ABBC792905A2DFB0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Month, Year</w:t>
          </w:r>
        </w:sdtContent>
      </w:sdt>
      <w:r>
        <w:t>.</w:t>
      </w:r>
    </w:p>
    <w:sdt>
      <w:sdtPr>
        <w:alias w:val="Enter paragraph text:"/>
        <w:tag w:val="Enter paragraph text:"/>
        <w:id w:val="-25336603"/>
        <w:placeholder>
          <w:docPart w:val="38753F8205364A54AC9796BCC65D2AC4"/>
        </w:placeholder>
        <w:temporary/>
        <w:showingPlcHdr/>
        <w15:appearance w15:val="hidden"/>
      </w:sdtPr>
      <w:sdtContent>
        <w:p w:rsidR="00D12F0C" w:rsidRDefault="00D12F0C">
          <w:r>
            <w:t>Yours very truly,</w:t>
          </w:r>
        </w:p>
      </w:sdtContent>
    </w:sdt>
    <w:tbl>
      <w:tblPr>
        <w:tblW w:w="3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6048"/>
      </w:tblGrid>
      <w:tr w:rsidR="00D12F0C" w:rsidTr="00D4767B">
        <w:trPr>
          <w:trHeight w:val="873"/>
        </w:trPr>
        <w:tc>
          <w:tcPr>
            <w:tcW w:w="5000" w:type="pct"/>
            <w:tcBorders>
              <w:bottom w:val="single" w:sz="4" w:space="0" w:color="auto"/>
            </w:tcBorders>
            <w:vAlign w:val="bottom"/>
          </w:tcPr>
          <w:p w:rsidR="00D12F0C" w:rsidRDefault="00D12F0C">
            <w:pPr>
              <w:pStyle w:val="Signature"/>
            </w:pPr>
          </w:p>
        </w:tc>
      </w:tr>
      <w:tr w:rsidR="00D12F0C" w:rsidTr="00D4767B">
        <w:tc>
          <w:tcPr>
            <w:tcW w:w="5000" w:type="pct"/>
            <w:tcBorders>
              <w:top w:val="single" w:sz="4" w:space="0" w:color="auto"/>
            </w:tcBorders>
            <w:vAlign w:val="bottom"/>
          </w:tcPr>
          <w:p w:rsidR="00D12F0C" w:rsidRDefault="00D12F0C" w:rsidP="00A2521D">
            <w:pPr>
              <w:pStyle w:val="Signature"/>
            </w:pPr>
            <w:r>
              <w:rPr>
                <w:rStyle w:val="Strong"/>
              </w:rPr>
              <w:t>ID</w:t>
            </w:r>
          </w:p>
        </w:tc>
      </w:tr>
    </w:tbl>
    <w:p w:rsidR="00D12F0C" w:rsidRDefault="00D12F0C" w:rsidP="00387438">
      <w:pPr>
        <w:rPr>
          <w:b/>
        </w:rPr>
        <w:sectPr w:rsidR="00D12F0C" w:rsidSect="00D12F0C">
          <w:footerReference w:type="default" r:id="rId9"/>
          <w:pgSz w:w="12240" w:h="15840"/>
          <w:pgMar w:top="1800" w:right="1800" w:bottom="1800" w:left="1800" w:header="720" w:footer="720" w:gutter="0"/>
          <w:pgNumType w:start="1"/>
          <w:cols w:space="720"/>
          <w:titlePg/>
          <w:docGrid w:linePitch="360"/>
        </w:sectPr>
      </w:pPr>
      <w:r w:rsidRPr="00800F9C">
        <w:rPr>
          <w:b/>
          <w:noProof/>
        </w:rPr>
        <w:t>1281332</w:t>
      </w:r>
    </w:p>
    <w:p w:rsidR="00D12F0C" w:rsidRDefault="00D12F0C" w:rsidP="00F026FD">
      <w:pPr>
        <w:pStyle w:val="Disclaimer"/>
        <w:ind w:left="0"/>
      </w:pPr>
    </w:p>
    <w:p w:rsidR="00D12F0C" w:rsidRDefault="00D12F0C" w:rsidP="003B284C">
      <w:pPr>
        <w:pStyle w:val="Heading1"/>
      </w:pPr>
      <w:sdt>
        <w:sdtPr>
          <w:alias w:val="Enter heading 1:"/>
          <w:tag w:val="Enter heading 1:"/>
          <w:id w:val="1525202262"/>
          <w:placeholder>
            <w:docPart w:val="9D940FF399824436ADFEC69529BD8D3C"/>
          </w:placeholder>
          <w:temporary/>
          <w:showingPlcHdr/>
          <w15:appearance w15:val="hidden"/>
        </w:sdtPr>
        <w:sdtContent>
          <w:r w:rsidRPr="003B284C">
            <w:t>Notice Exercising Option to Renew Lease</w:t>
          </w:r>
        </w:sdtContent>
      </w:sdt>
    </w:p>
    <w:p w:rsidR="00D12F0C" w:rsidRPr="00E81823" w:rsidRDefault="00D12F0C" w:rsidP="0081555F">
      <w:pPr>
        <w:pStyle w:val="Date"/>
        <w:tabs>
          <w:tab w:val="left" w:pos="897"/>
        </w:tabs>
      </w:pPr>
      <w:sdt>
        <w:sdtPr>
          <w:alias w:val="Enter date:"/>
          <w:tag w:val="Enter date:"/>
          <w:id w:val="-138960668"/>
          <w:placeholder>
            <w:docPart w:val="0296FA231A9D416383D6135589E31FCE"/>
          </w:placeholder>
          <w:temporary/>
          <w:showingPlcHdr/>
          <w15:appearance w15:val="hidden"/>
        </w:sdtPr>
        <w:sdtContent>
          <w:r w:rsidRPr="00E81823">
            <w:t>Date</w:t>
          </w:r>
        </w:sdtContent>
      </w:sdt>
      <w:r>
        <w:t>: 27/012024</w:t>
      </w:r>
    </w:p>
    <w:p w:rsidR="00D12F0C" w:rsidRDefault="00D12F0C">
      <w:r>
        <w:t>To</w:t>
      </w:r>
      <w:r w:rsidRPr="002F3091">
        <w:rPr>
          <w:b/>
        </w:rPr>
        <w:t xml:space="preserve">: </w:t>
      </w:r>
      <w:r w:rsidRPr="00800F9C">
        <w:rPr>
          <w:b/>
          <w:noProof/>
        </w:rPr>
        <w:t>Md.Kutub Uddin</w:t>
      </w:r>
    </w:p>
    <w:p w:rsidR="00D12F0C" w:rsidRDefault="00D12F0C">
      <w:pPr>
        <w:rPr>
          <w:b/>
          <w:bCs/>
        </w:rPr>
      </w:pPr>
      <w:sdt>
        <w:sdtPr>
          <w:alias w:val="Enter paragraph text:"/>
          <w:tag w:val="Enter paragraph text:"/>
          <w:id w:val="-1537650511"/>
          <w:placeholder>
            <w:docPart w:val="BD0D1558B6304110B46F5D80B978874A"/>
          </w:placeholder>
          <w:temporary/>
          <w:showingPlcHdr/>
          <w15:appearance w15:val="hidden"/>
        </w:sdtPr>
        <w:sdtContent>
          <w:r>
            <w:t>Please be advised that the undersigned, as Lessee under a certain lease for premises known as</w:t>
          </w:r>
        </w:sdtContent>
      </w:sdt>
      <w:r>
        <w:t xml:space="preserve"> </w:t>
      </w:r>
      <w:sdt>
        <w:sdtPr>
          <w:rPr>
            <w:rStyle w:val="Strong"/>
          </w:rPr>
          <w:alias w:val="Enter address:"/>
          <w:tag w:val="Enter address:"/>
          <w:id w:val="-572887754"/>
          <w:placeholder>
            <w:docPart w:val="48A734C7B65D49918B9960E1C2F85C99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rPr>
              <w:rStyle w:val="Strong"/>
            </w:rPr>
            <w:t>address of the rental property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22599016"/>
          <w:placeholder>
            <w:docPart w:val="115F69CEE43B467990D98D59ECEF4131"/>
          </w:placeholder>
          <w:temporary/>
          <w:showingPlcHdr/>
          <w15:appearance w15:val="hidden"/>
        </w:sdtPr>
        <w:sdtContent>
          <w:r>
            <w:t>and dated</w:t>
          </w:r>
        </w:sdtContent>
      </w:sdt>
      <w:r>
        <w:t xml:space="preserve"> </w:t>
      </w:r>
      <w:sdt>
        <w:sdtPr>
          <w:alias w:val="Enter date:"/>
          <w:tag w:val="Enter date:"/>
          <w:id w:val="1407268693"/>
          <w:placeholder>
            <w:docPart w:val="F58D857AFB55430AA6FA218BA6C9B479"/>
          </w:placeholder>
          <w:temporary/>
          <w:showingPlcHdr/>
          <w15:appearance w15:val="hidden"/>
        </w:sdtPr>
        <w:sdtEndPr>
          <w:rPr>
            <w:rStyle w:val="Strong"/>
            <w:b/>
            <w:bCs/>
          </w:rPr>
        </w:sdtEndPr>
        <w:sdtContent>
          <w:r>
            <w:rPr>
              <w:rStyle w:val="Strong"/>
            </w:rPr>
            <w:t>Date</w:t>
          </w:r>
        </w:sdtContent>
      </w:sdt>
      <w:r>
        <w:rPr>
          <w:rStyle w:val="Strong"/>
        </w:rPr>
        <w:t xml:space="preserve"> </w:t>
      </w:r>
      <w:sdt>
        <w:sdtPr>
          <w:rPr>
            <w:rStyle w:val="Strong"/>
          </w:rPr>
          <w:alias w:val="Enter paragraph text:"/>
          <w:tag w:val="Enter paragraph text:"/>
          <w:id w:val="117490549"/>
          <w:placeholder>
            <w:docPart w:val="3FB9A888BBE647ABA00112D738ED5E4D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t>(Lease), does hereby exercise his/her option to extend the term of said Lease for a period commencing on</w:t>
          </w:r>
        </w:sdtContent>
      </w:sdt>
      <w:r>
        <w:t xml:space="preserve"> </w:t>
      </w:r>
      <w:sdt>
        <w:sdtPr>
          <w:alias w:val="Enter start date:"/>
          <w:tag w:val="Enter start date:"/>
          <w:id w:val="-1225294782"/>
          <w:placeholder>
            <w:docPart w:val="E9CFBF0725F347DE815975EA179AF812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Start date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1177458483"/>
          <w:placeholder>
            <w:docPart w:val="D9EA8D2C95904A34835C17ADC03F9561"/>
          </w:placeholder>
          <w:temporary/>
          <w:showingPlcHdr/>
          <w15:appearance w15:val="hidden"/>
        </w:sdtPr>
        <w:sdtContent>
          <w:r>
            <w:t>and terminating on</w:t>
          </w:r>
        </w:sdtContent>
      </w:sdt>
      <w:r>
        <w:t xml:space="preserve"> </w:t>
      </w:r>
      <w:sdt>
        <w:sdtPr>
          <w:alias w:val="Enter end date:"/>
          <w:tag w:val="Enter end date:"/>
          <w:id w:val="-540588929"/>
          <w:placeholder>
            <w:docPart w:val="1D56CA8A5C0A401DB171C31862CC803F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End date</w:t>
          </w:r>
        </w:sdtContent>
      </w:sdt>
      <w:r>
        <w:t xml:space="preserve">. </w:t>
      </w:r>
      <w:r w:rsidRPr="00800F9C">
        <w:rPr>
          <w:b/>
          <w:noProof/>
        </w:rPr>
        <w:t>Executive</w:t>
      </w:r>
    </w:p>
    <w:p w:rsidR="00D12F0C" w:rsidRDefault="00D12F0C">
      <w:sdt>
        <w:sdtPr>
          <w:alias w:val="Enter paragraph text:"/>
          <w:tag w:val="Enter paragraph text:"/>
          <w:id w:val="37636666"/>
          <w:placeholder>
            <w:docPart w:val="BC87033486D44593801B35EFDB207A1E"/>
          </w:placeholder>
          <w:temporary/>
          <w:showingPlcHdr/>
          <w15:appearance w15:val="hidden"/>
        </w:sdtPr>
        <w:sdtContent>
          <w:r>
            <w:t>During extended term, Lessee shall pay rent of</w:t>
          </w:r>
        </w:sdtContent>
      </w:sdt>
      <w:r>
        <w:t xml:space="preserve"> $</w:t>
      </w:r>
      <w:sdt>
        <w:sdtPr>
          <w:alias w:val="Enter amount:"/>
          <w:tag w:val="Enter amount:"/>
          <w:id w:val="-520244975"/>
          <w:placeholder>
            <w:docPart w:val="EB65174ED43C4B2081E674D963713B9A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716551992"/>
          <w:placeholder>
            <w:docPart w:val="791840FEEFA44B579857AE243D46250F"/>
          </w:placeholder>
          <w:temporary/>
          <w:showingPlcHdr/>
          <w15:appearance w15:val="hidden"/>
        </w:sdtPr>
        <w:sdtContent>
          <w:r>
            <w:t>per annum, payable</w:t>
          </w:r>
        </w:sdtContent>
      </w:sdt>
      <w:r>
        <w:t xml:space="preserve"> $</w:t>
      </w:r>
      <w:sdt>
        <w:sdtPr>
          <w:alias w:val="Enter amount:"/>
          <w:tag w:val="Enter amount:"/>
          <w:id w:val="1244995537"/>
          <w:placeholder>
            <w:docPart w:val="EB65174ED43C4B2081E674D963713B9A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762368546"/>
          <w:placeholder>
            <w:docPart w:val="DF723A73770C45F38AF669ABC6AE0D17"/>
          </w:placeholder>
          <w:temporary/>
          <w:showingPlcHdr/>
          <w15:appearance w15:val="hidden"/>
        </w:sdtPr>
        <w:sdtContent>
          <w:r>
            <w:t>per month in advance, in lieu of the rent contained in the original Lease.</w:t>
          </w:r>
        </w:sdtContent>
      </w:sdt>
    </w:p>
    <w:sdt>
      <w:sdtPr>
        <w:alias w:val="Enter paragraph text:"/>
        <w:tag w:val="Enter paragraph text:"/>
        <w:id w:val="-11616176"/>
        <w:placeholder>
          <w:docPart w:val="D53E81858F4E44D9A9BDB5A41420904E"/>
        </w:placeholder>
        <w:temporary/>
        <w:showingPlcHdr/>
        <w15:appearance w15:val="hidden"/>
      </w:sdtPr>
      <w:sdtContent>
        <w:p w:rsidR="00D12F0C" w:rsidRDefault="00D12F0C">
          <w:r>
            <w:t>It is further provided, however, that all other terms of the Lease shall continue during this extended term as if set forth herein.</w:t>
          </w:r>
        </w:p>
      </w:sdtContent>
    </w:sdt>
    <w:p w:rsidR="00D12F0C" w:rsidRDefault="00D12F0C">
      <w:sdt>
        <w:sdtPr>
          <w:alias w:val="Enter paragraph text:"/>
          <w:tag w:val="Enter paragraph text:"/>
          <w:id w:val="369726002"/>
          <w:placeholder>
            <w:docPart w:val="9AF10C8AAF7C4EB4884DF801C8C33B9C"/>
          </w:placeholder>
          <w:temporary/>
          <w:showingPlcHdr/>
          <w15:appearance w15:val="hidden"/>
        </w:sdtPr>
        <w:sdtContent>
          <w:r>
            <w:t>Signed under seal this</w:t>
          </w:r>
        </w:sdtContent>
      </w:sdt>
      <w:r>
        <w:t xml:space="preserve"> </w:t>
      </w:r>
      <w:sdt>
        <w:sdtPr>
          <w:alias w:val="Enter day:"/>
          <w:tag w:val="Enter day:"/>
          <w:id w:val="-428123257"/>
          <w:placeholder>
            <w:docPart w:val="91B15441433C4213840D1D427E4F0B1A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Day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1648967859"/>
          <w:placeholder>
            <w:docPart w:val="3DBAB6B3C9D444AE893401CDC52CF94C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 and year:"/>
          <w:tag w:val="Enter month and year:"/>
          <w:id w:val="1588499585"/>
          <w:placeholder>
            <w:docPart w:val="3E9AFB76AFFB497B99972A58D127FF6C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Month, Year</w:t>
          </w:r>
        </w:sdtContent>
      </w:sdt>
      <w:r>
        <w:t>.</w:t>
      </w:r>
    </w:p>
    <w:sdt>
      <w:sdtPr>
        <w:alias w:val="Enter paragraph text:"/>
        <w:tag w:val="Enter paragraph text:"/>
        <w:id w:val="2026206704"/>
        <w:placeholder>
          <w:docPart w:val="E5A28D6F227140E2B5FFA9EDF924F95E"/>
        </w:placeholder>
        <w:temporary/>
        <w:showingPlcHdr/>
        <w15:appearance w15:val="hidden"/>
      </w:sdtPr>
      <w:sdtContent>
        <w:p w:rsidR="00D12F0C" w:rsidRDefault="00D12F0C">
          <w:r>
            <w:t>Yours very truly,</w:t>
          </w:r>
        </w:p>
      </w:sdtContent>
    </w:sdt>
    <w:tbl>
      <w:tblPr>
        <w:tblW w:w="3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6048"/>
      </w:tblGrid>
      <w:tr w:rsidR="00D12F0C" w:rsidTr="00D4767B">
        <w:trPr>
          <w:trHeight w:val="873"/>
        </w:trPr>
        <w:tc>
          <w:tcPr>
            <w:tcW w:w="5000" w:type="pct"/>
            <w:tcBorders>
              <w:bottom w:val="single" w:sz="4" w:space="0" w:color="auto"/>
            </w:tcBorders>
            <w:vAlign w:val="bottom"/>
          </w:tcPr>
          <w:p w:rsidR="00D12F0C" w:rsidRDefault="00D12F0C">
            <w:pPr>
              <w:pStyle w:val="Signature"/>
            </w:pPr>
          </w:p>
        </w:tc>
      </w:tr>
      <w:tr w:rsidR="00D12F0C" w:rsidTr="00D4767B">
        <w:tc>
          <w:tcPr>
            <w:tcW w:w="5000" w:type="pct"/>
            <w:tcBorders>
              <w:top w:val="single" w:sz="4" w:space="0" w:color="auto"/>
            </w:tcBorders>
            <w:vAlign w:val="bottom"/>
          </w:tcPr>
          <w:p w:rsidR="00D12F0C" w:rsidRDefault="00D12F0C" w:rsidP="00A2521D">
            <w:pPr>
              <w:pStyle w:val="Signature"/>
            </w:pPr>
            <w:r>
              <w:rPr>
                <w:rStyle w:val="Strong"/>
              </w:rPr>
              <w:t>ID</w:t>
            </w:r>
          </w:p>
        </w:tc>
      </w:tr>
    </w:tbl>
    <w:p w:rsidR="00D12F0C" w:rsidRDefault="00D12F0C" w:rsidP="00387438">
      <w:pPr>
        <w:rPr>
          <w:b/>
        </w:rPr>
        <w:sectPr w:rsidR="00D12F0C" w:rsidSect="00D12F0C">
          <w:footerReference w:type="default" r:id="rId10"/>
          <w:pgSz w:w="12240" w:h="15840"/>
          <w:pgMar w:top="1800" w:right="1800" w:bottom="1800" w:left="1800" w:header="720" w:footer="720" w:gutter="0"/>
          <w:pgNumType w:start="1"/>
          <w:cols w:space="720"/>
          <w:titlePg/>
          <w:docGrid w:linePitch="360"/>
        </w:sectPr>
      </w:pPr>
      <w:r w:rsidRPr="00800F9C">
        <w:rPr>
          <w:b/>
          <w:noProof/>
        </w:rPr>
        <w:t>1281514</w:t>
      </w:r>
    </w:p>
    <w:p w:rsidR="00D12F0C" w:rsidRDefault="00D12F0C" w:rsidP="00F026FD">
      <w:pPr>
        <w:pStyle w:val="Disclaimer"/>
        <w:ind w:left="0"/>
      </w:pPr>
    </w:p>
    <w:p w:rsidR="00D12F0C" w:rsidRDefault="00D12F0C" w:rsidP="003B284C">
      <w:pPr>
        <w:pStyle w:val="Heading1"/>
      </w:pPr>
      <w:sdt>
        <w:sdtPr>
          <w:alias w:val="Enter heading 1:"/>
          <w:tag w:val="Enter heading 1:"/>
          <w:id w:val="-1831970151"/>
          <w:placeholder>
            <w:docPart w:val="B85BBA18CCD84171B98990FB0D593B0B"/>
          </w:placeholder>
          <w:temporary/>
          <w:showingPlcHdr/>
          <w15:appearance w15:val="hidden"/>
        </w:sdtPr>
        <w:sdtContent>
          <w:r w:rsidRPr="003B284C">
            <w:t>Notice Exercising Option to Renew Lease</w:t>
          </w:r>
        </w:sdtContent>
      </w:sdt>
    </w:p>
    <w:p w:rsidR="00D12F0C" w:rsidRPr="00E81823" w:rsidRDefault="00D12F0C" w:rsidP="0081555F">
      <w:pPr>
        <w:pStyle w:val="Date"/>
        <w:tabs>
          <w:tab w:val="left" w:pos="897"/>
        </w:tabs>
      </w:pPr>
      <w:sdt>
        <w:sdtPr>
          <w:alias w:val="Enter date:"/>
          <w:tag w:val="Enter date:"/>
          <w:id w:val="-456955119"/>
          <w:placeholder>
            <w:docPart w:val="86C7FE52C0D94EFAA601C12DB8219500"/>
          </w:placeholder>
          <w:temporary/>
          <w:showingPlcHdr/>
          <w15:appearance w15:val="hidden"/>
        </w:sdtPr>
        <w:sdtContent>
          <w:r w:rsidRPr="00E81823">
            <w:t>Date</w:t>
          </w:r>
        </w:sdtContent>
      </w:sdt>
      <w:r>
        <w:t>: 27/012024</w:t>
      </w:r>
    </w:p>
    <w:p w:rsidR="00D12F0C" w:rsidRDefault="00D12F0C">
      <w:r>
        <w:t>To</w:t>
      </w:r>
      <w:r w:rsidRPr="002F3091">
        <w:rPr>
          <w:b/>
        </w:rPr>
        <w:t xml:space="preserve">: </w:t>
      </w:r>
      <w:r w:rsidRPr="00800F9C">
        <w:rPr>
          <w:b/>
          <w:noProof/>
        </w:rPr>
        <w:t>Shamima Nasrin</w:t>
      </w:r>
    </w:p>
    <w:p w:rsidR="00D12F0C" w:rsidRDefault="00D12F0C">
      <w:pPr>
        <w:rPr>
          <w:b/>
          <w:bCs/>
        </w:rPr>
      </w:pPr>
      <w:sdt>
        <w:sdtPr>
          <w:alias w:val="Enter paragraph text:"/>
          <w:tag w:val="Enter paragraph text:"/>
          <w:id w:val="-734241118"/>
          <w:placeholder>
            <w:docPart w:val="946D8CEFC8474052A7150775C98F1CF5"/>
          </w:placeholder>
          <w:temporary/>
          <w:showingPlcHdr/>
          <w15:appearance w15:val="hidden"/>
        </w:sdtPr>
        <w:sdtContent>
          <w:r>
            <w:t>Please be advised that the undersigned, as Lessee under a certain lease for premises known as</w:t>
          </w:r>
        </w:sdtContent>
      </w:sdt>
      <w:r>
        <w:t xml:space="preserve"> </w:t>
      </w:r>
      <w:sdt>
        <w:sdtPr>
          <w:rPr>
            <w:rStyle w:val="Strong"/>
          </w:rPr>
          <w:alias w:val="Enter address:"/>
          <w:tag w:val="Enter address:"/>
          <w:id w:val="-1320337084"/>
          <w:placeholder>
            <w:docPart w:val="0C759D22F7004D249414419BD3B99026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rPr>
              <w:rStyle w:val="Strong"/>
            </w:rPr>
            <w:t>address of the rental property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254869145"/>
          <w:placeholder>
            <w:docPart w:val="D1F4AB9DF82A4EC6ACA971F0F442BCA6"/>
          </w:placeholder>
          <w:temporary/>
          <w:showingPlcHdr/>
          <w15:appearance w15:val="hidden"/>
        </w:sdtPr>
        <w:sdtContent>
          <w:r>
            <w:t>and dated</w:t>
          </w:r>
        </w:sdtContent>
      </w:sdt>
      <w:r>
        <w:t xml:space="preserve"> </w:t>
      </w:r>
      <w:sdt>
        <w:sdtPr>
          <w:alias w:val="Enter date:"/>
          <w:tag w:val="Enter date:"/>
          <w:id w:val="-1522467588"/>
          <w:placeholder>
            <w:docPart w:val="42F22F503371494EB82EC5467EBEB174"/>
          </w:placeholder>
          <w:temporary/>
          <w:showingPlcHdr/>
          <w15:appearance w15:val="hidden"/>
        </w:sdtPr>
        <w:sdtEndPr>
          <w:rPr>
            <w:rStyle w:val="Strong"/>
            <w:b/>
            <w:bCs/>
          </w:rPr>
        </w:sdtEndPr>
        <w:sdtContent>
          <w:r>
            <w:rPr>
              <w:rStyle w:val="Strong"/>
            </w:rPr>
            <w:t>Date</w:t>
          </w:r>
        </w:sdtContent>
      </w:sdt>
      <w:r>
        <w:rPr>
          <w:rStyle w:val="Strong"/>
        </w:rPr>
        <w:t xml:space="preserve"> </w:t>
      </w:r>
      <w:sdt>
        <w:sdtPr>
          <w:rPr>
            <w:rStyle w:val="Strong"/>
          </w:rPr>
          <w:alias w:val="Enter paragraph text:"/>
          <w:tag w:val="Enter paragraph text:"/>
          <w:id w:val="-955016657"/>
          <w:placeholder>
            <w:docPart w:val="EB184AD977F74846840D02920C0CB172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t>(Lease), does hereby exercise his/her option to extend the term of said Lease for a period commencing on</w:t>
          </w:r>
        </w:sdtContent>
      </w:sdt>
      <w:r>
        <w:t xml:space="preserve"> </w:t>
      </w:r>
      <w:sdt>
        <w:sdtPr>
          <w:alias w:val="Enter start date:"/>
          <w:tag w:val="Enter start date:"/>
          <w:id w:val="1433852984"/>
          <w:placeholder>
            <w:docPart w:val="D150A87A418E4CB88F9E17EF8C5B58E4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Start date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1129549931"/>
          <w:placeholder>
            <w:docPart w:val="92F23D310DBC4E48AD37F619C4D63E32"/>
          </w:placeholder>
          <w:temporary/>
          <w:showingPlcHdr/>
          <w15:appearance w15:val="hidden"/>
        </w:sdtPr>
        <w:sdtContent>
          <w:r>
            <w:t>and terminating on</w:t>
          </w:r>
        </w:sdtContent>
      </w:sdt>
      <w:r>
        <w:t xml:space="preserve"> </w:t>
      </w:r>
      <w:sdt>
        <w:sdtPr>
          <w:alias w:val="Enter end date:"/>
          <w:tag w:val="Enter end date:"/>
          <w:id w:val="30778265"/>
          <w:placeholder>
            <w:docPart w:val="9C2F0E876B224AF280EBA2F502ECA9EA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End date</w:t>
          </w:r>
        </w:sdtContent>
      </w:sdt>
      <w:r>
        <w:t xml:space="preserve">. </w:t>
      </w:r>
      <w:r w:rsidRPr="00800F9C">
        <w:rPr>
          <w:b/>
          <w:noProof/>
        </w:rPr>
        <w:t>Executive</w:t>
      </w:r>
    </w:p>
    <w:p w:rsidR="00D12F0C" w:rsidRDefault="00D12F0C">
      <w:sdt>
        <w:sdtPr>
          <w:alias w:val="Enter paragraph text:"/>
          <w:tag w:val="Enter paragraph text:"/>
          <w:id w:val="-1982222895"/>
          <w:placeholder>
            <w:docPart w:val="C67FAF71AC26417485C331D4BA1B550C"/>
          </w:placeholder>
          <w:temporary/>
          <w:showingPlcHdr/>
          <w15:appearance w15:val="hidden"/>
        </w:sdtPr>
        <w:sdtContent>
          <w:r>
            <w:t>During extended term, Lessee shall pay rent of</w:t>
          </w:r>
        </w:sdtContent>
      </w:sdt>
      <w:r>
        <w:t xml:space="preserve"> $</w:t>
      </w:r>
      <w:sdt>
        <w:sdtPr>
          <w:alias w:val="Enter amount:"/>
          <w:tag w:val="Enter amount:"/>
          <w:id w:val="-1808931859"/>
          <w:placeholder>
            <w:docPart w:val="B874F5CE8E634D6DBA08DB4797B39942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1524908985"/>
          <w:placeholder>
            <w:docPart w:val="59A0345387A942C486C479E7B0AE47E5"/>
          </w:placeholder>
          <w:temporary/>
          <w:showingPlcHdr/>
          <w15:appearance w15:val="hidden"/>
        </w:sdtPr>
        <w:sdtContent>
          <w:r>
            <w:t>per annum, payable</w:t>
          </w:r>
        </w:sdtContent>
      </w:sdt>
      <w:r>
        <w:t xml:space="preserve"> $</w:t>
      </w:r>
      <w:sdt>
        <w:sdtPr>
          <w:alias w:val="Enter amount:"/>
          <w:tag w:val="Enter amount:"/>
          <w:id w:val="1812210535"/>
          <w:placeholder>
            <w:docPart w:val="B874F5CE8E634D6DBA08DB4797B39942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2112151036"/>
          <w:placeholder>
            <w:docPart w:val="33E502C1216B45F08FDAE141448F970E"/>
          </w:placeholder>
          <w:temporary/>
          <w:showingPlcHdr/>
          <w15:appearance w15:val="hidden"/>
        </w:sdtPr>
        <w:sdtContent>
          <w:r>
            <w:t>per month in advance, in lieu of the rent contained in the original Lease.</w:t>
          </w:r>
        </w:sdtContent>
      </w:sdt>
    </w:p>
    <w:sdt>
      <w:sdtPr>
        <w:alias w:val="Enter paragraph text:"/>
        <w:tag w:val="Enter paragraph text:"/>
        <w:id w:val="2016186024"/>
        <w:placeholder>
          <w:docPart w:val="A8A734CDB2F34CE0AB2DC849F040C922"/>
        </w:placeholder>
        <w:temporary/>
        <w:showingPlcHdr/>
        <w15:appearance w15:val="hidden"/>
      </w:sdtPr>
      <w:sdtContent>
        <w:p w:rsidR="00D12F0C" w:rsidRDefault="00D12F0C">
          <w:r>
            <w:t>It is further provided, however, that all other terms of the Lease shall continue during this extended term as if set forth herein.</w:t>
          </w:r>
        </w:p>
      </w:sdtContent>
    </w:sdt>
    <w:p w:rsidR="00D12F0C" w:rsidRDefault="00D12F0C">
      <w:sdt>
        <w:sdtPr>
          <w:alias w:val="Enter paragraph text:"/>
          <w:tag w:val="Enter paragraph text:"/>
          <w:id w:val="246922026"/>
          <w:placeholder>
            <w:docPart w:val="FE3E2059A339414383990A2FEC2A0CEC"/>
          </w:placeholder>
          <w:temporary/>
          <w:showingPlcHdr/>
          <w15:appearance w15:val="hidden"/>
        </w:sdtPr>
        <w:sdtContent>
          <w:r>
            <w:t>Signed under seal this</w:t>
          </w:r>
        </w:sdtContent>
      </w:sdt>
      <w:r>
        <w:t xml:space="preserve"> </w:t>
      </w:r>
      <w:sdt>
        <w:sdtPr>
          <w:alias w:val="Enter day:"/>
          <w:tag w:val="Enter day:"/>
          <w:id w:val="-1614826560"/>
          <w:placeholder>
            <w:docPart w:val="88F4D068D67C4640935F464DABFDAD5D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Day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1141849969"/>
          <w:placeholder>
            <w:docPart w:val="C4F7F240DE3449EEA5603097D7040800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 and year:"/>
          <w:tag w:val="Enter month and year:"/>
          <w:id w:val="427081536"/>
          <w:placeholder>
            <w:docPart w:val="771F436685D644328C2DAF04B80363E7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Month, Year</w:t>
          </w:r>
        </w:sdtContent>
      </w:sdt>
      <w:r>
        <w:t>.</w:t>
      </w:r>
    </w:p>
    <w:sdt>
      <w:sdtPr>
        <w:alias w:val="Enter paragraph text:"/>
        <w:tag w:val="Enter paragraph text:"/>
        <w:id w:val="1925923193"/>
        <w:placeholder>
          <w:docPart w:val="8F013FEB239B4C99A3BC4911B6AA9AA0"/>
        </w:placeholder>
        <w:temporary/>
        <w:showingPlcHdr/>
        <w15:appearance w15:val="hidden"/>
      </w:sdtPr>
      <w:sdtContent>
        <w:p w:rsidR="00D12F0C" w:rsidRDefault="00D12F0C">
          <w:r>
            <w:t>Yours very truly,</w:t>
          </w:r>
        </w:p>
      </w:sdtContent>
    </w:sdt>
    <w:tbl>
      <w:tblPr>
        <w:tblW w:w="3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6048"/>
      </w:tblGrid>
      <w:tr w:rsidR="00D12F0C" w:rsidTr="00D4767B">
        <w:trPr>
          <w:trHeight w:val="873"/>
        </w:trPr>
        <w:tc>
          <w:tcPr>
            <w:tcW w:w="5000" w:type="pct"/>
            <w:tcBorders>
              <w:bottom w:val="single" w:sz="4" w:space="0" w:color="auto"/>
            </w:tcBorders>
            <w:vAlign w:val="bottom"/>
          </w:tcPr>
          <w:p w:rsidR="00D12F0C" w:rsidRDefault="00D12F0C">
            <w:pPr>
              <w:pStyle w:val="Signature"/>
            </w:pPr>
          </w:p>
        </w:tc>
      </w:tr>
      <w:tr w:rsidR="00D12F0C" w:rsidTr="00D4767B">
        <w:tc>
          <w:tcPr>
            <w:tcW w:w="5000" w:type="pct"/>
            <w:tcBorders>
              <w:top w:val="single" w:sz="4" w:space="0" w:color="auto"/>
            </w:tcBorders>
            <w:vAlign w:val="bottom"/>
          </w:tcPr>
          <w:p w:rsidR="00D12F0C" w:rsidRDefault="00D12F0C" w:rsidP="00A2521D">
            <w:pPr>
              <w:pStyle w:val="Signature"/>
            </w:pPr>
            <w:r>
              <w:rPr>
                <w:rStyle w:val="Strong"/>
              </w:rPr>
              <w:t>ID</w:t>
            </w:r>
          </w:p>
        </w:tc>
      </w:tr>
    </w:tbl>
    <w:p w:rsidR="00D12F0C" w:rsidRDefault="00D12F0C" w:rsidP="00387438">
      <w:pPr>
        <w:rPr>
          <w:b/>
        </w:rPr>
        <w:sectPr w:rsidR="00D12F0C" w:rsidSect="00D12F0C">
          <w:footerReference w:type="default" r:id="rId11"/>
          <w:pgSz w:w="12240" w:h="15840"/>
          <w:pgMar w:top="1800" w:right="1800" w:bottom="1800" w:left="1800" w:header="720" w:footer="720" w:gutter="0"/>
          <w:pgNumType w:start="1"/>
          <w:cols w:space="720"/>
          <w:titlePg/>
          <w:docGrid w:linePitch="360"/>
        </w:sectPr>
      </w:pPr>
      <w:r w:rsidRPr="00800F9C">
        <w:rPr>
          <w:b/>
          <w:noProof/>
        </w:rPr>
        <w:t>1281521</w:t>
      </w:r>
    </w:p>
    <w:p w:rsidR="00D12F0C" w:rsidRDefault="00D12F0C" w:rsidP="00F026FD">
      <w:pPr>
        <w:pStyle w:val="Disclaimer"/>
        <w:ind w:left="0"/>
      </w:pPr>
    </w:p>
    <w:p w:rsidR="00D12F0C" w:rsidRDefault="00D12F0C" w:rsidP="003B284C">
      <w:pPr>
        <w:pStyle w:val="Heading1"/>
      </w:pPr>
      <w:sdt>
        <w:sdtPr>
          <w:alias w:val="Enter heading 1:"/>
          <w:tag w:val="Enter heading 1:"/>
          <w:id w:val="-1467821329"/>
          <w:placeholder>
            <w:docPart w:val="0BE68BBCE37746D5B0C36A42E480702C"/>
          </w:placeholder>
          <w:temporary/>
          <w:showingPlcHdr/>
          <w15:appearance w15:val="hidden"/>
        </w:sdtPr>
        <w:sdtContent>
          <w:r w:rsidRPr="003B284C">
            <w:t>Notice Exercising Option to Renew Lease</w:t>
          </w:r>
        </w:sdtContent>
      </w:sdt>
    </w:p>
    <w:p w:rsidR="00D12F0C" w:rsidRPr="00E81823" w:rsidRDefault="00D12F0C" w:rsidP="0081555F">
      <w:pPr>
        <w:pStyle w:val="Date"/>
        <w:tabs>
          <w:tab w:val="left" w:pos="897"/>
        </w:tabs>
      </w:pPr>
      <w:sdt>
        <w:sdtPr>
          <w:alias w:val="Enter date:"/>
          <w:tag w:val="Enter date:"/>
          <w:id w:val="2119870974"/>
          <w:placeholder>
            <w:docPart w:val="161E64B83FCF48B89BEC771332E81D94"/>
          </w:placeholder>
          <w:temporary/>
          <w:showingPlcHdr/>
          <w15:appearance w15:val="hidden"/>
        </w:sdtPr>
        <w:sdtContent>
          <w:r w:rsidRPr="00E81823">
            <w:t>Date</w:t>
          </w:r>
        </w:sdtContent>
      </w:sdt>
      <w:r>
        <w:t>: 27/012024</w:t>
      </w:r>
    </w:p>
    <w:p w:rsidR="00D12F0C" w:rsidRDefault="00D12F0C">
      <w:r>
        <w:t>To</w:t>
      </w:r>
      <w:r w:rsidRPr="002F3091">
        <w:rPr>
          <w:b/>
        </w:rPr>
        <w:t xml:space="preserve">: </w:t>
      </w:r>
      <w:r w:rsidRPr="00800F9C">
        <w:rPr>
          <w:b/>
          <w:noProof/>
        </w:rPr>
        <w:t>Md. Towhidul Alam</w:t>
      </w:r>
    </w:p>
    <w:p w:rsidR="00D12F0C" w:rsidRDefault="00D12F0C">
      <w:pPr>
        <w:rPr>
          <w:b/>
          <w:bCs/>
        </w:rPr>
      </w:pPr>
      <w:sdt>
        <w:sdtPr>
          <w:alias w:val="Enter paragraph text:"/>
          <w:tag w:val="Enter paragraph text:"/>
          <w:id w:val="-349721248"/>
          <w:placeholder>
            <w:docPart w:val="6C03B8A372584F059638A14191A366A6"/>
          </w:placeholder>
          <w:temporary/>
          <w:showingPlcHdr/>
          <w15:appearance w15:val="hidden"/>
        </w:sdtPr>
        <w:sdtContent>
          <w:r>
            <w:t>Please be advised that the undersigned, as Lessee under a certain lease for premises known as</w:t>
          </w:r>
        </w:sdtContent>
      </w:sdt>
      <w:r>
        <w:t xml:space="preserve"> </w:t>
      </w:r>
      <w:sdt>
        <w:sdtPr>
          <w:rPr>
            <w:rStyle w:val="Strong"/>
          </w:rPr>
          <w:alias w:val="Enter address:"/>
          <w:tag w:val="Enter address:"/>
          <w:id w:val="-1889793701"/>
          <w:placeholder>
            <w:docPart w:val="155E5E4FFE34489CAC81CAF0B1F9A824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rPr>
              <w:rStyle w:val="Strong"/>
            </w:rPr>
            <w:t>address of the rental property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674461934"/>
          <w:placeholder>
            <w:docPart w:val="CE616CF9DDB84FEA8FF6C2D3A5817091"/>
          </w:placeholder>
          <w:temporary/>
          <w:showingPlcHdr/>
          <w15:appearance w15:val="hidden"/>
        </w:sdtPr>
        <w:sdtContent>
          <w:r>
            <w:t>and dated</w:t>
          </w:r>
        </w:sdtContent>
      </w:sdt>
      <w:r>
        <w:t xml:space="preserve"> </w:t>
      </w:r>
      <w:sdt>
        <w:sdtPr>
          <w:alias w:val="Enter date:"/>
          <w:tag w:val="Enter date:"/>
          <w:id w:val="-1683813171"/>
          <w:placeholder>
            <w:docPart w:val="5AAA89A29B5F418485E0D2B882B7D7CD"/>
          </w:placeholder>
          <w:temporary/>
          <w:showingPlcHdr/>
          <w15:appearance w15:val="hidden"/>
        </w:sdtPr>
        <w:sdtEndPr>
          <w:rPr>
            <w:rStyle w:val="Strong"/>
            <w:b/>
            <w:bCs/>
          </w:rPr>
        </w:sdtEndPr>
        <w:sdtContent>
          <w:r>
            <w:rPr>
              <w:rStyle w:val="Strong"/>
            </w:rPr>
            <w:t>Date</w:t>
          </w:r>
        </w:sdtContent>
      </w:sdt>
      <w:r>
        <w:rPr>
          <w:rStyle w:val="Strong"/>
        </w:rPr>
        <w:t xml:space="preserve"> </w:t>
      </w:r>
      <w:sdt>
        <w:sdtPr>
          <w:rPr>
            <w:rStyle w:val="Strong"/>
          </w:rPr>
          <w:alias w:val="Enter paragraph text:"/>
          <w:tag w:val="Enter paragraph text:"/>
          <w:id w:val="1458527918"/>
          <w:placeholder>
            <w:docPart w:val="08DCA1933DE645F8A9F3053FA1E980F1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t>(Lease), does hereby exercise his/her option to extend the term of said Lease for a period commencing on</w:t>
          </w:r>
        </w:sdtContent>
      </w:sdt>
      <w:r>
        <w:t xml:space="preserve"> </w:t>
      </w:r>
      <w:sdt>
        <w:sdtPr>
          <w:alias w:val="Enter start date:"/>
          <w:tag w:val="Enter start date:"/>
          <w:id w:val="-2094161340"/>
          <w:placeholder>
            <w:docPart w:val="47D9B4B88FB84375A9C7FF54A46C1A0C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Start date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2060897462"/>
          <w:placeholder>
            <w:docPart w:val="BD723A9DCFE043D5AFC3B13CFCED06BC"/>
          </w:placeholder>
          <w:temporary/>
          <w:showingPlcHdr/>
          <w15:appearance w15:val="hidden"/>
        </w:sdtPr>
        <w:sdtContent>
          <w:r>
            <w:t>and terminating on</w:t>
          </w:r>
        </w:sdtContent>
      </w:sdt>
      <w:r>
        <w:t xml:space="preserve"> </w:t>
      </w:r>
      <w:sdt>
        <w:sdtPr>
          <w:alias w:val="Enter end date:"/>
          <w:tag w:val="Enter end date:"/>
          <w:id w:val="-1065020308"/>
          <w:placeholder>
            <w:docPart w:val="1FCB6108146D445FBA15BA2D425AE3A4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End date</w:t>
          </w:r>
        </w:sdtContent>
      </w:sdt>
      <w:r>
        <w:t xml:space="preserve">. </w:t>
      </w:r>
      <w:r w:rsidRPr="00800F9C">
        <w:rPr>
          <w:b/>
          <w:noProof/>
        </w:rPr>
        <w:t>Executive</w:t>
      </w:r>
    </w:p>
    <w:p w:rsidR="00D12F0C" w:rsidRDefault="00D12F0C">
      <w:sdt>
        <w:sdtPr>
          <w:alias w:val="Enter paragraph text:"/>
          <w:tag w:val="Enter paragraph text:"/>
          <w:id w:val="-828287863"/>
          <w:placeholder>
            <w:docPart w:val="DAFF396F29264CDB8FDE641FDBDB8024"/>
          </w:placeholder>
          <w:temporary/>
          <w:showingPlcHdr/>
          <w15:appearance w15:val="hidden"/>
        </w:sdtPr>
        <w:sdtContent>
          <w:r>
            <w:t>During extended term, Lessee shall pay rent of</w:t>
          </w:r>
        </w:sdtContent>
      </w:sdt>
      <w:r>
        <w:t xml:space="preserve"> $</w:t>
      </w:r>
      <w:sdt>
        <w:sdtPr>
          <w:alias w:val="Enter amount:"/>
          <w:tag w:val="Enter amount:"/>
          <w:id w:val="1653012258"/>
          <w:placeholder>
            <w:docPart w:val="5F27D6FBDF2A4BC39D3C07517D9DD1B7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1320309018"/>
          <w:placeholder>
            <w:docPart w:val="D6726A34568A4AB399A1CA992E6490BE"/>
          </w:placeholder>
          <w:temporary/>
          <w:showingPlcHdr/>
          <w15:appearance w15:val="hidden"/>
        </w:sdtPr>
        <w:sdtContent>
          <w:r>
            <w:t>per annum, payable</w:t>
          </w:r>
        </w:sdtContent>
      </w:sdt>
      <w:r>
        <w:t xml:space="preserve"> $</w:t>
      </w:r>
      <w:sdt>
        <w:sdtPr>
          <w:alias w:val="Enter amount:"/>
          <w:tag w:val="Enter amount:"/>
          <w:id w:val="-1593235919"/>
          <w:placeholder>
            <w:docPart w:val="5F27D6FBDF2A4BC39D3C07517D9DD1B7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1175654120"/>
          <w:placeholder>
            <w:docPart w:val="4E542907DA204372953A4533D6AB276D"/>
          </w:placeholder>
          <w:temporary/>
          <w:showingPlcHdr/>
          <w15:appearance w15:val="hidden"/>
        </w:sdtPr>
        <w:sdtContent>
          <w:r>
            <w:t>per month in advance, in lieu of the rent contained in the original Lease.</w:t>
          </w:r>
        </w:sdtContent>
      </w:sdt>
    </w:p>
    <w:sdt>
      <w:sdtPr>
        <w:alias w:val="Enter paragraph text:"/>
        <w:tag w:val="Enter paragraph text:"/>
        <w:id w:val="-2062390771"/>
        <w:placeholder>
          <w:docPart w:val="D85BDDBC3C054794932AD279F3D5AE0B"/>
        </w:placeholder>
        <w:temporary/>
        <w:showingPlcHdr/>
        <w15:appearance w15:val="hidden"/>
      </w:sdtPr>
      <w:sdtContent>
        <w:p w:rsidR="00D12F0C" w:rsidRDefault="00D12F0C">
          <w:r>
            <w:t>It is further provided, however, that all other terms of the Lease shall continue during this extended term as if set forth herein.</w:t>
          </w:r>
        </w:p>
      </w:sdtContent>
    </w:sdt>
    <w:p w:rsidR="00D12F0C" w:rsidRDefault="00D12F0C">
      <w:sdt>
        <w:sdtPr>
          <w:alias w:val="Enter paragraph text:"/>
          <w:tag w:val="Enter paragraph text:"/>
          <w:id w:val="-921716703"/>
          <w:placeholder>
            <w:docPart w:val="ACA5691A4B764F97B69FEF6345EDF72C"/>
          </w:placeholder>
          <w:temporary/>
          <w:showingPlcHdr/>
          <w15:appearance w15:val="hidden"/>
        </w:sdtPr>
        <w:sdtContent>
          <w:r>
            <w:t>Signed under seal this</w:t>
          </w:r>
        </w:sdtContent>
      </w:sdt>
      <w:r>
        <w:t xml:space="preserve"> </w:t>
      </w:r>
      <w:sdt>
        <w:sdtPr>
          <w:alias w:val="Enter day:"/>
          <w:tag w:val="Enter day:"/>
          <w:id w:val="967784846"/>
          <w:placeholder>
            <w:docPart w:val="06538875CBBA42EA8B03D07CAE0572EA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Day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1469091952"/>
          <w:placeholder>
            <w:docPart w:val="6C3F6C2866F441C28A8BFB0965E5F892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 and year:"/>
          <w:tag w:val="Enter month and year:"/>
          <w:id w:val="2058269646"/>
          <w:placeholder>
            <w:docPart w:val="1140EE95C9D24F8F9D27943FED196CA3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Month, Year</w:t>
          </w:r>
        </w:sdtContent>
      </w:sdt>
      <w:r>
        <w:t>.</w:t>
      </w:r>
    </w:p>
    <w:sdt>
      <w:sdtPr>
        <w:alias w:val="Enter paragraph text:"/>
        <w:tag w:val="Enter paragraph text:"/>
        <w:id w:val="1492213367"/>
        <w:placeholder>
          <w:docPart w:val="57472E284CB947B4AE90347498AED266"/>
        </w:placeholder>
        <w:temporary/>
        <w:showingPlcHdr/>
        <w15:appearance w15:val="hidden"/>
      </w:sdtPr>
      <w:sdtContent>
        <w:p w:rsidR="00D12F0C" w:rsidRDefault="00D12F0C">
          <w:r>
            <w:t>Yours very truly,</w:t>
          </w:r>
        </w:p>
      </w:sdtContent>
    </w:sdt>
    <w:tbl>
      <w:tblPr>
        <w:tblW w:w="3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6048"/>
      </w:tblGrid>
      <w:tr w:rsidR="00D12F0C" w:rsidTr="00D4767B">
        <w:trPr>
          <w:trHeight w:val="873"/>
        </w:trPr>
        <w:tc>
          <w:tcPr>
            <w:tcW w:w="5000" w:type="pct"/>
            <w:tcBorders>
              <w:bottom w:val="single" w:sz="4" w:space="0" w:color="auto"/>
            </w:tcBorders>
            <w:vAlign w:val="bottom"/>
          </w:tcPr>
          <w:p w:rsidR="00D12F0C" w:rsidRDefault="00D12F0C">
            <w:pPr>
              <w:pStyle w:val="Signature"/>
            </w:pPr>
          </w:p>
        </w:tc>
      </w:tr>
      <w:tr w:rsidR="00D12F0C" w:rsidTr="00D4767B">
        <w:tc>
          <w:tcPr>
            <w:tcW w:w="5000" w:type="pct"/>
            <w:tcBorders>
              <w:top w:val="single" w:sz="4" w:space="0" w:color="auto"/>
            </w:tcBorders>
            <w:vAlign w:val="bottom"/>
          </w:tcPr>
          <w:p w:rsidR="00D12F0C" w:rsidRDefault="00D12F0C" w:rsidP="00A2521D">
            <w:pPr>
              <w:pStyle w:val="Signature"/>
            </w:pPr>
            <w:r>
              <w:rPr>
                <w:rStyle w:val="Strong"/>
              </w:rPr>
              <w:t>ID</w:t>
            </w:r>
          </w:p>
        </w:tc>
      </w:tr>
    </w:tbl>
    <w:p w:rsidR="00D12F0C" w:rsidRDefault="00D12F0C" w:rsidP="00387438">
      <w:pPr>
        <w:rPr>
          <w:b/>
        </w:rPr>
        <w:sectPr w:rsidR="00D12F0C" w:rsidSect="00D12F0C">
          <w:footerReference w:type="default" r:id="rId12"/>
          <w:pgSz w:w="12240" w:h="15840"/>
          <w:pgMar w:top="1800" w:right="1800" w:bottom="1800" w:left="1800" w:header="720" w:footer="720" w:gutter="0"/>
          <w:pgNumType w:start="1"/>
          <w:cols w:space="720"/>
          <w:titlePg/>
          <w:docGrid w:linePitch="360"/>
        </w:sectPr>
      </w:pPr>
      <w:r w:rsidRPr="00800F9C">
        <w:rPr>
          <w:b/>
          <w:noProof/>
        </w:rPr>
        <w:t>1281524</w:t>
      </w:r>
    </w:p>
    <w:p w:rsidR="00D12F0C" w:rsidRDefault="00D12F0C" w:rsidP="00F026FD">
      <w:pPr>
        <w:pStyle w:val="Disclaimer"/>
        <w:ind w:left="0"/>
      </w:pPr>
    </w:p>
    <w:p w:rsidR="00D12F0C" w:rsidRDefault="00D12F0C" w:rsidP="003B284C">
      <w:pPr>
        <w:pStyle w:val="Heading1"/>
      </w:pPr>
      <w:sdt>
        <w:sdtPr>
          <w:alias w:val="Enter heading 1:"/>
          <w:tag w:val="Enter heading 1:"/>
          <w:id w:val="-64494251"/>
          <w:placeholder>
            <w:docPart w:val="2E80ABF9D0A44C24919F90BC9DBC8948"/>
          </w:placeholder>
          <w:temporary/>
          <w:showingPlcHdr/>
          <w15:appearance w15:val="hidden"/>
        </w:sdtPr>
        <w:sdtContent>
          <w:r w:rsidRPr="003B284C">
            <w:t>Notice Exercising Option to Renew Lease</w:t>
          </w:r>
        </w:sdtContent>
      </w:sdt>
    </w:p>
    <w:p w:rsidR="00D12F0C" w:rsidRPr="00E81823" w:rsidRDefault="00D12F0C" w:rsidP="0081555F">
      <w:pPr>
        <w:pStyle w:val="Date"/>
        <w:tabs>
          <w:tab w:val="left" w:pos="897"/>
        </w:tabs>
      </w:pPr>
      <w:sdt>
        <w:sdtPr>
          <w:alias w:val="Enter date:"/>
          <w:tag w:val="Enter date:"/>
          <w:id w:val="1394308989"/>
          <w:placeholder>
            <w:docPart w:val="5D51BCE2CED249A4B1246F3319086DC2"/>
          </w:placeholder>
          <w:temporary/>
          <w:showingPlcHdr/>
          <w15:appearance w15:val="hidden"/>
        </w:sdtPr>
        <w:sdtContent>
          <w:r w:rsidRPr="00E81823">
            <w:t>Date</w:t>
          </w:r>
        </w:sdtContent>
      </w:sdt>
      <w:r>
        <w:t>: 27/012024</w:t>
      </w:r>
    </w:p>
    <w:p w:rsidR="00D12F0C" w:rsidRDefault="00D12F0C">
      <w:r>
        <w:t>To</w:t>
      </w:r>
      <w:r w:rsidRPr="002F3091">
        <w:rPr>
          <w:b/>
        </w:rPr>
        <w:t xml:space="preserve">: </w:t>
      </w:r>
      <w:r w:rsidRPr="00800F9C">
        <w:rPr>
          <w:b/>
          <w:noProof/>
        </w:rPr>
        <w:t>MD. AMINUL HOQUE</w:t>
      </w:r>
    </w:p>
    <w:p w:rsidR="00D12F0C" w:rsidRDefault="00D12F0C">
      <w:pPr>
        <w:rPr>
          <w:b/>
          <w:bCs/>
        </w:rPr>
      </w:pPr>
      <w:sdt>
        <w:sdtPr>
          <w:alias w:val="Enter paragraph text:"/>
          <w:tag w:val="Enter paragraph text:"/>
          <w:id w:val="1495148762"/>
          <w:placeholder>
            <w:docPart w:val="C6A75F42D6A74BF1AF5400EE1B62C9A4"/>
          </w:placeholder>
          <w:temporary/>
          <w:showingPlcHdr/>
          <w15:appearance w15:val="hidden"/>
        </w:sdtPr>
        <w:sdtContent>
          <w:r>
            <w:t>Please be advised that the undersigned, as Lessee under a certain lease for premises known as</w:t>
          </w:r>
        </w:sdtContent>
      </w:sdt>
      <w:r>
        <w:t xml:space="preserve"> </w:t>
      </w:r>
      <w:sdt>
        <w:sdtPr>
          <w:rPr>
            <w:rStyle w:val="Strong"/>
          </w:rPr>
          <w:alias w:val="Enter address:"/>
          <w:tag w:val="Enter address:"/>
          <w:id w:val="-1918855553"/>
          <w:placeholder>
            <w:docPart w:val="3EE3D2F46D784CBC96BAA30ED1E6E539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rPr>
              <w:rStyle w:val="Strong"/>
            </w:rPr>
            <w:t>address of the rental property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375856982"/>
          <w:placeholder>
            <w:docPart w:val="D8D4162F7B974979938B5A8A59463A7A"/>
          </w:placeholder>
          <w:temporary/>
          <w:showingPlcHdr/>
          <w15:appearance w15:val="hidden"/>
        </w:sdtPr>
        <w:sdtContent>
          <w:r>
            <w:t>and dated</w:t>
          </w:r>
        </w:sdtContent>
      </w:sdt>
      <w:r>
        <w:t xml:space="preserve"> </w:t>
      </w:r>
      <w:sdt>
        <w:sdtPr>
          <w:alias w:val="Enter date:"/>
          <w:tag w:val="Enter date:"/>
          <w:id w:val="999165506"/>
          <w:placeholder>
            <w:docPart w:val="646DA886377646768A34B62D2E946C03"/>
          </w:placeholder>
          <w:temporary/>
          <w:showingPlcHdr/>
          <w15:appearance w15:val="hidden"/>
        </w:sdtPr>
        <w:sdtEndPr>
          <w:rPr>
            <w:rStyle w:val="Strong"/>
            <w:b/>
            <w:bCs/>
          </w:rPr>
        </w:sdtEndPr>
        <w:sdtContent>
          <w:r>
            <w:rPr>
              <w:rStyle w:val="Strong"/>
            </w:rPr>
            <w:t>Date</w:t>
          </w:r>
        </w:sdtContent>
      </w:sdt>
      <w:r>
        <w:rPr>
          <w:rStyle w:val="Strong"/>
        </w:rPr>
        <w:t xml:space="preserve"> </w:t>
      </w:r>
      <w:sdt>
        <w:sdtPr>
          <w:rPr>
            <w:rStyle w:val="Strong"/>
          </w:rPr>
          <w:alias w:val="Enter paragraph text:"/>
          <w:tag w:val="Enter paragraph text:"/>
          <w:id w:val="956146435"/>
          <w:placeholder>
            <w:docPart w:val="4418F855FD9D484B9CF13CEC575799BF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t>(Lease), does hereby exercise his/her option to extend the term of said Lease for a period commencing on</w:t>
          </w:r>
        </w:sdtContent>
      </w:sdt>
      <w:r>
        <w:t xml:space="preserve"> </w:t>
      </w:r>
      <w:sdt>
        <w:sdtPr>
          <w:alias w:val="Enter start date:"/>
          <w:tag w:val="Enter start date:"/>
          <w:id w:val="139388909"/>
          <w:placeholder>
            <w:docPart w:val="B82B83DBD02D4910BA5D0B3FCEDA8BD5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Start date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826433177"/>
          <w:placeholder>
            <w:docPart w:val="97BA34FA4B534542B8DF187FD5B0DDA4"/>
          </w:placeholder>
          <w:temporary/>
          <w:showingPlcHdr/>
          <w15:appearance w15:val="hidden"/>
        </w:sdtPr>
        <w:sdtContent>
          <w:r>
            <w:t>and terminating on</w:t>
          </w:r>
        </w:sdtContent>
      </w:sdt>
      <w:r>
        <w:t xml:space="preserve"> </w:t>
      </w:r>
      <w:sdt>
        <w:sdtPr>
          <w:alias w:val="Enter end date:"/>
          <w:tag w:val="Enter end date:"/>
          <w:id w:val="1057512899"/>
          <w:placeholder>
            <w:docPart w:val="A0782B102E9C40DEB430967CBC43C9C4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End date</w:t>
          </w:r>
        </w:sdtContent>
      </w:sdt>
      <w:r>
        <w:t xml:space="preserve">. </w:t>
      </w:r>
      <w:r w:rsidRPr="00800F9C">
        <w:rPr>
          <w:b/>
          <w:noProof/>
        </w:rPr>
        <w:t>Executive</w:t>
      </w:r>
    </w:p>
    <w:p w:rsidR="00D12F0C" w:rsidRDefault="00D12F0C">
      <w:sdt>
        <w:sdtPr>
          <w:alias w:val="Enter paragraph text:"/>
          <w:tag w:val="Enter paragraph text:"/>
          <w:id w:val="1348596949"/>
          <w:placeholder>
            <w:docPart w:val="501B9C4B5C1A4882A7B5459D2E807A32"/>
          </w:placeholder>
          <w:temporary/>
          <w:showingPlcHdr/>
          <w15:appearance w15:val="hidden"/>
        </w:sdtPr>
        <w:sdtContent>
          <w:r>
            <w:t>During extended term, Lessee shall pay rent of</w:t>
          </w:r>
        </w:sdtContent>
      </w:sdt>
      <w:r>
        <w:t xml:space="preserve"> $</w:t>
      </w:r>
      <w:sdt>
        <w:sdtPr>
          <w:alias w:val="Enter amount:"/>
          <w:tag w:val="Enter amount:"/>
          <w:id w:val="-40832829"/>
          <w:placeholder>
            <w:docPart w:val="2F7EF20B3B5744A2A50B579B88201ECC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597476997"/>
          <w:placeholder>
            <w:docPart w:val="9E2D75B575674226A715AB6E41952D6D"/>
          </w:placeholder>
          <w:temporary/>
          <w:showingPlcHdr/>
          <w15:appearance w15:val="hidden"/>
        </w:sdtPr>
        <w:sdtContent>
          <w:r>
            <w:t>per annum, payable</w:t>
          </w:r>
        </w:sdtContent>
      </w:sdt>
      <w:r>
        <w:t xml:space="preserve"> $</w:t>
      </w:r>
      <w:sdt>
        <w:sdtPr>
          <w:alias w:val="Enter amount:"/>
          <w:tag w:val="Enter amount:"/>
          <w:id w:val="1748922680"/>
          <w:placeholder>
            <w:docPart w:val="2F7EF20B3B5744A2A50B579B88201ECC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1169939854"/>
          <w:placeholder>
            <w:docPart w:val="5AFF322D80414EFC98F37E531DE307B8"/>
          </w:placeholder>
          <w:temporary/>
          <w:showingPlcHdr/>
          <w15:appearance w15:val="hidden"/>
        </w:sdtPr>
        <w:sdtContent>
          <w:r>
            <w:t>per month in advance, in lieu of the rent contained in the original Lease.</w:t>
          </w:r>
        </w:sdtContent>
      </w:sdt>
    </w:p>
    <w:sdt>
      <w:sdtPr>
        <w:alias w:val="Enter paragraph text:"/>
        <w:tag w:val="Enter paragraph text:"/>
        <w:id w:val="-870148678"/>
        <w:placeholder>
          <w:docPart w:val="29182D7C31724B7EB2CE188DAC9624A2"/>
        </w:placeholder>
        <w:temporary/>
        <w:showingPlcHdr/>
        <w15:appearance w15:val="hidden"/>
      </w:sdtPr>
      <w:sdtContent>
        <w:p w:rsidR="00D12F0C" w:rsidRDefault="00D12F0C">
          <w:r>
            <w:t>It is further provided, however, that all other terms of the Lease shall continue during this extended term as if set forth herein.</w:t>
          </w:r>
        </w:p>
      </w:sdtContent>
    </w:sdt>
    <w:p w:rsidR="00D12F0C" w:rsidRDefault="00D12F0C">
      <w:sdt>
        <w:sdtPr>
          <w:alias w:val="Enter paragraph text:"/>
          <w:tag w:val="Enter paragraph text:"/>
          <w:id w:val="1618104997"/>
          <w:placeholder>
            <w:docPart w:val="A65A1F72DF0C4D40BA82E739E0083B3D"/>
          </w:placeholder>
          <w:temporary/>
          <w:showingPlcHdr/>
          <w15:appearance w15:val="hidden"/>
        </w:sdtPr>
        <w:sdtContent>
          <w:r>
            <w:t>Signed under seal this</w:t>
          </w:r>
        </w:sdtContent>
      </w:sdt>
      <w:r>
        <w:t xml:space="preserve"> </w:t>
      </w:r>
      <w:sdt>
        <w:sdtPr>
          <w:alias w:val="Enter day:"/>
          <w:tag w:val="Enter day:"/>
          <w:id w:val="-419942952"/>
          <w:placeholder>
            <w:docPart w:val="299C774B22E046169CB62CA2B0D7C788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Day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134847130"/>
          <w:placeholder>
            <w:docPart w:val="E61F520AE02340AAA84C105B165D4E47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 and year:"/>
          <w:tag w:val="Enter month and year:"/>
          <w:id w:val="1665358912"/>
          <w:placeholder>
            <w:docPart w:val="FCF4D836479543C7B3DA549921C979BB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Month, Year</w:t>
          </w:r>
        </w:sdtContent>
      </w:sdt>
      <w:r>
        <w:t>.</w:t>
      </w:r>
    </w:p>
    <w:sdt>
      <w:sdtPr>
        <w:alias w:val="Enter paragraph text:"/>
        <w:tag w:val="Enter paragraph text:"/>
        <w:id w:val="1478797251"/>
        <w:placeholder>
          <w:docPart w:val="B127DD4F4A5846CD8AFF702C6EF7B1DF"/>
        </w:placeholder>
        <w:temporary/>
        <w:showingPlcHdr/>
        <w15:appearance w15:val="hidden"/>
      </w:sdtPr>
      <w:sdtContent>
        <w:p w:rsidR="00D12F0C" w:rsidRDefault="00D12F0C">
          <w:r>
            <w:t>Yours very truly,</w:t>
          </w:r>
        </w:p>
      </w:sdtContent>
    </w:sdt>
    <w:tbl>
      <w:tblPr>
        <w:tblW w:w="3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6048"/>
      </w:tblGrid>
      <w:tr w:rsidR="00D12F0C" w:rsidTr="00D4767B">
        <w:trPr>
          <w:trHeight w:val="873"/>
        </w:trPr>
        <w:tc>
          <w:tcPr>
            <w:tcW w:w="5000" w:type="pct"/>
            <w:tcBorders>
              <w:bottom w:val="single" w:sz="4" w:space="0" w:color="auto"/>
            </w:tcBorders>
            <w:vAlign w:val="bottom"/>
          </w:tcPr>
          <w:p w:rsidR="00D12F0C" w:rsidRDefault="00D12F0C">
            <w:pPr>
              <w:pStyle w:val="Signature"/>
            </w:pPr>
          </w:p>
        </w:tc>
      </w:tr>
      <w:tr w:rsidR="00D12F0C" w:rsidTr="00D4767B">
        <w:tc>
          <w:tcPr>
            <w:tcW w:w="5000" w:type="pct"/>
            <w:tcBorders>
              <w:top w:val="single" w:sz="4" w:space="0" w:color="auto"/>
            </w:tcBorders>
            <w:vAlign w:val="bottom"/>
          </w:tcPr>
          <w:p w:rsidR="00D12F0C" w:rsidRDefault="00D12F0C" w:rsidP="00A2521D">
            <w:pPr>
              <w:pStyle w:val="Signature"/>
            </w:pPr>
            <w:r>
              <w:rPr>
                <w:rStyle w:val="Strong"/>
              </w:rPr>
              <w:t>ID</w:t>
            </w:r>
          </w:p>
        </w:tc>
      </w:tr>
    </w:tbl>
    <w:p w:rsidR="00D12F0C" w:rsidRDefault="00D12F0C" w:rsidP="00387438">
      <w:pPr>
        <w:rPr>
          <w:b/>
        </w:rPr>
        <w:sectPr w:rsidR="00D12F0C" w:rsidSect="00D12F0C">
          <w:footerReference w:type="default" r:id="rId13"/>
          <w:pgSz w:w="12240" w:h="15840"/>
          <w:pgMar w:top="1800" w:right="1800" w:bottom="1800" w:left="1800" w:header="720" w:footer="720" w:gutter="0"/>
          <w:pgNumType w:start="1"/>
          <w:cols w:space="720"/>
          <w:titlePg/>
          <w:docGrid w:linePitch="360"/>
        </w:sectPr>
      </w:pPr>
      <w:r w:rsidRPr="00800F9C">
        <w:rPr>
          <w:b/>
          <w:noProof/>
        </w:rPr>
        <w:t>1281525</w:t>
      </w:r>
    </w:p>
    <w:p w:rsidR="00D12F0C" w:rsidRDefault="00D12F0C" w:rsidP="00F026FD">
      <w:pPr>
        <w:pStyle w:val="Disclaimer"/>
        <w:ind w:left="0"/>
      </w:pPr>
    </w:p>
    <w:p w:rsidR="00D12F0C" w:rsidRDefault="00D12F0C" w:rsidP="003B284C">
      <w:pPr>
        <w:pStyle w:val="Heading1"/>
      </w:pPr>
      <w:sdt>
        <w:sdtPr>
          <w:alias w:val="Enter heading 1:"/>
          <w:tag w:val="Enter heading 1:"/>
          <w:id w:val="974031158"/>
          <w:placeholder>
            <w:docPart w:val="0D9DB9C8723141B1A4A81BF603F9749C"/>
          </w:placeholder>
          <w:temporary/>
          <w:showingPlcHdr/>
          <w15:appearance w15:val="hidden"/>
        </w:sdtPr>
        <w:sdtContent>
          <w:r w:rsidRPr="003B284C">
            <w:t>Notice Exercising Option to Renew Lease</w:t>
          </w:r>
        </w:sdtContent>
      </w:sdt>
    </w:p>
    <w:p w:rsidR="00D12F0C" w:rsidRPr="00E81823" w:rsidRDefault="00D12F0C" w:rsidP="0081555F">
      <w:pPr>
        <w:pStyle w:val="Date"/>
        <w:tabs>
          <w:tab w:val="left" w:pos="897"/>
        </w:tabs>
      </w:pPr>
      <w:sdt>
        <w:sdtPr>
          <w:alias w:val="Enter date:"/>
          <w:tag w:val="Enter date:"/>
          <w:id w:val="776370773"/>
          <w:placeholder>
            <w:docPart w:val="0E968FB3D15F4D19B52177C8BA9D5372"/>
          </w:placeholder>
          <w:temporary/>
          <w:showingPlcHdr/>
          <w15:appearance w15:val="hidden"/>
        </w:sdtPr>
        <w:sdtContent>
          <w:r w:rsidRPr="00E81823">
            <w:t>Date</w:t>
          </w:r>
        </w:sdtContent>
      </w:sdt>
      <w:r>
        <w:t>: 27/012024</w:t>
      </w:r>
    </w:p>
    <w:p w:rsidR="00D12F0C" w:rsidRDefault="00D12F0C">
      <w:r>
        <w:t>To</w:t>
      </w:r>
      <w:r w:rsidRPr="002F3091">
        <w:rPr>
          <w:b/>
        </w:rPr>
        <w:t xml:space="preserve">: </w:t>
      </w:r>
      <w:r w:rsidRPr="00800F9C">
        <w:rPr>
          <w:b/>
          <w:noProof/>
        </w:rPr>
        <w:t>Shabab Ahmed</w:t>
      </w:r>
    </w:p>
    <w:p w:rsidR="00D12F0C" w:rsidRDefault="00D12F0C">
      <w:pPr>
        <w:rPr>
          <w:b/>
          <w:bCs/>
        </w:rPr>
      </w:pPr>
      <w:sdt>
        <w:sdtPr>
          <w:alias w:val="Enter paragraph text:"/>
          <w:tag w:val="Enter paragraph text:"/>
          <w:id w:val="1510493140"/>
          <w:placeholder>
            <w:docPart w:val="235B353FA11B4650AC43875C5389D682"/>
          </w:placeholder>
          <w:temporary/>
          <w:showingPlcHdr/>
          <w15:appearance w15:val="hidden"/>
        </w:sdtPr>
        <w:sdtContent>
          <w:r>
            <w:t>Please be advised that the undersigned, as Lessee under a certain lease for premises known as</w:t>
          </w:r>
        </w:sdtContent>
      </w:sdt>
      <w:r>
        <w:t xml:space="preserve"> </w:t>
      </w:r>
      <w:sdt>
        <w:sdtPr>
          <w:rPr>
            <w:rStyle w:val="Strong"/>
          </w:rPr>
          <w:alias w:val="Enter address:"/>
          <w:tag w:val="Enter address:"/>
          <w:id w:val="1226341522"/>
          <w:placeholder>
            <w:docPart w:val="6B63C3AE48314850AC6BFB8B01077E7E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rPr>
              <w:rStyle w:val="Strong"/>
            </w:rPr>
            <w:t>address of the rental property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1346524354"/>
          <w:placeholder>
            <w:docPart w:val="4FB82456ACB74E84B4899575A018ED28"/>
          </w:placeholder>
          <w:temporary/>
          <w:showingPlcHdr/>
          <w15:appearance w15:val="hidden"/>
        </w:sdtPr>
        <w:sdtContent>
          <w:r>
            <w:t>and dated</w:t>
          </w:r>
        </w:sdtContent>
      </w:sdt>
      <w:r>
        <w:t xml:space="preserve"> </w:t>
      </w:r>
      <w:sdt>
        <w:sdtPr>
          <w:alias w:val="Enter date:"/>
          <w:tag w:val="Enter date:"/>
          <w:id w:val="-341708005"/>
          <w:placeholder>
            <w:docPart w:val="6C0412BF36724B0CBBBBA2C1512838E7"/>
          </w:placeholder>
          <w:temporary/>
          <w:showingPlcHdr/>
          <w15:appearance w15:val="hidden"/>
        </w:sdtPr>
        <w:sdtEndPr>
          <w:rPr>
            <w:rStyle w:val="Strong"/>
            <w:b/>
            <w:bCs/>
          </w:rPr>
        </w:sdtEndPr>
        <w:sdtContent>
          <w:r>
            <w:rPr>
              <w:rStyle w:val="Strong"/>
            </w:rPr>
            <w:t>Date</w:t>
          </w:r>
        </w:sdtContent>
      </w:sdt>
      <w:r>
        <w:rPr>
          <w:rStyle w:val="Strong"/>
        </w:rPr>
        <w:t xml:space="preserve"> </w:t>
      </w:r>
      <w:sdt>
        <w:sdtPr>
          <w:rPr>
            <w:rStyle w:val="Strong"/>
          </w:rPr>
          <w:alias w:val="Enter paragraph text:"/>
          <w:tag w:val="Enter paragraph text:"/>
          <w:id w:val="-858187784"/>
          <w:placeholder>
            <w:docPart w:val="04C4709B74614DBAA6FAF9385622371E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t>(Lease), does hereby exercise his/her option to extend the term of said Lease for a period commencing on</w:t>
          </w:r>
        </w:sdtContent>
      </w:sdt>
      <w:r>
        <w:t xml:space="preserve"> </w:t>
      </w:r>
      <w:sdt>
        <w:sdtPr>
          <w:alias w:val="Enter start date:"/>
          <w:tag w:val="Enter start date:"/>
          <w:id w:val="-967891422"/>
          <w:placeholder>
            <w:docPart w:val="D5BA2D54311942AC9D0A7E7C5921A378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Start date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843899266"/>
          <w:placeholder>
            <w:docPart w:val="AF1E08B570A1484385F75882263AB697"/>
          </w:placeholder>
          <w:temporary/>
          <w:showingPlcHdr/>
          <w15:appearance w15:val="hidden"/>
        </w:sdtPr>
        <w:sdtContent>
          <w:r>
            <w:t>and terminating on</w:t>
          </w:r>
        </w:sdtContent>
      </w:sdt>
      <w:r>
        <w:t xml:space="preserve"> </w:t>
      </w:r>
      <w:sdt>
        <w:sdtPr>
          <w:alias w:val="Enter end date:"/>
          <w:tag w:val="Enter end date:"/>
          <w:id w:val="-1562784426"/>
          <w:placeholder>
            <w:docPart w:val="226271DBD22944F386FAF1B4898EC268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End date</w:t>
          </w:r>
        </w:sdtContent>
      </w:sdt>
      <w:r>
        <w:t xml:space="preserve">. </w:t>
      </w:r>
      <w:r w:rsidRPr="00800F9C">
        <w:rPr>
          <w:b/>
          <w:noProof/>
        </w:rPr>
        <w:t>Executive</w:t>
      </w:r>
    </w:p>
    <w:p w:rsidR="00D12F0C" w:rsidRDefault="00D12F0C">
      <w:sdt>
        <w:sdtPr>
          <w:alias w:val="Enter paragraph text:"/>
          <w:tag w:val="Enter paragraph text:"/>
          <w:id w:val="-918789257"/>
          <w:placeholder>
            <w:docPart w:val="F238E151C1D8474AA64300AA3A2AE011"/>
          </w:placeholder>
          <w:temporary/>
          <w:showingPlcHdr/>
          <w15:appearance w15:val="hidden"/>
        </w:sdtPr>
        <w:sdtContent>
          <w:r>
            <w:t>During extended term, Lessee shall pay rent of</w:t>
          </w:r>
        </w:sdtContent>
      </w:sdt>
      <w:r>
        <w:t xml:space="preserve"> $</w:t>
      </w:r>
      <w:sdt>
        <w:sdtPr>
          <w:alias w:val="Enter amount:"/>
          <w:tag w:val="Enter amount:"/>
          <w:id w:val="601849914"/>
          <w:placeholder>
            <w:docPart w:val="03DA41A9F3504C679F1C678F24627774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2065168637"/>
          <w:placeholder>
            <w:docPart w:val="27334ACE5BE64CBB8612A814D7025886"/>
          </w:placeholder>
          <w:temporary/>
          <w:showingPlcHdr/>
          <w15:appearance w15:val="hidden"/>
        </w:sdtPr>
        <w:sdtContent>
          <w:r>
            <w:t>per annum, payable</w:t>
          </w:r>
        </w:sdtContent>
      </w:sdt>
      <w:r>
        <w:t xml:space="preserve"> $</w:t>
      </w:r>
      <w:sdt>
        <w:sdtPr>
          <w:alias w:val="Enter amount:"/>
          <w:tag w:val="Enter amount:"/>
          <w:id w:val="934405169"/>
          <w:placeholder>
            <w:docPart w:val="03DA41A9F3504C679F1C678F24627774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1707244783"/>
          <w:placeholder>
            <w:docPart w:val="9D9F5AFFDAAE48AD9B7CA653193C8244"/>
          </w:placeholder>
          <w:temporary/>
          <w:showingPlcHdr/>
          <w15:appearance w15:val="hidden"/>
        </w:sdtPr>
        <w:sdtContent>
          <w:r>
            <w:t>per month in advance, in lieu of the rent contained in the original Lease.</w:t>
          </w:r>
        </w:sdtContent>
      </w:sdt>
    </w:p>
    <w:sdt>
      <w:sdtPr>
        <w:alias w:val="Enter paragraph text:"/>
        <w:tag w:val="Enter paragraph text:"/>
        <w:id w:val="1952594754"/>
        <w:placeholder>
          <w:docPart w:val="10652C37C9AC4401A73C32ED757D8FB2"/>
        </w:placeholder>
        <w:temporary/>
        <w:showingPlcHdr/>
        <w15:appearance w15:val="hidden"/>
      </w:sdtPr>
      <w:sdtContent>
        <w:p w:rsidR="00D12F0C" w:rsidRDefault="00D12F0C">
          <w:r>
            <w:t>It is further provided, however, that all other terms of the Lease shall continue during this extended term as if set forth herein.</w:t>
          </w:r>
        </w:p>
      </w:sdtContent>
    </w:sdt>
    <w:p w:rsidR="00D12F0C" w:rsidRDefault="00D12F0C">
      <w:sdt>
        <w:sdtPr>
          <w:alias w:val="Enter paragraph text:"/>
          <w:tag w:val="Enter paragraph text:"/>
          <w:id w:val="-1631777671"/>
          <w:placeholder>
            <w:docPart w:val="5B732405564B4643A08E9A0CEBBB81F7"/>
          </w:placeholder>
          <w:temporary/>
          <w:showingPlcHdr/>
          <w15:appearance w15:val="hidden"/>
        </w:sdtPr>
        <w:sdtContent>
          <w:r>
            <w:t>Signed under seal this</w:t>
          </w:r>
        </w:sdtContent>
      </w:sdt>
      <w:r>
        <w:t xml:space="preserve"> </w:t>
      </w:r>
      <w:sdt>
        <w:sdtPr>
          <w:alias w:val="Enter day:"/>
          <w:tag w:val="Enter day:"/>
          <w:id w:val="-633861792"/>
          <w:placeholder>
            <w:docPart w:val="BF45F72BA05F4F32BA78CCA8C2A80398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Day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257982622"/>
          <w:placeholder>
            <w:docPart w:val="6B682C6A11364ADE819A5019E8EE720D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 and year:"/>
          <w:tag w:val="Enter month and year:"/>
          <w:id w:val="1061298885"/>
          <w:placeholder>
            <w:docPart w:val="F3694D94315649E484822DCD09D18162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Month, Year</w:t>
          </w:r>
        </w:sdtContent>
      </w:sdt>
      <w:r>
        <w:t>.</w:t>
      </w:r>
    </w:p>
    <w:sdt>
      <w:sdtPr>
        <w:alias w:val="Enter paragraph text:"/>
        <w:tag w:val="Enter paragraph text:"/>
        <w:id w:val="543336160"/>
        <w:placeholder>
          <w:docPart w:val="4380B9DF709E423BA3104DFD66A27925"/>
        </w:placeholder>
        <w:temporary/>
        <w:showingPlcHdr/>
        <w15:appearance w15:val="hidden"/>
      </w:sdtPr>
      <w:sdtContent>
        <w:p w:rsidR="00D12F0C" w:rsidRDefault="00D12F0C">
          <w:r>
            <w:t>Yours very truly,</w:t>
          </w:r>
        </w:p>
      </w:sdtContent>
    </w:sdt>
    <w:tbl>
      <w:tblPr>
        <w:tblW w:w="3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6048"/>
      </w:tblGrid>
      <w:tr w:rsidR="00D12F0C" w:rsidTr="00D4767B">
        <w:trPr>
          <w:trHeight w:val="873"/>
        </w:trPr>
        <w:tc>
          <w:tcPr>
            <w:tcW w:w="5000" w:type="pct"/>
            <w:tcBorders>
              <w:bottom w:val="single" w:sz="4" w:space="0" w:color="auto"/>
            </w:tcBorders>
            <w:vAlign w:val="bottom"/>
          </w:tcPr>
          <w:p w:rsidR="00D12F0C" w:rsidRDefault="00D12F0C">
            <w:pPr>
              <w:pStyle w:val="Signature"/>
            </w:pPr>
          </w:p>
        </w:tc>
      </w:tr>
      <w:tr w:rsidR="00D12F0C" w:rsidTr="00D4767B">
        <w:tc>
          <w:tcPr>
            <w:tcW w:w="5000" w:type="pct"/>
            <w:tcBorders>
              <w:top w:val="single" w:sz="4" w:space="0" w:color="auto"/>
            </w:tcBorders>
            <w:vAlign w:val="bottom"/>
          </w:tcPr>
          <w:p w:rsidR="00D12F0C" w:rsidRDefault="00D12F0C" w:rsidP="00A2521D">
            <w:pPr>
              <w:pStyle w:val="Signature"/>
            </w:pPr>
            <w:r>
              <w:rPr>
                <w:rStyle w:val="Strong"/>
              </w:rPr>
              <w:t>ID</w:t>
            </w:r>
          </w:p>
        </w:tc>
      </w:tr>
    </w:tbl>
    <w:p w:rsidR="00D12F0C" w:rsidRDefault="00D12F0C" w:rsidP="00387438">
      <w:pPr>
        <w:rPr>
          <w:b/>
        </w:rPr>
        <w:sectPr w:rsidR="00D12F0C" w:rsidSect="00D12F0C">
          <w:footerReference w:type="default" r:id="rId14"/>
          <w:pgSz w:w="12240" w:h="15840"/>
          <w:pgMar w:top="1800" w:right="1800" w:bottom="1800" w:left="1800" w:header="720" w:footer="720" w:gutter="0"/>
          <w:pgNumType w:start="1"/>
          <w:cols w:space="720"/>
          <w:titlePg/>
          <w:docGrid w:linePitch="360"/>
        </w:sectPr>
      </w:pPr>
      <w:r w:rsidRPr="00800F9C">
        <w:rPr>
          <w:b/>
          <w:noProof/>
        </w:rPr>
        <w:t>1281539</w:t>
      </w:r>
    </w:p>
    <w:p w:rsidR="00D12F0C" w:rsidRDefault="00D12F0C" w:rsidP="00F026FD">
      <w:pPr>
        <w:pStyle w:val="Disclaimer"/>
        <w:ind w:left="0"/>
      </w:pPr>
    </w:p>
    <w:p w:rsidR="00D12F0C" w:rsidRDefault="00D12F0C" w:rsidP="003B284C">
      <w:pPr>
        <w:pStyle w:val="Heading1"/>
      </w:pPr>
      <w:sdt>
        <w:sdtPr>
          <w:alias w:val="Enter heading 1:"/>
          <w:tag w:val="Enter heading 1:"/>
          <w:id w:val="1954435996"/>
          <w:placeholder>
            <w:docPart w:val="CAA57572ECF54B2392A06F0DE2C6BF12"/>
          </w:placeholder>
          <w:temporary/>
          <w:showingPlcHdr/>
          <w15:appearance w15:val="hidden"/>
        </w:sdtPr>
        <w:sdtContent>
          <w:r w:rsidRPr="003B284C">
            <w:t>Notice Exercising Option to Renew Lease</w:t>
          </w:r>
        </w:sdtContent>
      </w:sdt>
    </w:p>
    <w:p w:rsidR="00D12F0C" w:rsidRPr="00E81823" w:rsidRDefault="00D12F0C" w:rsidP="0081555F">
      <w:pPr>
        <w:pStyle w:val="Date"/>
        <w:tabs>
          <w:tab w:val="left" w:pos="897"/>
        </w:tabs>
      </w:pPr>
      <w:sdt>
        <w:sdtPr>
          <w:alias w:val="Enter date:"/>
          <w:tag w:val="Enter date:"/>
          <w:id w:val="-568658372"/>
          <w:placeholder>
            <w:docPart w:val="C52AA4620FDB453589318B597D01C425"/>
          </w:placeholder>
          <w:temporary/>
          <w:showingPlcHdr/>
          <w15:appearance w15:val="hidden"/>
        </w:sdtPr>
        <w:sdtContent>
          <w:r w:rsidRPr="00E81823">
            <w:t>Date</w:t>
          </w:r>
        </w:sdtContent>
      </w:sdt>
      <w:r>
        <w:t>: 27/012024</w:t>
      </w:r>
    </w:p>
    <w:p w:rsidR="00D12F0C" w:rsidRDefault="00D12F0C">
      <w:r>
        <w:t>To</w:t>
      </w:r>
      <w:r w:rsidRPr="002F3091">
        <w:rPr>
          <w:b/>
        </w:rPr>
        <w:t xml:space="preserve">: </w:t>
      </w:r>
      <w:r w:rsidRPr="00800F9C">
        <w:rPr>
          <w:b/>
          <w:noProof/>
        </w:rPr>
        <w:t>Md. Rabiul Islam</w:t>
      </w:r>
    </w:p>
    <w:p w:rsidR="00D12F0C" w:rsidRDefault="00D12F0C">
      <w:pPr>
        <w:rPr>
          <w:b/>
          <w:bCs/>
        </w:rPr>
      </w:pPr>
      <w:sdt>
        <w:sdtPr>
          <w:alias w:val="Enter paragraph text:"/>
          <w:tag w:val="Enter paragraph text:"/>
          <w:id w:val="-870369796"/>
          <w:placeholder>
            <w:docPart w:val="94555E8DCE664737B24984AEDFD2CECF"/>
          </w:placeholder>
          <w:temporary/>
          <w:showingPlcHdr/>
          <w15:appearance w15:val="hidden"/>
        </w:sdtPr>
        <w:sdtContent>
          <w:r>
            <w:t>Please be advised that the undersigned, as Lessee under a certain lease for premises known as</w:t>
          </w:r>
        </w:sdtContent>
      </w:sdt>
      <w:r>
        <w:t xml:space="preserve"> </w:t>
      </w:r>
      <w:sdt>
        <w:sdtPr>
          <w:rPr>
            <w:rStyle w:val="Strong"/>
          </w:rPr>
          <w:alias w:val="Enter address:"/>
          <w:tag w:val="Enter address:"/>
          <w:id w:val="1272747050"/>
          <w:placeholder>
            <w:docPart w:val="3154D4F382034130B2F4E648AAE6C32B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rPr>
              <w:rStyle w:val="Strong"/>
            </w:rPr>
            <w:t>address of the rental property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1793937862"/>
          <w:placeholder>
            <w:docPart w:val="8FDFC44999B145DE9172C20D1FADD1B6"/>
          </w:placeholder>
          <w:temporary/>
          <w:showingPlcHdr/>
          <w15:appearance w15:val="hidden"/>
        </w:sdtPr>
        <w:sdtContent>
          <w:r>
            <w:t>and dated</w:t>
          </w:r>
        </w:sdtContent>
      </w:sdt>
      <w:r>
        <w:t xml:space="preserve"> </w:t>
      </w:r>
      <w:sdt>
        <w:sdtPr>
          <w:alias w:val="Enter date:"/>
          <w:tag w:val="Enter date:"/>
          <w:id w:val="2039073656"/>
          <w:placeholder>
            <w:docPart w:val="4BE524ED2E5948FEA8BAA0D8C32C109F"/>
          </w:placeholder>
          <w:temporary/>
          <w:showingPlcHdr/>
          <w15:appearance w15:val="hidden"/>
        </w:sdtPr>
        <w:sdtEndPr>
          <w:rPr>
            <w:rStyle w:val="Strong"/>
            <w:b/>
            <w:bCs/>
          </w:rPr>
        </w:sdtEndPr>
        <w:sdtContent>
          <w:r>
            <w:rPr>
              <w:rStyle w:val="Strong"/>
            </w:rPr>
            <w:t>Date</w:t>
          </w:r>
        </w:sdtContent>
      </w:sdt>
      <w:r>
        <w:rPr>
          <w:rStyle w:val="Strong"/>
        </w:rPr>
        <w:t xml:space="preserve"> </w:t>
      </w:r>
      <w:sdt>
        <w:sdtPr>
          <w:rPr>
            <w:rStyle w:val="Strong"/>
          </w:rPr>
          <w:alias w:val="Enter paragraph text:"/>
          <w:tag w:val="Enter paragraph text:"/>
          <w:id w:val="267123817"/>
          <w:placeholder>
            <w:docPart w:val="F44E0579613E4AD8A45830E19D361956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>
            <w:t>(Lease), does hereby exercise his/her option to extend the term of said Lease for a period commencing on</w:t>
          </w:r>
        </w:sdtContent>
      </w:sdt>
      <w:r>
        <w:t xml:space="preserve"> </w:t>
      </w:r>
      <w:sdt>
        <w:sdtPr>
          <w:alias w:val="Enter start date:"/>
          <w:tag w:val="Enter start date:"/>
          <w:id w:val="-994020760"/>
          <w:placeholder>
            <w:docPart w:val="321EF5E40AA54BF5ADA9A0AE0E2FEA51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Start date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1543093263"/>
          <w:placeholder>
            <w:docPart w:val="B0B836BB7C0F452BA08A5D31D2C9EA19"/>
          </w:placeholder>
          <w:temporary/>
          <w:showingPlcHdr/>
          <w15:appearance w15:val="hidden"/>
        </w:sdtPr>
        <w:sdtContent>
          <w:r>
            <w:t>and terminating on</w:t>
          </w:r>
        </w:sdtContent>
      </w:sdt>
      <w:r>
        <w:t xml:space="preserve"> </w:t>
      </w:r>
      <w:sdt>
        <w:sdtPr>
          <w:alias w:val="Enter end date:"/>
          <w:tag w:val="Enter end date:"/>
          <w:id w:val="-41756569"/>
          <w:placeholder>
            <w:docPart w:val="4E564D7F3EE04A99BE22D8CCAEFDEF84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End date</w:t>
          </w:r>
        </w:sdtContent>
      </w:sdt>
      <w:r>
        <w:t xml:space="preserve">. </w:t>
      </w:r>
      <w:r w:rsidRPr="00800F9C">
        <w:rPr>
          <w:b/>
          <w:noProof/>
        </w:rPr>
        <w:t>Executive</w:t>
      </w:r>
    </w:p>
    <w:p w:rsidR="00D12F0C" w:rsidRDefault="00D12F0C">
      <w:sdt>
        <w:sdtPr>
          <w:alias w:val="Enter paragraph text:"/>
          <w:tag w:val="Enter paragraph text:"/>
          <w:id w:val="1062136965"/>
          <w:placeholder>
            <w:docPart w:val="B2999E7C2CD446CFA4A194D8FD0E24B1"/>
          </w:placeholder>
          <w:temporary/>
          <w:showingPlcHdr/>
          <w15:appearance w15:val="hidden"/>
        </w:sdtPr>
        <w:sdtContent>
          <w:r>
            <w:t>During extended term, Lessee shall pay rent of</w:t>
          </w:r>
        </w:sdtContent>
      </w:sdt>
      <w:r>
        <w:t xml:space="preserve"> $</w:t>
      </w:r>
      <w:sdt>
        <w:sdtPr>
          <w:alias w:val="Enter amount:"/>
          <w:tag w:val="Enter amount:"/>
          <w:id w:val="444740742"/>
          <w:placeholder>
            <w:docPart w:val="C3B02A4912944811A309450E8A3298F8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1059598555"/>
          <w:placeholder>
            <w:docPart w:val="59097C7941B14D40BD4BB9919538511D"/>
          </w:placeholder>
          <w:temporary/>
          <w:showingPlcHdr/>
          <w15:appearance w15:val="hidden"/>
        </w:sdtPr>
        <w:sdtContent>
          <w:r>
            <w:t>per annum, payable</w:t>
          </w:r>
        </w:sdtContent>
      </w:sdt>
      <w:r>
        <w:t xml:space="preserve"> $</w:t>
      </w:r>
      <w:sdt>
        <w:sdtPr>
          <w:alias w:val="Enter amount:"/>
          <w:tag w:val="Enter amount:"/>
          <w:id w:val="-1664149180"/>
          <w:placeholder>
            <w:docPart w:val="C3B02A4912944811A309450E8A3298F8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Amount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-1888176435"/>
          <w:placeholder>
            <w:docPart w:val="9F2D8BDAA7144572AA3915CFC96AAF29"/>
          </w:placeholder>
          <w:temporary/>
          <w:showingPlcHdr/>
          <w15:appearance w15:val="hidden"/>
        </w:sdtPr>
        <w:sdtContent>
          <w:r>
            <w:t>per month in advance, in lieu of the rent contained in the original Lease.</w:t>
          </w:r>
        </w:sdtContent>
      </w:sdt>
    </w:p>
    <w:sdt>
      <w:sdtPr>
        <w:alias w:val="Enter paragraph text:"/>
        <w:tag w:val="Enter paragraph text:"/>
        <w:id w:val="699751199"/>
        <w:placeholder>
          <w:docPart w:val="62D122D7E6A1414B9F97915413BA6D67"/>
        </w:placeholder>
        <w:temporary/>
        <w:showingPlcHdr/>
        <w15:appearance w15:val="hidden"/>
      </w:sdtPr>
      <w:sdtContent>
        <w:p w:rsidR="00D12F0C" w:rsidRDefault="00D12F0C">
          <w:r>
            <w:t>It is further provided, however, that all other terms of the Lease shall continue during this extended term as if set forth herein.</w:t>
          </w:r>
        </w:p>
      </w:sdtContent>
    </w:sdt>
    <w:p w:rsidR="00D12F0C" w:rsidRDefault="00D12F0C">
      <w:sdt>
        <w:sdtPr>
          <w:alias w:val="Enter paragraph text:"/>
          <w:tag w:val="Enter paragraph text:"/>
          <w:id w:val="313378673"/>
          <w:placeholder>
            <w:docPart w:val="0D36513B1D724EFEB70A5D5B2847433C"/>
          </w:placeholder>
          <w:temporary/>
          <w:showingPlcHdr/>
          <w15:appearance w15:val="hidden"/>
        </w:sdtPr>
        <w:sdtContent>
          <w:r>
            <w:t>Signed under seal this</w:t>
          </w:r>
        </w:sdtContent>
      </w:sdt>
      <w:r>
        <w:t xml:space="preserve"> </w:t>
      </w:r>
      <w:sdt>
        <w:sdtPr>
          <w:alias w:val="Enter day:"/>
          <w:tag w:val="Enter day:"/>
          <w:id w:val="-1762052707"/>
          <w:placeholder>
            <w:docPart w:val="85593A6576FA47E9926055809F2B1A10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Day</w:t>
          </w:r>
        </w:sdtContent>
      </w:sdt>
      <w:r>
        <w:t xml:space="preserve"> </w:t>
      </w:r>
      <w:sdt>
        <w:sdtPr>
          <w:alias w:val="Enter paragraph text:"/>
          <w:tag w:val="Enter paragraph text:"/>
          <w:id w:val="501096570"/>
          <w:placeholder>
            <w:docPart w:val="DD1B3B0E446345ABA246C6EFE03E2204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sdt>
        <w:sdtPr>
          <w:alias w:val="Enter month and year:"/>
          <w:tag w:val="Enter month and year:"/>
          <w:id w:val="1104548211"/>
          <w:placeholder>
            <w:docPart w:val="664A78363B7D4CCBB6F932EA673B7B33"/>
          </w:placeholder>
          <w:temporary/>
          <w:showingPlcHdr/>
          <w15:appearance w15:val="hidden"/>
        </w:sdtPr>
        <w:sdtEndPr>
          <w:rPr>
            <w:rStyle w:val="SubtleReference"/>
            <w:color w:val="595959" w:themeColor="text1" w:themeTint="A6"/>
          </w:rPr>
        </w:sdtEndPr>
        <w:sdtContent>
          <w:r w:rsidRPr="008B1C63">
            <w:rPr>
              <w:rStyle w:val="SubtleReference"/>
            </w:rPr>
            <w:t>Month, Year</w:t>
          </w:r>
        </w:sdtContent>
      </w:sdt>
      <w:r>
        <w:t>.</w:t>
      </w:r>
    </w:p>
    <w:sdt>
      <w:sdtPr>
        <w:alias w:val="Enter paragraph text:"/>
        <w:tag w:val="Enter paragraph text:"/>
        <w:id w:val="-1568031953"/>
        <w:placeholder>
          <w:docPart w:val="1B56903E1DEE41CABCE3393B94C73DAC"/>
        </w:placeholder>
        <w:temporary/>
        <w:showingPlcHdr/>
        <w15:appearance w15:val="hidden"/>
      </w:sdtPr>
      <w:sdtContent>
        <w:p w:rsidR="00D12F0C" w:rsidRDefault="00D12F0C">
          <w:r>
            <w:t>Yours very truly,</w:t>
          </w:r>
        </w:p>
      </w:sdtContent>
    </w:sdt>
    <w:tbl>
      <w:tblPr>
        <w:tblW w:w="3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6048"/>
      </w:tblGrid>
      <w:tr w:rsidR="00D12F0C" w:rsidTr="00D4767B">
        <w:trPr>
          <w:trHeight w:val="873"/>
        </w:trPr>
        <w:tc>
          <w:tcPr>
            <w:tcW w:w="5000" w:type="pct"/>
            <w:tcBorders>
              <w:bottom w:val="single" w:sz="4" w:space="0" w:color="auto"/>
            </w:tcBorders>
            <w:vAlign w:val="bottom"/>
          </w:tcPr>
          <w:p w:rsidR="00D12F0C" w:rsidRDefault="00D12F0C">
            <w:pPr>
              <w:pStyle w:val="Signature"/>
            </w:pPr>
          </w:p>
        </w:tc>
      </w:tr>
      <w:tr w:rsidR="00D12F0C" w:rsidTr="00D4767B">
        <w:tc>
          <w:tcPr>
            <w:tcW w:w="5000" w:type="pct"/>
            <w:tcBorders>
              <w:top w:val="single" w:sz="4" w:space="0" w:color="auto"/>
            </w:tcBorders>
            <w:vAlign w:val="bottom"/>
          </w:tcPr>
          <w:p w:rsidR="00D12F0C" w:rsidRDefault="00D12F0C" w:rsidP="00A2521D">
            <w:pPr>
              <w:pStyle w:val="Signature"/>
            </w:pPr>
            <w:r>
              <w:rPr>
                <w:rStyle w:val="Strong"/>
              </w:rPr>
              <w:t>ID</w:t>
            </w:r>
          </w:p>
        </w:tc>
      </w:tr>
    </w:tbl>
    <w:p w:rsidR="00D12F0C" w:rsidRDefault="00D12F0C" w:rsidP="00387438">
      <w:pPr>
        <w:rPr>
          <w:b/>
        </w:rPr>
        <w:sectPr w:rsidR="00D12F0C" w:rsidSect="00D12F0C">
          <w:footerReference w:type="default" r:id="rId15"/>
          <w:pgSz w:w="12240" w:h="15840"/>
          <w:pgMar w:top="1800" w:right="1800" w:bottom="1800" w:left="1800" w:header="720" w:footer="720" w:gutter="0"/>
          <w:pgNumType w:start="1"/>
          <w:cols w:space="720"/>
          <w:titlePg/>
          <w:docGrid w:linePitch="360"/>
        </w:sectPr>
      </w:pPr>
      <w:r w:rsidRPr="00800F9C">
        <w:rPr>
          <w:b/>
          <w:noProof/>
        </w:rPr>
        <w:t>1281573</w:t>
      </w:r>
    </w:p>
    <w:p w:rsidR="00D12F0C" w:rsidRPr="002F3091" w:rsidRDefault="00D12F0C" w:rsidP="00387438">
      <w:pPr>
        <w:rPr>
          <w:b/>
        </w:rPr>
      </w:pPr>
    </w:p>
    <w:sectPr w:rsidR="00D12F0C" w:rsidRPr="002F3091" w:rsidSect="00D12F0C">
      <w:footerReference w:type="default" r:id="rId16"/>
      <w:type w:val="continuous"/>
      <w:pgSz w:w="12240" w:h="15840"/>
      <w:pgMar w:top="1800" w:right="1800" w:bottom="180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F53" w:rsidRDefault="00560F53">
      <w:pPr>
        <w:spacing w:after="0" w:line="240" w:lineRule="auto"/>
      </w:pPr>
      <w:r>
        <w:separator/>
      </w:r>
    </w:p>
  </w:endnote>
  <w:endnote w:type="continuationSeparator" w:id="0">
    <w:p w:rsidR="00560F53" w:rsidRDefault="00560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48276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2F0C" w:rsidRDefault="00D12F0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2335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3091" w:rsidRDefault="002F309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1877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2F0C" w:rsidRDefault="00D12F0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007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2F0C" w:rsidRDefault="00D12F0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45748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2F0C" w:rsidRDefault="00D12F0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2299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2F0C" w:rsidRDefault="00D12F0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70692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2F0C" w:rsidRDefault="00D12F0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1790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2F0C" w:rsidRDefault="00D12F0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33091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2F0C" w:rsidRDefault="00D12F0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4670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2F0C" w:rsidRDefault="00D12F0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F53" w:rsidRDefault="00560F53">
      <w:pPr>
        <w:spacing w:after="0" w:line="240" w:lineRule="auto"/>
      </w:pPr>
      <w:r>
        <w:separator/>
      </w:r>
    </w:p>
  </w:footnote>
  <w:footnote w:type="continuationSeparator" w:id="0">
    <w:p w:rsidR="00560F53" w:rsidRDefault="00560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FFFFFF7C"/>
    <w:multiLevelType w:val="singleLevel"/>
    <w:tmpl w:val="F5C04D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1">
    <w:nsid w:val="FFFFFF7D"/>
    <w:multiLevelType w:val="singleLevel"/>
    <w:tmpl w:val="35FAFE5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1">
    <w:nsid w:val="FFFFFF7E"/>
    <w:multiLevelType w:val="singleLevel"/>
    <w:tmpl w:val="2CF667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1">
    <w:nsid w:val="FFFFFF7F"/>
    <w:multiLevelType w:val="singleLevel"/>
    <w:tmpl w:val="013486C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FFFFFF80"/>
    <w:multiLevelType w:val="singleLevel"/>
    <w:tmpl w:val="A94A313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F96436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0BE83F5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9198169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A218FE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0CF8DA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CF"/>
    <w:rsid w:val="00065628"/>
    <w:rsid w:val="00090082"/>
    <w:rsid w:val="001A0C34"/>
    <w:rsid w:val="001F6334"/>
    <w:rsid w:val="00221C09"/>
    <w:rsid w:val="002A065F"/>
    <w:rsid w:val="002D1F7B"/>
    <w:rsid w:val="002E0540"/>
    <w:rsid w:val="002F3091"/>
    <w:rsid w:val="00337C7B"/>
    <w:rsid w:val="00387438"/>
    <w:rsid w:val="003B284C"/>
    <w:rsid w:val="004B34EC"/>
    <w:rsid w:val="004C0F2D"/>
    <w:rsid w:val="004D4678"/>
    <w:rsid w:val="00530998"/>
    <w:rsid w:val="00560F53"/>
    <w:rsid w:val="00604E38"/>
    <w:rsid w:val="006357D0"/>
    <w:rsid w:val="006649DF"/>
    <w:rsid w:val="006D27FB"/>
    <w:rsid w:val="007705A1"/>
    <w:rsid w:val="00784F81"/>
    <w:rsid w:val="007A3354"/>
    <w:rsid w:val="007E7774"/>
    <w:rsid w:val="0081555F"/>
    <w:rsid w:val="00841866"/>
    <w:rsid w:val="008774F1"/>
    <w:rsid w:val="0089332D"/>
    <w:rsid w:val="0089556B"/>
    <w:rsid w:val="008B1C63"/>
    <w:rsid w:val="008C302E"/>
    <w:rsid w:val="0096400B"/>
    <w:rsid w:val="009924B5"/>
    <w:rsid w:val="009D6FD6"/>
    <w:rsid w:val="00A06C2C"/>
    <w:rsid w:val="00A14B5A"/>
    <w:rsid w:val="00A2521D"/>
    <w:rsid w:val="00A949A7"/>
    <w:rsid w:val="00BF0725"/>
    <w:rsid w:val="00C061B6"/>
    <w:rsid w:val="00CB42CF"/>
    <w:rsid w:val="00D12F0C"/>
    <w:rsid w:val="00D4767B"/>
    <w:rsid w:val="00DC4D26"/>
    <w:rsid w:val="00DD7F45"/>
    <w:rsid w:val="00DF0DF9"/>
    <w:rsid w:val="00E81823"/>
    <w:rsid w:val="00EC62EB"/>
    <w:rsid w:val="00ED650C"/>
    <w:rsid w:val="00F005C9"/>
    <w:rsid w:val="00F026FD"/>
    <w:rsid w:val="00F71090"/>
    <w:rsid w:val="00F75B64"/>
    <w:rsid w:val="00F8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34FF1C"/>
  <w15:chartTrackingRefBased/>
  <w15:docId w15:val="{CC63A0AB-B21A-49D4-9603-6452660E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4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C2C"/>
  </w:style>
  <w:style w:type="paragraph" w:styleId="Heading1">
    <w:name w:val="heading 1"/>
    <w:basedOn w:val="Normal"/>
    <w:next w:val="Normal"/>
    <w:link w:val="Heading1Char"/>
    <w:uiPriority w:val="3"/>
    <w:qFormat/>
    <w:rsid w:val="00A06C2C"/>
    <w:pPr>
      <w:keepNext/>
      <w:keepLines/>
      <w:spacing w:before="480" w:after="480"/>
      <w:contextualSpacing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rsid w:val="00387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874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874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874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874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874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874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A06C2C"/>
    <w:rPr>
      <w:rFonts w:asciiTheme="majorHAnsi" w:eastAsiaTheme="majorEastAsia" w:hAnsiTheme="majorHAnsi" w:cstheme="majorBidi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6"/>
    <w:rsid w:val="00337C7B"/>
  </w:style>
  <w:style w:type="character" w:styleId="Strong">
    <w:name w:val="Strong"/>
    <w:basedOn w:val="DefaultParagraphFont"/>
    <w:uiPriority w:val="4"/>
    <w:qFormat/>
    <w:rPr>
      <w:b/>
      <w:bCs/>
    </w:rPr>
  </w:style>
  <w:style w:type="paragraph" w:customStyle="1" w:styleId="DisclaimerHeading">
    <w:name w:val="Disclaimer Heading"/>
    <w:basedOn w:val="Normal"/>
    <w:next w:val="Normal"/>
    <w:uiPriority w:val="1"/>
    <w:qFormat/>
    <w:rsid w:val="002A065F"/>
    <w:pPr>
      <w:pBdr>
        <w:top w:val="single" w:sz="2" w:space="6" w:color="DEEAF6" w:themeColor="accent1" w:themeTint="33"/>
        <w:left w:val="single" w:sz="2" w:space="4" w:color="DEEAF6" w:themeColor="accent1" w:themeTint="33"/>
        <w:bottom w:val="single" w:sz="2" w:space="1" w:color="DEEAF6" w:themeColor="accent1" w:themeTint="33"/>
        <w:right w:val="single" w:sz="2" w:space="4" w:color="DEEAF6" w:themeColor="accent1" w:themeTint="33"/>
      </w:pBdr>
      <w:shd w:val="clear" w:color="auto" w:fill="DEEAF6" w:themeFill="accent1" w:themeFillTint="33"/>
      <w:spacing w:before="120" w:after="0" w:line="240" w:lineRule="auto"/>
      <w:ind w:left="43" w:right="43"/>
      <w:jc w:val="center"/>
    </w:pPr>
    <w:rPr>
      <w:rFonts w:asciiTheme="majorHAnsi" w:eastAsiaTheme="majorEastAsia" w:hAnsiTheme="majorHAnsi" w:cstheme="majorBidi"/>
      <w:b/>
      <w:bCs/>
      <w:cap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3"/>
    <w:semiHidden/>
    <w:rsid w:val="00337C7B"/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6562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628"/>
  </w:style>
  <w:style w:type="paragraph" w:styleId="Footer">
    <w:name w:val="footer"/>
    <w:basedOn w:val="Normal"/>
    <w:link w:val="FooterChar"/>
    <w:uiPriority w:val="99"/>
    <w:unhideWhenUsed/>
    <w:rsid w:val="0006562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628"/>
  </w:style>
  <w:style w:type="character" w:styleId="SubtleReference">
    <w:name w:val="Subtle Reference"/>
    <w:basedOn w:val="DefaultParagraphFont"/>
    <w:uiPriority w:val="4"/>
    <w:unhideWhenUsed/>
    <w:qFormat/>
    <w:rsid w:val="00065628"/>
    <w:rPr>
      <w:caps w:val="0"/>
      <w:smallCaps w:val="0"/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438"/>
    <w:pPr>
      <w:spacing w:after="0" w:line="240" w:lineRule="auto"/>
    </w:pPr>
    <w:rPr>
      <w:rFonts w:ascii="Segoe UI" w:hAnsi="Segoe UI" w:cs="Segoe UI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65628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06C2C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06C2C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65628"/>
    <w:rPr>
      <w:b/>
      <w:bCs/>
      <w:caps w:val="0"/>
      <w:smallCaps/>
      <w:color w:val="1F4E79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A06C2C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43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87438"/>
  </w:style>
  <w:style w:type="paragraph" w:styleId="BodyText">
    <w:name w:val="Body Text"/>
    <w:basedOn w:val="Normal"/>
    <w:link w:val="BodyTextChar"/>
    <w:uiPriority w:val="99"/>
    <w:semiHidden/>
    <w:unhideWhenUsed/>
    <w:rsid w:val="0038743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7438"/>
  </w:style>
  <w:style w:type="paragraph" w:styleId="BodyText2">
    <w:name w:val="Body Text 2"/>
    <w:basedOn w:val="Normal"/>
    <w:link w:val="BodyText2Char"/>
    <w:uiPriority w:val="99"/>
    <w:semiHidden/>
    <w:unhideWhenUsed/>
    <w:rsid w:val="0038743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87438"/>
  </w:style>
  <w:style w:type="paragraph" w:styleId="BodyText3">
    <w:name w:val="Body Text 3"/>
    <w:basedOn w:val="Normal"/>
    <w:link w:val="BodyText3Char"/>
    <w:uiPriority w:val="99"/>
    <w:semiHidden/>
    <w:unhideWhenUsed/>
    <w:rsid w:val="0038743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8743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8743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8743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8743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8743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87438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8743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8743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8743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8743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8743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8743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7438"/>
    <w:pPr>
      <w:spacing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8743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87438"/>
  </w:style>
  <w:style w:type="table" w:styleId="ColorfulGrid">
    <w:name w:val="Colorful Grid"/>
    <w:basedOn w:val="TableNormal"/>
    <w:uiPriority w:val="73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8743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743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743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4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43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4"/>
    <w:rsid w:val="00E81823"/>
    <w:rPr>
      <w:b/>
    </w:rPr>
  </w:style>
  <w:style w:type="character" w:customStyle="1" w:styleId="DateChar">
    <w:name w:val="Date Char"/>
    <w:basedOn w:val="DefaultParagraphFont"/>
    <w:link w:val="Date"/>
    <w:uiPriority w:val="4"/>
    <w:rsid w:val="00E81823"/>
    <w:rPr>
      <w:b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87438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743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8743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87438"/>
  </w:style>
  <w:style w:type="character" w:styleId="Emphasis">
    <w:name w:val="Emphasis"/>
    <w:basedOn w:val="DefaultParagraphFont"/>
    <w:uiPriority w:val="20"/>
    <w:semiHidden/>
    <w:unhideWhenUsed/>
    <w:qFormat/>
    <w:rsid w:val="0038743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8743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87438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7438"/>
    <w:rPr>
      <w:szCs w:val="20"/>
    </w:rPr>
  </w:style>
  <w:style w:type="paragraph" w:styleId="EnvelopeAddress">
    <w:name w:val="envelope address"/>
    <w:basedOn w:val="Normal"/>
    <w:uiPriority w:val="99"/>
    <w:unhideWhenUsed/>
    <w:rsid w:val="009924B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9924B5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8743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8743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7438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7438"/>
    <w:rPr>
      <w:szCs w:val="20"/>
    </w:rPr>
  </w:style>
  <w:style w:type="table" w:styleId="GridTable1Light">
    <w:name w:val="Grid Table 1 Light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8743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8743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8743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8743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8743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8743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8743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8743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8743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8743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8743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8743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3"/>
    <w:semiHidden/>
    <w:rsid w:val="003874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3874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38743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38743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38743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38743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38743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87438"/>
  </w:style>
  <w:style w:type="paragraph" w:styleId="HTMLAddress">
    <w:name w:val="HTML Address"/>
    <w:basedOn w:val="Normal"/>
    <w:link w:val="HTMLAddressChar"/>
    <w:uiPriority w:val="99"/>
    <w:semiHidden/>
    <w:unhideWhenUsed/>
    <w:rsid w:val="0038743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8743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8743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8743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8743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8743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438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43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8743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8743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8743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8743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8743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8743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8743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8743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8743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8743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8743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8743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8743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87438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874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8743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8743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8743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8743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8743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8743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87438"/>
  </w:style>
  <w:style w:type="paragraph" w:styleId="List">
    <w:name w:val="List"/>
    <w:basedOn w:val="Normal"/>
    <w:uiPriority w:val="99"/>
    <w:semiHidden/>
    <w:unhideWhenUsed/>
    <w:rsid w:val="0038743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8743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8743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8743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8743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8743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8743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8743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8743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8743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8743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8743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8743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8743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8743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8743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8743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8743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8743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8743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8743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8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874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8743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8743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8743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8743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8743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8743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8743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8743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8743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8743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8743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8743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874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8743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8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8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874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874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8743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38743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8743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8743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8743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87438"/>
  </w:style>
  <w:style w:type="character" w:styleId="PageNumber">
    <w:name w:val="page number"/>
    <w:basedOn w:val="DefaultParagraphFont"/>
    <w:uiPriority w:val="99"/>
    <w:semiHidden/>
    <w:unhideWhenUsed/>
    <w:rsid w:val="00387438"/>
  </w:style>
  <w:style w:type="table" w:styleId="PlainTable1">
    <w:name w:val="Plain Table 1"/>
    <w:basedOn w:val="TableNormal"/>
    <w:uiPriority w:val="41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874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8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8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8743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87438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87438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8743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743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8743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87438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87438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87438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87438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38743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8743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874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8743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8743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8743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8743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8743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8743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8743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8743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8743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8743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8743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8743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8743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8743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8743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8743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8743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8743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8743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8743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8743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8743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874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8743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8743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8743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8743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8743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8743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8743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8743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8743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8743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8743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8743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8743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8743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8743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8743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87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8743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8743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8743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3874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87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8743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8743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874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8743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8743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8743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8743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8743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8743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8743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6C2C"/>
    <w:pPr>
      <w:outlineLvl w:val="9"/>
    </w:pPr>
  </w:style>
  <w:style w:type="paragraph" w:customStyle="1" w:styleId="Disclaimer">
    <w:name w:val="Disclaimer"/>
    <w:basedOn w:val="Normal"/>
    <w:uiPriority w:val="2"/>
    <w:qFormat/>
    <w:rsid w:val="002A065F"/>
    <w:pPr>
      <w:pBdr>
        <w:top w:val="single" w:sz="2" w:space="1" w:color="DEEAF6" w:themeColor="accent1" w:themeTint="33"/>
        <w:left w:val="single" w:sz="2" w:space="4" w:color="DEEAF6" w:themeColor="accent1" w:themeTint="33"/>
        <w:bottom w:val="single" w:sz="2" w:space="6" w:color="DEEAF6" w:themeColor="accent1" w:themeTint="33"/>
        <w:right w:val="single" w:sz="2" w:space="4" w:color="DEEAF6" w:themeColor="accent1" w:themeTint="33"/>
      </w:pBdr>
      <w:shd w:val="clear" w:color="auto" w:fill="DEEAF6" w:themeFill="accent1" w:themeFillTint="33"/>
      <w:ind w:left="43" w:right="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9.xml"/><Relationship Id="rId10" Type="http://schemas.openxmlformats.org/officeDocument/2006/relationships/footer" Target="footer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Tenant's%20notice%20exercising%20option%20to%20renew%20lea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3D03FF273843B98A5B9172D08C2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928F9-20EB-40D3-AADF-E2349B8F4860}"/>
      </w:docPartPr>
      <w:docPartBody>
        <w:p w:rsidR="00000000" w:rsidRDefault="00892C01" w:rsidP="00892C01">
          <w:pPr>
            <w:pStyle w:val="CF3D03FF273843B98A5B9172D08C258C"/>
          </w:pPr>
          <w:r w:rsidRPr="003B284C">
            <w:t>Notice Exercising Option to Renew Lease</w:t>
          </w:r>
        </w:p>
      </w:docPartBody>
    </w:docPart>
    <w:docPart>
      <w:docPartPr>
        <w:name w:val="224D9C6E303B4B1F9CA26A309BF92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FB035-AE85-4AC2-8A7E-9F13AB5B520E}"/>
      </w:docPartPr>
      <w:docPartBody>
        <w:p w:rsidR="00000000" w:rsidRDefault="00892C01" w:rsidP="00892C01">
          <w:pPr>
            <w:pStyle w:val="224D9C6E303B4B1F9CA26A309BF92668"/>
          </w:pPr>
          <w:r w:rsidRPr="00E81823">
            <w:t>Date</w:t>
          </w:r>
        </w:p>
      </w:docPartBody>
    </w:docPart>
    <w:docPart>
      <w:docPartPr>
        <w:name w:val="31B9FAADC87F47AE81119B3443012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ED733-7661-4F73-9C86-EC24FCF4889C}"/>
      </w:docPartPr>
      <w:docPartBody>
        <w:p w:rsidR="00000000" w:rsidRDefault="00892C01" w:rsidP="00892C01">
          <w:pPr>
            <w:pStyle w:val="31B9FAADC87F47AE81119B34430127E3"/>
          </w:pPr>
          <w:r>
            <w:t>Please be advised that the undersigned, as Lessee under a certain lease for premises known as</w:t>
          </w:r>
        </w:p>
      </w:docPartBody>
    </w:docPart>
    <w:docPart>
      <w:docPartPr>
        <w:name w:val="BC7D0D4CCDD04544AA68AC91CCEF2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C5286-37B8-4E27-961B-1FC02DBBE57A}"/>
      </w:docPartPr>
      <w:docPartBody>
        <w:p w:rsidR="00000000" w:rsidRDefault="00892C01" w:rsidP="00892C01">
          <w:pPr>
            <w:pStyle w:val="BC7D0D4CCDD04544AA68AC91CCEF21E7"/>
          </w:pPr>
          <w:r>
            <w:rPr>
              <w:rStyle w:val="Strong"/>
            </w:rPr>
            <w:t>address of the rental property</w:t>
          </w:r>
        </w:p>
      </w:docPartBody>
    </w:docPart>
    <w:docPart>
      <w:docPartPr>
        <w:name w:val="9D206C1A79DE4BBFA3083040E0DE7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AB0DB-D5E8-4336-A9F3-51324FC37DA1}"/>
      </w:docPartPr>
      <w:docPartBody>
        <w:p w:rsidR="00000000" w:rsidRDefault="00892C01" w:rsidP="00892C01">
          <w:pPr>
            <w:pStyle w:val="9D206C1A79DE4BBFA3083040E0DE71CD"/>
          </w:pPr>
          <w:r>
            <w:t>and dated</w:t>
          </w:r>
        </w:p>
      </w:docPartBody>
    </w:docPart>
    <w:docPart>
      <w:docPartPr>
        <w:name w:val="3B81D01481AF4A75BEB6703D0C15E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DAF68-59C6-4153-A42E-777148CF7C77}"/>
      </w:docPartPr>
      <w:docPartBody>
        <w:p w:rsidR="00000000" w:rsidRDefault="00892C01" w:rsidP="00892C01">
          <w:pPr>
            <w:pStyle w:val="3B81D01481AF4A75BEB6703D0C15E8F0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B11041EB84CC401BBB9E52D3B5D51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08C53-1F46-49BF-8FB1-0DC4471CB95E}"/>
      </w:docPartPr>
      <w:docPartBody>
        <w:p w:rsidR="00000000" w:rsidRDefault="00892C01" w:rsidP="00892C01">
          <w:pPr>
            <w:pStyle w:val="B11041EB84CC401BBB9E52D3B5D51D3A"/>
          </w:pPr>
          <w:r>
            <w:t>(Lease), does hereby exercise his/her option to extend the term of said Lease for a period commencing on</w:t>
          </w:r>
        </w:p>
      </w:docPartBody>
    </w:docPart>
    <w:docPart>
      <w:docPartPr>
        <w:name w:val="BBB046722A734176AB607877AEC08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C68FD-DAC8-4151-8D1C-9D58A8163C3A}"/>
      </w:docPartPr>
      <w:docPartBody>
        <w:p w:rsidR="00000000" w:rsidRDefault="00892C01" w:rsidP="00892C01">
          <w:pPr>
            <w:pStyle w:val="BBB046722A734176AB607877AEC082DE"/>
          </w:pPr>
          <w:r w:rsidRPr="008B1C63">
            <w:rPr>
              <w:rStyle w:val="SubtleReference"/>
            </w:rPr>
            <w:t>Start date</w:t>
          </w:r>
        </w:p>
      </w:docPartBody>
    </w:docPart>
    <w:docPart>
      <w:docPartPr>
        <w:name w:val="7D7AEC8A91C54CE6802AA1B919D90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B2903-BB80-4936-9C7A-FC71EA718FD5}"/>
      </w:docPartPr>
      <w:docPartBody>
        <w:p w:rsidR="00000000" w:rsidRDefault="00892C01" w:rsidP="00892C01">
          <w:pPr>
            <w:pStyle w:val="7D7AEC8A91C54CE6802AA1B919D908BF"/>
          </w:pPr>
          <w:r>
            <w:t>and terminating on</w:t>
          </w:r>
        </w:p>
      </w:docPartBody>
    </w:docPart>
    <w:docPart>
      <w:docPartPr>
        <w:name w:val="B2D61FA55557438E81ADDB5426236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E472-034F-4F44-8201-D6187BB8C430}"/>
      </w:docPartPr>
      <w:docPartBody>
        <w:p w:rsidR="00000000" w:rsidRDefault="00892C01" w:rsidP="00892C01">
          <w:pPr>
            <w:pStyle w:val="B2D61FA55557438E81ADDB542623681A"/>
          </w:pPr>
          <w:r w:rsidRPr="008B1C63">
            <w:rPr>
              <w:rStyle w:val="SubtleReference"/>
            </w:rPr>
            <w:t>End date</w:t>
          </w:r>
        </w:p>
      </w:docPartBody>
    </w:docPart>
    <w:docPart>
      <w:docPartPr>
        <w:name w:val="FE07A29DC83A42989F08B42071ABD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D0E29-2305-4967-AF6A-A0954D7E1160}"/>
      </w:docPartPr>
      <w:docPartBody>
        <w:p w:rsidR="00000000" w:rsidRDefault="00892C01" w:rsidP="00892C01">
          <w:pPr>
            <w:pStyle w:val="FE07A29DC83A42989F08B42071ABDBBD"/>
          </w:pPr>
          <w:r>
            <w:t>During extended term, Lessee shall pay rent of</w:t>
          </w:r>
        </w:p>
      </w:docPartBody>
    </w:docPart>
    <w:docPart>
      <w:docPartPr>
        <w:name w:val="D6921BB2F74F42DBA3ACAE5F83801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944EA-2A8D-41E2-BD3C-52BE6E2A917B}"/>
      </w:docPartPr>
      <w:docPartBody>
        <w:p w:rsidR="00000000" w:rsidRDefault="00892C01" w:rsidP="00892C01">
          <w:pPr>
            <w:pStyle w:val="D6921BB2F74F42DBA3ACAE5F838014F3"/>
          </w:pPr>
          <w:r w:rsidRPr="008B1C63">
            <w:rPr>
              <w:rStyle w:val="SubtleReference"/>
            </w:rPr>
            <w:t>Amount</w:t>
          </w:r>
        </w:p>
      </w:docPartBody>
    </w:docPart>
    <w:docPart>
      <w:docPartPr>
        <w:name w:val="68CBD27FE33C482783797320E1490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6DCAF-4F46-4462-B374-044C63ED6C8B}"/>
      </w:docPartPr>
      <w:docPartBody>
        <w:p w:rsidR="00000000" w:rsidRDefault="00892C01" w:rsidP="00892C01">
          <w:pPr>
            <w:pStyle w:val="68CBD27FE33C482783797320E1490316"/>
          </w:pPr>
          <w:r>
            <w:t>per annum, payable</w:t>
          </w:r>
        </w:p>
      </w:docPartBody>
    </w:docPart>
    <w:docPart>
      <w:docPartPr>
        <w:name w:val="77C103184DDC4DE2B6170F6A87F5B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04C65-93E5-457F-8635-D5C3A51D03A9}"/>
      </w:docPartPr>
      <w:docPartBody>
        <w:p w:rsidR="00000000" w:rsidRDefault="00892C01" w:rsidP="00892C01">
          <w:pPr>
            <w:pStyle w:val="77C103184DDC4DE2B6170F6A87F5B194"/>
          </w:pPr>
          <w:r>
            <w:t>per month in advance, in lieu of the rent contained in the original Lease.</w:t>
          </w:r>
        </w:p>
      </w:docPartBody>
    </w:docPart>
    <w:docPart>
      <w:docPartPr>
        <w:name w:val="330418A454BD46098D0AA6424BDA0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C892A-FABE-4CCA-9E17-5765E840849E}"/>
      </w:docPartPr>
      <w:docPartBody>
        <w:p w:rsidR="00000000" w:rsidRDefault="00892C01" w:rsidP="00892C01">
          <w:pPr>
            <w:pStyle w:val="330418A454BD46098D0AA6424BDA0DFA"/>
          </w:pPr>
          <w:r>
            <w:t>It is further provided, however, that all other terms of the Lease shall continue during this extended term as if set forth herein.</w:t>
          </w:r>
        </w:p>
      </w:docPartBody>
    </w:docPart>
    <w:docPart>
      <w:docPartPr>
        <w:name w:val="306A2090925C4880864839537ABAB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E907D-DF02-4D38-9F82-7CAE021A8B4F}"/>
      </w:docPartPr>
      <w:docPartBody>
        <w:p w:rsidR="00000000" w:rsidRDefault="00892C01" w:rsidP="00892C01">
          <w:pPr>
            <w:pStyle w:val="306A2090925C4880864839537ABAB934"/>
          </w:pPr>
          <w:r>
            <w:t>Signed under seal this</w:t>
          </w:r>
        </w:p>
      </w:docPartBody>
    </w:docPart>
    <w:docPart>
      <w:docPartPr>
        <w:name w:val="F6A8B7F62E094847A03BCB46348A6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0A4F0-F072-4714-B4EB-7058936E5461}"/>
      </w:docPartPr>
      <w:docPartBody>
        <w:p w:rsidR="00000000" w:rsidRDefault="00892C01" w:rsidP="00892C01">
          <w:pPr>
            <w:pStyle w:val="F6A8B7F62E094847A03BCB46348A644B"/>
          </w:pPr>
          <w:r w:rsidRPr="008B1C63">
            <w:rPr>
              <w:rStyle w:val="SubtleReference"/>
            </w:rPr>
            <w:t>Day</w:t>
          </w:r>
        </w:p>
      </w:docPartBody>
    </w:docPart>
    <w:docPart>
      <w:docPartPr>
        <w:name w:val="489A16F45AED42FCA9CF4D878C90D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B82D7-1273-43BE-AF62-46D7996DF018}"/>
      </w:docPartPr>
      <w:docPartBody>
        <w:p w:rsidR="00000000" w:rsidRDefault="00892C01" w:rsidP="00892C01">
          <w:pPr>
            <w:pStyle w:val="489A16F45AED42FCA9CF4D878C90D627"/>
          </w:pPr>
          <w:r>
            <w:t>of</w:t>
          </w:r>
        </w:p>
      </w:docPartBody>
    </w:docPart>
    <w:docPart>
      <w:docPartPr>
        <w:name w:val="C90EFD2D19CF4613BFD9FF4991871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FA823-4BF8-4DE8-B014-B6E0E0420F89}"/>
      </w:docPartPr>
      <w:docPartBody>
        <w:p w:rsidR="00000000" w:rsidRDefault="00892C01" w:rsidP="00892C01">
          <w:pPr>
            <w:pStyle w:val="C90EFD2D19CF4613BFD9FF4991871093"/>
          </w:pPr>
          <w:r w:rsidRPr="008B1C63">
            <w:rPr>
              <w:rStyle w:val="SubtleReference"/>
            </w:rPr>
            <w:t>Month, Year</w:t>
          </w:r>
        </w:p>
      </w:docPartBody>
    </w:docPart>
    <w:docPart>
      <w:docPartPr>
        <w:name w:val="A1BA691B1AC0455188A6D84CC364C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523BB-15A4-443F-9E2C-E4B31292F1BF}"/>
      </w:docPartPr>
      <w:docPartBody>
        <w:p w:rsidR="00000000" w:rsidRDefault="00892C01" w:rsidP="00892C01">
          <w:pPr>
            <w:pStyle w:val="A1BA691B1AC0455188A6D84CC364C1C0"/>
          </w:pPr>
          <w:r>
            <w:t>Yours very truly,</w:t>
          </w:r>
        </w:p>
      </w:docPartBody>
    </w:docPart>
    <w:docPart>
      <w:docPartPr>
        <w:name w:val="24401C27163F49BCACC9A714F0853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7BB43-33D3-48FC-A45B-200DC77F4E3F}"/>
      </w:docPartPr>
      <w:docPartBody>
        <w:p w:rsidR="00000000" w:rsidRDefault="00892C01" w:rsidP="00892C01">
          <w:pPr>
            <w:pStyle w:val="24401C27163F49BCACC9A714F0853B01"/>
          </w:pPr>
          <w:r w:rsidRPr="003B284C">
            <w:t>Notice Exercising Option to Renew Lease</w:t>
          </w:r>
        </w:p>
      </w:docPartBody>
    </w:docPart>
    <w:docPart>
      <w:docPartPr>
        <w:name w:val="33ABA69C00EB425D9F8515B01AD45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FD549-F51D-4B2E-9ED8-9A226A713F97}"/>
      </w:docPartPr>
      <w:docPartBody>
        <w:p w:rsidR="00000000" w:rsidRDefault="00892C01" w:rsidP="00892C01">
          <w:pPr>
            <w:pStyle w:val="33ABA69C00EB425D9F8515B01AD45748"/>
          </w:pPr>
          <w:r w:rsidRPr="00E81823">
            <w:t>Date</w:t>
          </w:r>
        </w:p>
      </w:docPartBody>
    </w:docPart>
    <w:docPart>
      <w:docPartPr>
        <w:name w:val="427538B2D0984C8990AC0CE56F0A4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24539-3162-4366-A102-3E873000605C}"/>
      </w:docPartPr>
      <w:docPartBody>
        <w:p w:rsidR="00000000" w:rsidRDefault="00892C01" w:rsidP="00892C01">
          <w:pPr>
            <w:pStyle w:val="427538B2D0984C8990AC0CE56F0A477B"/>
          </w:pPr>
          <w:r>
            <w:t>Please be advised that the undersigned, as Lessee under a certain lease for premises known as</w:t>
          </w:r>
        </w:p>
      </w:docPartBody>
    </w:docPart>
    <w:docPart>
      <w:docPartPr>
        <w:name w:val="1ABACEE6932D4B1293FFE7EBB3495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D8C15-BD8B-4C5C-8742-779D911CAFB6}"/>
      </w:docPartPr>
      <w:docPartBody>
        <w:p w:rsidR="00000000" w:rsidRDefault="00892C01" w:rsidP="00892C01">
          <w:pPr>
            <w:pStyle w:val="1ABACEE6932D4B1293FFE7EBB349590E"/>
          </w:pPr>
          <w:r>
            <w:rPr>
              <w:rStyle w:val="Strong"/>
            </w:rPr>
            <w:t>address of the rental property</w:t>
          </w:r>
        </w:p>
      </w:docPartBody>
    </w:docPart>
    <w:docPart>
      <w:docPartPr>
        <w:name w:val="D9B162CE5540450FAAC90D7B77606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2B44C-ECDB-4EFB-B794-AA390E8EE1E3}"/>
      </w:docPartPr>
      <w:docPartBody>
        <w:p w:rsidR="00000000" w:rsidRDefault="00892C01" w:rsidP="00892C01">
          <w:pPr>
            <w:pStyle w:val="D9B162CE5540450FAAC90D7B77606E70"/>
          </w:pPr>
          <w:r>
            <w:t>and dated</w:t>
          </w:r>
        </w:p>
      </w:docPartBody>
    </w:docPart>
    <w:docPart>
      <w:docPartPr>
        <w:name w:val="CD40FFB1033D4ED1B66D01F7FA6BE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BFE31-690A-463D-8F7D-8A09A58D2C97}"/>
      </w:docPartPr>
      <w:docPartBody>
        <w:p w:rsidR="00000000" w:rsidRDefault="00892C01" w:rsidP="00892C01">
          <w:pPr>
            <w:pStyle w:val="CD40FFB1033D4ED1B66D01F7FA6BEE50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881F9108963C4C398BA528FD8F416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71F36-4FEC-408A-94AA-31F41E4B91ED}"/>
      </w:docPartPr>
      <w:docPartBody>
        <w:p w:rsidR="00000000" w:rsidRDefault="00892C01" w:rsidP="00892C01">
          <w:pPr>
            <w:pStyle w:val="881F9108963C4C398BA528FD8F416D7D"/>
          </w:pPr>
          <w:r>
            <w:t>(Lease), does hereby exercise his/her option to extend the term of said Lease for a period commencing on</w:t>
          </w:r>
        </w:p>
      </w:docPartBody>
    </w:docPart>
    <w:docPart>
      <w:docPartPr>
        <w:name w:val="2CA69A8EAE9E4FFBA901FB4B7D8C4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A2C32-6B61-40E2-82B7-3A4CC05E29EB}"/>
      </w:docPartPr>
      <w:docPartBody>
        <w:p w:rsidR="00000000" w:rsidRDefault="00892C01" w:rsidP="00892C01">
          <w:pPr>
            <w:pStyle w:val="2CA69A8EAE9E4FFBA901FB4B7D8C4140"/>
          </w:pPr>
          <w:r w:rsidRPr="008B1C63">
            <w:rPr>
              <w:rStyle w:val="SubtleReference"/>
            </w:rPr>
            <w:t>Start date</w:t>
          </w:r>
        </w:p>
      </w:docPartBody>
    </w:docPart>
    <w:docPart>
      <w:docPartPr>
        <w:name w:val="4EBC1C14FF6C4D7D85C895FDD9453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C3F8C-797E-4394-A855-295D21F40665}"/>
      </w:docPartPr>
      <w:docPartBody>
        <w:p w:rsidR="00000000" w:rsidRDefault="00892C01" w:rsidP="00892C01">
          <w:pPr>
            <w:pStyle w:val="4EBC1C14FF6C4D7D85C895FDD9453242"/>
          </w:pPr>
          <w:r>
            <w:t>and terminating on</w:t>
          </w:r>
        </w:p>
      </w:docPartBody>
    </w:docPart>
    <w:docPart>
      <w:docPartPr>
        <w:name w:val="E4B265749A4B46B5BCEA36D30D16F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D82F4-B95A-485C-B51F-F79DEC653DD2}"/>
      </w:docPartPr>
      <w:docPartBody>
        <w:p w:rsidR="00000000" w:rsidRDefault="00892C01" w:rsidP="00892C01">
          <w:pPr>
            <w:pStyle w:val="E4B265749A4B46B5BCEA36D30D16F69B"/>
          </w:pPr>
          <w:r w:rsidRPr="008B1C63">
            <w:rPr>
              <w:rStyle w:val="SubtleReference"/>
            </w:rPr>
            <w:t>End date</w:t>
          </w:r>
        </w:p>
      </w:docPartBody>
    </w:docPart>
    <w:docPart>
      <w:docPartPr>
        <w:name w:val="9947D54CAB754D9B945EFB8825537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DF357-AFB4-4B09-92CE-785B3A707902}"/>
      </w:docPartPr>
      <w:docPartBody>
        <w:p w:rsidR="00000000" w:rsidRDefault="00892C01" w:rsidP="00892C01">
          <w:pPr>
            <w:pStyle w:val="9947D54CAB754D9B945EFB88255373B5"/>
          </w:pPr>
          <w:r>
            <w:t>During extended term, Lessee shall pay rent of</w:t>
          </w:r>
        </w:p>
      </w:docPartBody>
    </w:docPart>
    <w:docPart>
      <w:docPartPr>
        <w:name w:val="5B38C0A2357F41CE9CFEA79B74A80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2642D-E01F-4B77-B76A-B2168B78F8E4}"/>
      </w:docPartPr>
      <w:docPartBody>
        <w:p w:rsidR="00000000" w:rsidRDefault="00892C01" w:rsidP="00892C01">
          <w:pPr>
            <w:pStyle w:val="5B38C0A2357F41CE9CFEA79B74A80A9C"/>
          </w:pPr>
          <w:r w:rsidRPr="008B1C63">
            <w:rPr>
              <w:rStyle w:val="SubtleReference"/>
            </w:rPr>
            <w:t>Amount</w:t>
          </w:r>
        </w:p>
      </w:docPartBody>
    </w:docPart>
    <w:docPart>
      <w:docPartPr>
        <w:name w:val="789EA3BEBA434C2F96ECD5B12F09D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9CDF9-123B-48DC-AB3E-7A90C6A81B75}"/>
      </w:docPartPr>
      <w:docPartBody>
        <w:p w:rsidR="00000000" w:rsidRDefault="00892C01" w:rsidP="00892C01">
          <w:pPr>
            <w:pStyle w:val="789EA3BEBA434C2F96ECD5B12F09DF71"/>
          </w:pPr>
          <w:r>
            <w:t>per annum, payable</w:t>
          </w:r>
        </w:p>
      </w:docPartBody>
    </w:docPart>
    <w:docPart>
      <w:docPartPr>
        <w:name w:val="08D16C0C846A4CC0A4D57709EA068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CB0B4-A476-49F5-87E5-D12626550DA0}"/>
      </w:docPartPr>
      <w:docPartBody>
        <w:p w:rsidR="00000000" w:rsidRDefault="00892C01" w:rsidP="00892C01">
          <w:pPr>
            <w:pStyle w:val="08D16C0C846A4CC0A4D57709EA068AEB"/>
          </w:pPr>
          <w:r>
            <w:t>per month in advance, in lieu of the rent contained in the original Lease.</w:t>
          </w:r>
        </w:p>
      </w:docPartBody>
    </w:docPart>
    <w:docPart>
      <w:docPartPr>
        <w:name w:val="F9C9E310A6F1419EAC40D02F02592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F37C5-B6C8-4879-8253-9EC6BDEC4751}"/>
      </w:docPartPr>
      <w:docPartBody>
        <w:p w:rsidR="00000000" w:rsidRDefault="00892C01" w:rsidP="00892C01">
          <w:pPr>
            <w:pStyle w:val="F9C9E310A6F1419EAC40D02F025922E3"/>
          </w:pPr>
          <w:r>
            <w:t>It is further provided, however, that all other terms of the Lease shall continue during this extended term as if set forth herein.</w:t>
          </w:r>
        </w:p>
      </w:docPartBody>
    </w:docPart>
    <w:docPart>
      <w:docPartPr>
        <w:name w:val="98EF73D1A9294082BDF2C7D9F33F7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5EDE6-FC29-491E-A447-7FE2EEA6A43E}"/>
      </w:docPartPr>
      <w:docPartBody>
        <w:p w:rsidR="00000000" w:rsidRDefault="00892C01" w:rsidP="00892C01">
          <w:pPr>
            <w:pStyle w:val="98EF73D1A9294082BDF2C7D9F33F7DB3"/>
          </w:pPr>
          <w:r>
            <w:t>Signed under seal this</w:t>
          </w:r>
        </w:p>
      </w:docPartBody>
    </w:docPart>
    <w:docPart>
      <w:docPartPr>
        <w:name w:val="BF9BBE9761F74E239AF7702FB181E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F531D-5494-46F6-8D5C-BA14D7A52759}"/>
      </w:docPartPr>
      <w:docPartBody>
        <w:p w:rsidR="00000000" w:rsidRDefault="00892C01" w:rsidP="00892C01">
          <w:pPr>
            <w:pStyle w:val="BF9BBE9761F74E239AF7702FB181E1A8"/>
          </w:pPr>
          <w:r w:rsidRPr="008B1C63">
            <w:rPr>
              <w:rStyle w:val="SubtleReference"/>
            </w:rPr>
            <w:t>Day</w:t>
          </w:r>
        </w:p>
      </w:docPartBody>
    </w:docPart>
    <w:docPart>
      <w:docPartPr>
        <w:name w:val="9F093F36CABF49C3BDA692F7FDF89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9F97C-C1A3-42D9-B799-155543C41F22}"/>
      </w:docPartPr>
      <w:docPartBody>
        <w:p w:rsidR="00000000" w:rsidRDefault="00892C01" w:rsidP="00892C01">
          <w:pPr>
            <w:pStyle w:val="9F093F36CABF49C3BDA692F7FDF89E7B"/>
          </w:pPr>
          <w:r>
            <w:t>of</w:t>
          </w:r>
        </w:p>
      </w:docPartBody>
    </w:docPart>
    <w:docPart>
      <w:docPartPr>
        <w:name w:val="EBEB61AB858644A494A16B1BF0FE5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04CFD-BFE3-4D72-AF5F-77F05C649D9E}"/>
      </w:docPartPr>
      <w:docPartBody>
        <w:p w:rsidR="00000000" w:rsidRDefault="00892C01" w:rsidP="00892C01">
          <w:pPr>
            <w:pStyle w:val="EBEB61AB858644A494A16B1BF0FE5AF8"/>
          </w:pPr>
          <w:r w:rsidRPr="008B1C63">
            <w:rPr>
              <w:rStyle w:val="SubtleReference"/>
            </w:rPr>
            <w:t>Month, Year</w:t>
          </w:r>
        </w:p>
      </w:docPartBody>
    </w:docPart>
    <w:docPart>
      <w:docPartPr>
        <w:name w:val="7CD4694AD6004FFE82DBF10692840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357FF-3537-4798-AE2B-6D12B17FA22B}"/>
      </w:docPartPr>
      <w:docPartBody>
        <w:p w:rsidR="00000000" w:rsidRDefault="00892C01" w:rsidP="00892C01">
          <w:pPr>
            <w:pStyle w:val="7CD4694AD6004FFE82DBF1069284092A"/>
          </w:pPr>
          <w:r>
            <w:t>Yours very truly,</w:t>
          </w:r>
        </w:p>
      </w:docPartBody>
    </w:docPart>
    <w:docPart>
      <w:docPartPr>
        <w:name w:val="4647BE3866D14E2993FF4CAF6CBAD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153FB-9EDB-471A-8D35-ACE448FA518D}"/>
      </w:docPartPr>
      <w:docPartBody>
        <w:p w:rsidR="00000000" w:rsidRDefault="00892C01" w:rsidP="00892C01">
          <w:pPr>
            <w:pStyle w:val="4647BE3866D14E2993FF4CAF6CBAD7C2"/>
          </w:pPr>
          <w:r w:rsidRPr="003B284C">
            <w:t>Notice Exercising Option to Renew Lease</w:t>
          </w:r>
        </w:p>
      </w:docPartBody>
    </w:docPart>
    <w:docPart>
      <w:docPartPr>
        <w:name w:val="12AEC4F6F0E3449DA256295331EBA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3DB12-C600-4900-980D-8080A35DDF86}"/>
      </w:docPartPr>
      <w:docPartBody>
        <w:p w:rsidR="00000000" w:rsidRDefault="00892C01" w:rsidP="00892C01">
          <w:pPr>
            <w:pStyle w:val="12AEC4F6F0E3449DA256295331EBA689"/>
          </w:pPr>
          <w:r w:rsidRPr="00E81823">
            <w:t>Date</w:t>
          </w:r>
        </w:p>
      </w:docPartBody>
    </w:docPart>
    <w:docPart>
      <w:docPartPr>
        <w:name w:val="14952F400902417D935789A93C01A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9EC36-DB37-49D8-9AB2-0FFACAF0C36F}"/>
      </w:docPartPr>
      <w:docPartBody>
        <w:p w:rsidR="00000000" w:rsidRDefault="00892C01" w:rsidP="00892C01">
          <w:pPr>
            <w:pStyle w:val="14952F400902417D935789A93C01AA60"/>
          </w:pPr>
          <w:r>
            <w:t>Please be advised that the undersigned, as Lessee under a certain lease for premises known as</w:t>
          </w:r>
        </w:p>
      </w:docPartBody>
    </w:docPart>
    <w:docPart>
      <w:docPartPr>
        <w:name w:val="6D6F90B6F2E54FA1A6E0C39B2AE3E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985C3-7CDE-4001-B128-07E24BB97C8E}"/>
      </w:docPartPr>
      <w:docPartBody>
        <w:p w:rsidR="00000000" w:rsidRDefault="00892C01" w:rsidP="00892C01">
          <w:pPr>
            <w:pStyle w:val="6D6F90B6F2E54FA1A6E0C39B2AE3E093"/>
          </w:pPr>
          <w:r>
            <w:rPr>
              <w:rStyle w:val="Strong"/>
            </w:rPr>
            <w:t>address of the rental property</w:t>
          </w:r>
        </w:p>
      </w:docPartBody>
    </w:docPart>
    <w:docPart>
      <w:docPartPr>
        <w:name w:val="3A612F8366BD4D739CA37C4FA51D6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5E098-FB62-4D6C-B982-1217F6927DBF}"/>
      </w:docPartPr>
      <w:docPartBody>
        <w:p w:rsidR="00000000" w:rsidRDefault="00892C01" w:rsidP="00892C01">
          <w:pPr>
            <w:pStyle w:val="3A612F8366BD4D739CA37C4FA51D685D"/>
          </w:pPr>
          <w:r>
            <w:t>and dated</w:t>
          </w:r>
        </w:p>
      </w:docPartBody>
    </w:docPart>
    <w:docPart>
      <w:docPartPr>
        <w:name w:val="CFE42A94A77A4CF18BFFA3B12B5C8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A4F70-F5DE-4528-84AF-9B3714D875F0}"/>
      </w:docPartPr>
      <w:docPartBody>
        <w:p w:rsidR="00000000" w:rsidRDefault="00892C01" w:rsidP="00892C01">
          <w:pPr>
            <w:pStyle w:val="CFE42A94A77A4CF18BFFA3B12B5C810C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300A55EC15C14D36B06A8ADD99702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70BBE-BECE-4022-A7E6-AEA1E2919882}"/>
      </w:docPartPr>
      <w:docPartBody>
        <w:p w:rsidR="00000000" w:rsidRDefault="00892C01" w:rsidP="00892C01">
          <w:pPr>
            <w:pStyle w:val="300A55EC15C14D36B06A8ADD99702009"/>
          </w:pPr>
          <w:r>
            <w:t>(Lease), does hereby exercise his/her option to extend the term of said Lease for a period commencing on</w:t>
          </w:r>
        </w:p>
      </w:docPartBody>
    </w:docPart>
    <w:docPart>
      <w:docPartPr>
        <w:name w:val="71B522ECCD2245848203063E9BD89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7338A-A86E-4880-B032-8C44407373A8}"/>
      </w:docPartPr>
      <w:docPartBody>
        <w:p w:rsidR="00000000" w:rsidRDefault="00892C01" w:rsidP="00892C01">
          <w:pPr>
            <w:pStyle w:val="71B522ECCD2245848203063E9BD897A0"/>
          </w:pPr>
          <w:r w:rsidRPr="008B1C63">
            <w:rPr>
              <w:rStyle w:val="SubtleReference"/>
            </w:rPr>
            <w:t>Start date</w:t>
          </w:r>
        </w:p>
      </w:docPartBody>
    </w:docPart>
    <w:docPart>
      <w:docPartPr>
        <w:name w:val="5046AA9E01A945B9B51E1D805126E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37E39-C854-41E4-9C73-B46BF412769A}"/>
      </w:docPartPr>
      <w:docPartBody>
        <w:p w:rsidR="00000000" w:rsidRDefault="00892C01" w:rsidP="00892C01">
          <w:pPr>
            <w:pStyle w:val="5046AA9E01A945B9B51E1D805126E3FC"/>
          </w:pPr>
          <w:r>
            <w:t>and terminating on</w:t>
          </w:r>
        </w:p>
      </w:docPartBody>
    </w:docPart>
    <w:docPart>
      <w:docPartPr>
        <w:name w:val="4A901C5798A94AEB9F5CCF2AFBD09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5A09C-57DB-42B4-92BF-6A1A33663150}"/>
      </w:docPartPr>
      <w:docPartBody>
        <w:p w:rsidR="00000000" w:rsidRDefault="00892C01" w:rsidP="00892C01">
          <w:pPr>
            <w:pStyle w:val="4A901C5798A94AEB9F5CCF2AFBD097D7"/>
          </w:pPr>
          <w:r w:rsidRPr="008B1C63">
            <w:rPr>
              <w:rStyle w:val="SubtleReference"/>
            </w:rPr>
            <w:t>End date</w:t>
          </w:r>
        </w:p>
      </w:docPartBody>
    </w:docPart>
    <w:docPart>
      <w:docPartPr>
        <w:name w:val="2DD4BAE93AFB418E91AEF999B249F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9767B-38DE-42D6-A79D-5B5162E7D769}"/>
      </w:docPartPr>
      <w:docPartBody>
        <w:p w:rsidR="00000000" w:rsidRDefault="00892C01" w:rsidP="00892C01">
          <w:pPr>
            <w:pStyle w:val="2DD4BAE93AFB418E91AEF999B249F579"/>
          </w:pPr>
          <w:r>
            <w:t>During extended term, Lessee shall pay rent of</w:t>
          </w:r>
        </w:p>
      </w:docPartBody>
    </w:docPart>
    <w:docPart>
      <w:docPartPr>
        <w:name w:val="5A266E607DFB4203A17D13100D808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DC1D2-0688-4A44-BCB0-0EE0DE6386D0}"/>
      </w:docPartPr>
      <w:docPartBody>
        <w:p w:rsidR="00000000" w:rsidRDefault="00892C01" w:rsidP="00892C01">
          <w:pPr>
            <w:pStyle w:val="5A266E607DFB4203A17D13100D80888F"/>
          </w:pPr>
          <w:r w:rsidRPr="008B1C63">
            <w:rPr>
              <w:rStyle w:val="SubtleReference"/>
            </w:rPr>
            <w:t>Amount</w:t>
          </w:r>
        </w:p>
      </w:docPartBody>
    </w:docPart>
    <w:docPart>
      <w:docPartPr>
        <w:name w:val="973E2F0BC52949B79B0188F69230B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441A2-AC3D-4FE3-A456-38F135338671}"/>
      </w:docPartPr>
      <w:docPartBody>
        <w:p w:rsidR="00000000" w:rsidRDefault="00892C01" w:rsidP="00892C01">
          <w:pPr>
            <w:pStyle w:val="973E2F0BC52949B79B0188F69230BF93"/>
          </w:pPr>
          <w:r>
            <w:t>per annum, payable</w:t>
          </w:r>
        </w:p>
      </w:docPartBody>
    </w:docPart>
    <w:docPart>
      <w:docPartPr>
        <w:name w:val="5AB8F788D6364D2EAA9EDBE384273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77AEE-2FA8-4BD2-BA8B-475038F16506}"/>
      </w:docPartPr>
      <w:docPartBody>
        <w:p w:rsidR="00000000" w:rsidRDefault="00892C01" w:rsidP="00892C01">
          <w:pPr>
            <w:pStyle w:val="5AB8F788D6364D2EAA9EDBE384273200"/>
          </w:pPr>
          <w:r>
            <w:t>per month in advance, in lieu of the rent contained in the original Lease.</w:t>
          </w:r>
        </w:p>
      </w:docPartBody>
    </w:docPart>
    <w:docPart>
      <w:docPartPr>
        <w:name w:val="16F8F0A2FD324E97AD1278693330F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C2AC5-00BC-4F5E-9B93-E6B0D17E03E8}"/>
      </w:docPartPr>
      <w:docPartBody>
        <w:p w:rsidR="00000000" w:rsidRDefault="00892C01" w:rsidP="00892C01">
          <w:pPr>
            <w:pStyle w:val="16F8F0A2FD324E97AD1278693330F34C"/>
          </w:pPr>
          <w:r>
            <w:t>It is further provided, however, that all other terms of the Lease shall continue during this extended term as if set forth herein.</w:t>
          </w:r>
        </w:p>
      </w:docPartBody>
    </w:docPart>
    <w:docPart>
      <w:docPartPr>
        <w:name w:val="9E5CD33AD73744239B1204478AD51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6F1B2-D25E-4B41-8E5A-6A3D431DC824}"/>
      </w:docPartPr>
      <w:docPartBody>
        <w:p w:rsidR="00000000" w:rsidRDefault="00892C01" w:rsidP="00892C01">
          <w:pPr>
            <w:pStyle w:val="9E5CD33AD73744239B1204478AD519C8"/>
          </w:pPr>
          <w:r>
            <w:t>Signed under seal this</w:t>
          </w:r>
        </w:p>
      </w:docPartBody>
    </w:docPart>
    <w:docPart>
      <w:docPartPr>
        <w:name w:val="7F6D44DC874D4C16A0C6C9DC145FD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5DDAE-1961-4672-A058-E522F0E9C67D}"/>
      </w:docPartPr>
      <w:docPartBody>
        <w:p w:rsidR="00000000" w:rsidRDefault="00892C01" w:rsidP="00892C01">
          <w:pPr>
            <w:pStyle w:val="7F6D44DC874D4C16A0C6C9DC145FD18F"/>
          </w:pPr>
          <w:r w:rsidRPr="008B1C63">
            <w:rPr>
              <w:rStyle w:val="SubtleReference"/>
            </w:rPr>
            <w:t>Day</w:t>
          </w:r>
        </w:p>
      </w:docPartBody>
    </w:docPart>
    <w:docPart>
      <w:docPartPr>
        <w:name w:val="98A6A180A79C47B3A406074B832D8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24489-5F39-4B4F-B25A-821BB58F0D42}"/>
      </w:docPartPr>
      <w:docPartBody>
        <w:p w:rsidR="00000000" w:rsidRDefault="00892C01" w:rsidP="00892C01">
          <w:pPr>
            <w:pStyle w:val="98A6A180A79C47B3A406074B832D8429"/>
          </w:pPr>
          <w:r>
            <w:t>of</w:t>
          </w:r>
        </w:p>
      </w:docPartBody>
    </w:docPart>
    <w:docPart>
      <w:docPartPr>
        <w:name w:val="A243463E4BF84C62ABBC792905A2D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325D0-DBA5-4A89-B6B7-CFEF2E741400}"/>
      </w:docPartPr>
      <w:docPartBody>
        <w:p w:rsidR="00000000" w:rsidRDefault="00892C01" w:rsidP="00892C01">
          <w:pPr>
            <w:pStyle w:val="A243463E4BF84C62ABBC792905A2DFB0"/>
          </w:pPr>
          <w:r w:rsidRPr="008B1C63">
            <w:rPr>
              <w:rStyle w:val="SubtleReference"/>
            </w:rPr>
            <w:t>Month, Year</w:t>
          </w:r>
        </w:p>
      </w:docPartBody>
    </w:docPart>
    <w:docPart>
      <w:docPartPr>
        <w:name w:val="38753F8205364A54AC9796BCC65D2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24B41-9B14-4FA1-9488-6AF9553691BF}"/>
      </w:docPartPr>
      <w:docPartBody>
        <w:p w:rsidR="00000000" w:rsidRDefault="00892C01" w:rsidP="00892C01">
          <w:pPr>
            <w:pStyle w:val="38753F8205364A54AC9796BCC65D2AC4"/>
          </w:pPr>
          <w:r>
            <w:t>Yours very truly,</w:t>
          </w:r>
        </w:p>
      </w:docPartBody>
    </w:docPart>
    <w:docPart>
      <w:docPartPr>
        <w:name w:val="9D940FF399824436ADFEC69529BD8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DE3E-C9D8-43BE-98F5-1641717AEC70}"/>
      </w:docPartPr>
      <w:docPartBody>
        <w:p w:rsidR="00000000" w:rsidRDefault="00892C01" w:rsidP="00892C01">
          <w:pPr>
            <w:pStyle w:val="9D940FF399824436ADFEC69529BD8D3C"/>
          </w:pPr>
          <w:r w:rsidRPr="003B284C">
            <w:t>Notice Exercising Option to Renew Lease</w:t>
          </w:r>
        </w:p>
      </w:docPartBody>
    </w:docPart>
    <w:docPart>
      <w:docPartPr>
        <w:name w:val="0296FA231A9D416383D6135589E31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8B1E4-12ED-4AFF-A4BA-5F5D0106A663}"/>
      </w:docPartPr>
      <w:docPartBody>
        <w:p w:rsidR="00000000" w:rsidRDefault="00892C01" w:rsidP="00892C01">
          <w:pPr>
            <w:pStyle w:val="0296FA231A9D416383D6135589E31FCE"/>
          </w:pPr>
          <w:r w:rsidRPr="00E81823">
            <w:t>Date</w:t>
          </w:r>
        </w:p>
      </w:docPartBody>
    </w:docPart>
    <w:docPart>
      <w:docPartPr>
        <w:name w:val="BD0D1558B6304110B46F5D80B9788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525D6-4781-4697-9F07-32A615AB7DEA}"/>
      </w:docPartPr>
      <w:docPartBody>
        <w:p w:rsidR="00000000" w:rsidRDefault="00892C01" w:rsidP="00892C01">
          <w:pPr>
            <w:pStyle w:val="BD0D1558B6304110B46F5D80B978874A"/>
          </w:pPr>
          <w:r>
            <w:t>Please be advised that the undersigned, as Lessee under a certain lease for premises known as</w:t>
          </w:r>
        </w:p>
      </w:docPartBody>
    </w:docPart>
    <w:docPart>
      <w:docPartPr>
        <w:name w:val="48A734C7B65D49918B9960E1C2F85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84559-7B06-46E0-ACAC-78564FB64D0B}"/>
      </w:docPartPr>
      <w:docPartBody>
        <w:p w:rsidR="00000000" w:rsidRDefault="00892C01" w:rsidP="00892C01">
          <w:pPr>
            <w:pStyle w:val="48A734C7B65D49918B9960E1C2F85C99"/>
          </w:pPr>
          <w:r>
            <w:rPr>
              <w:rStyle w:val="Strong"/>
            </w:rPr>
            <w:t>address of the rental property</w:t>
          </w:r>
        </w:p>
      </w:docPartBody>
    </w:docPart>
    <w:docPart>
      <w:docPartPr>
        <w:name w:val="115F69CEE43B467990D98D59ECEF4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736CA-E4EF-429A-A298-DEC423E7A5BC}"/>
      </w:docPartPr>
      <w:docPartBody>
        <w:p w:rsidR="00000000" w:rsidRDefault="00892C01" w:rsidP="00892C01">
          <w:pPr>
            <w:pStyle w:val="115F69CEE43B467990D98D59ECEF4131"/>
          </w:pPr>
          <w:r>
            <w:t>and dated</w:t>
          </w:r>
        </w:p>
      </w:docPartBody>
    </w:docPart>
    <w:docPart>
      <w:docPartPr>
        <w:name w:val="F58D857AFB55430AA6FA218BA6C9B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E0E8A-BD08-42B3-89C1-C2208D423D4B}"/>
      </w:docPartPr>
      <w:docPartBody>
        <w:p w:rsidR="00000000" w:rsidRDefault="00892C01" w:rsidP="00892C01">
          <w:pPr>
            <w:pStyle w:val="F58D857AFB55430AA6FA218BA6C9B479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3FB9A888BBE647ABA00112D738ED5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6DB22-E7F0-49E8-BF07-B0F11283035E}"/>
      </w:docPartPr>
      <w:docPartBody>
        <w:p w:rsidR="00000000" w:rsidRDefault="00892C01" w:rsidP="00892C01">
          <w:pPr>
            <w:pStyle w:val="3FB9A888BBE647ABA00112D738ED5E4D"/>
          </w:pPr>
          <w:r>
            <w:t>(Lease), does hereby exercise his/her option to extend the term of said Lease for a period commencing on</w:t>
          </w:r>
        </w:p>
      </w:docPartBody>
    </w:docPart>
    <w:docPart>
      <w:docPartPr>
        <w:name w:val="E9CFBF0725F347DE815975EA179AF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18BE2-AEAD-4CA2-8645-D7EBF9E0EFF2}"/>
      </w:docPartPr>
      <w:docPartBody>
        <w:p w:rsidR="00000000" w:rsidRDefault="00892C01" w:rsidP="00892C01">
          <w:pPr>
            <w:pStyle w:val="E9CFBF0725F347DE815975EA179AF812"/>
          </w:pPr>
          <w:r w:rsidRPr="008B1C63">
            <w:rPr>
              <w:rStyle w:val="SubtleReference"/>
            </w:rPr>
            <w:t>Start date</w:t>
          </w:r>
        </w:p>
      </w:docPartBody>
    </w:docPart>
    <w:docPart>
      <w:docPartPr>
        <w:name w:val="D9EA8D2C95904A34835C17ADC03F9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A9251-75C7-4867-AAB7-71852EA300F2}"/>
      </w:docPartPr>
      <w:docPartBody>
        <w:p w:rsidR="00000000" w:rsidRDefault="00892C01" w:rsidP="00892C01">
          <w:pPr>
            <w:pStyle w:val="D9EA8D2C95904A34835C17ADC03F9561"/>
          </w:pPr>
          <w:r>
            <w:t>and terminating on</w:t>
          </w:r>
        </w:p>
      </w:docPartBody>
    </w:docPart>
    <w:docPart>
      <w:docPartPr>
        <w:name w:val="1D56CA8A5C0A401DB171C31862CC8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A7551-47DF-4DCD-953A-C9EE5C970C42}"/>
      </w:docPartPr>
      <w:docPartBody>
        <w:p w:rsidR="00000000" w:rsidRDefault="00892C01" w:rsidP="00892C01">
          <w:pPr>
            <w:pStyle w:val="1D56CA8A5C0A401DB171C31862CC803F"/>
          </w:pPr>
          <w:r w:rsidRPr="008B1C63">
            <w:rPr>
              <w:rStyle w:val="SubtleReference"/>
            </w:rPr>
            <w:t>End date</w:t>
          </w:r>
        </w:p>
      </w:docPartBody>
    </w:docPart>
    <w:docPart>
      <w:docPartPr>
        <w:name w:val="BC87033486D44593801B35EFDB207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969C6-61E1-4541-9275-6B93C5621F79}"/>
      </w:docPartPr>
      <w:docPartBody>
        <w:p w:rsidR="00000000" w:rsidRDefault="00892C01" w:rsidP="00892C01">
          <w:pPr>
            <w:pStyle w:val="BC87033486D44593801B35EFDB207A1E"/>
          </w:pPr>
          <w:r>
            <w:t>During extended term, Lessee shall pay rent of</w:t>
          </w:r>
        </w:p>
      </w:docPartBody>
    </w:docPart>
    <w:docPart>
      <w:docPartPr>
        <w:name w:val="EB65174ED43C4B2081E674D963713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52C59-2F40-40CA-A814-7033E065E6FC}"/>
      </w:docPartPr>
      <w:docPartBody>
        <w:p w:rsidR="00000000" w:rsidRDefault="00892C01" w:rsidP="00892C01">
          <w:pPr>
            <w:pStyle w:val="EB65174ED43C4B2081E674D963713B9A"/>
          </w:pPr>
          <w:r w:rsidRPr="008B1C63">
            <w:rPr>
              <w:rStyle w:val="SubtleReference"/>
            </w:rPr>
            <w:t>Amount</w:t>
          </w:r>
        </w:p>
      </w:docPartBody>
    </w:docPart>
    <w:docPart>
      <w:docPartPr>
        <w:name w:val="791840FEEFA44B579857AE243D462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54957-8334-444E-853E-6510415CFB81}"/>
      </w:docPartPr>
      <w:docPartBody>
        <w:p w:rsidR="00000000" w:rsidRDefault="00892C01" w:rsidP="00892C01">
          <w:pPr>
            <w:pStyle w:val="791840FEEFA44B579857AE243D46250F"/>
          </w:pPr>
          <w:r>
            <w:t>per annum, payable</w:t>
          </w:r>
        </w:p>
      </w:docPartBody>
    </w:docPart>
    <w:docPart>
      <w:docPartPr>
        <w:name w:val="DF723A73770C45F38AF669ABC6AE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34635-4345-415B-B722-629D889FBAE1}"/>
      </w:docPartPr>
      <w:docPartBody>
        <w:p w:rsidR="00000000" w:rsidRDefault="00892C01" w:rsidP="00892C01">
          <w:pPr>
            <w:pStyle w:val="DF723A73770C45F38AF669ABC6AE0D17"/>
          </w:pPr>
          <w:r>
            <w:t>per month in advance, in lieu of the rent contained in the original Lease.</w:t>
          </w:r>
        </w:p>
      </w:docPartBody>
    </w:docPart>
    <w:docPart>
      <w:docPartPr>
        <w:name w:val="D53E81858F4E44D9A9BDB5A414209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31AEF-8357-4395-8666-EA75DD07F1EB}"/>
      </w:docPartPr>
      <w:docPartBody>
        <w:p w:rsidR="00000000" w:rsidRDefault="00892C01" w:rsidP="00892C01">
          <w:pPr>
            <w:pStyle w:val="D53E81858F4E44D9A9BDB5A41420904E"/>
          </w:pPr>
          <w:r>
            <w:t>It is further provided, however, that all other terms of the Lease shall continue during this extended term as if set forth herein.</w:t>
          </w:r>
        </w:p>
      </w:docPartBody>
    </w:docPart>
    <w:docPart>
      <w:docPartPr>
        <w:name w:val="9AF10C8AAF7C4EB4884DF801C8C33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06857-783D-4C0F-81C5-E61BB7F3F337}"/>
      </w:docPartPr>
      <w:docPartBody>
        <w:p w:rsidR="00000000" w:rsidRDefault="00892C01" w:rsidP="00892C01">
          <w:pPr>
            <w:pStyle w:val="9AF10C8AAF7C4EB4884DF801C8C33B9C"/>
          </w:pPr>
          <w:r>
            <w:t>Signed under seal this</w:t>
          </w:r>
        </w:p>
      </w:docPartBody>
    </w:docPart>
    <w:docPart>
      <w:docPartPr>
        <w:name w:val="91B15441433C4213840D1D427E4F0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12948-978A-4EFA-B394-71A8E9140B14}"/>
      </w:docPartPr>
      <w:docPartBody>
        <w:p w:rsidR="00000000" w:rsidRDefault="00892C01" w:rsidP="00892C01">
          <w:pPr>
            <w:pStyle w:val="91B15441433C4213840D1D427E4F0B1A"/>
          </w:pPr>
          <w:r w:rsidRPr="008B1C63">
            <w:rPr>
              <w:rStyle w:val="SubtleReference"/>
            </w:rPr>
            <w:t>Day</w:t>
          </w:r>
        </w:p>
      </w:docPartBody>
    </w:docPart>
    <w:docPart>
      <w:docPartPr>
        <w:name w:val="3DBAB6B3C9D444AE893401CDC52CF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8DFA1-867D-4489-8757-B624E9893E65}"/>
      </w:docPartPr>
      <w:docPartBody>
        <w:p w:rsidR="00000000" w:rsidRDefault="00892C01" w:rsidP="00892C01">
          <w:pPr>
            <w:pStyle w:val="3DBAB6B3C9D444AE893401CDC52CF94C"/>
          </w:pPr>
          <w:r>
            <w:t>of</w:t>
          </w:r>
        </w:p>
      </w:docPartBody>
    </w:docPart>
    <w:docPart>
      <w:docPartPr>
        <w:name w:val="3E9AFB76AFFB497B99972A58D127F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53BD0-A29A-442C-A85F-6C5828C02EB4}"/>
      </w:docPartPr>
      <w:docPartBody>
        <w:p w:rsidR="00000000" w:rsidRDefault="00892C01" w:rsidP="00892C01">
          <w:pPr>
            <w:pStyle w:val="3E9AFB76AFFB497B99972A58D127FF6C"/>
          </w:pPr>
          <w:r w:rsidRPr="008B1C63">
            <w:rPr>
              <w:rStyle w:val="SubtleReference"/>
            </w:rPr>
            <w:t>Month, Year</w:t>
          </w:r>
        </w:p>
      </w:docPartBody>
    </w:docPart>
    <w:docPart>
      <w:docPartPr>
        <w:name w:val="E5A28D6F227140E2B5FFA9EDF924F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76ED2-51A0-478A-B6D4-A45280E3FC49}"/>
      </w:docPartPr>
      <w:docPartBody>
        <w:p w:rsidR="00000000" w:rsidRDefault="00892C01" w:rsidP="00892C01">
          <w:pPr>
            <w:pStyle w:val="E5A28D6F227140E2B5FFA9EDF924F95E"/>
          </w:pPr>
          <w:r>
            <w:t>Yours very truly,</w:t>
          </w:r>
        </w:p>
      </w:docPartBody>
    </w:docPart>
    <w:docPart>
      <w:docPartPr>
        <w:name w:val="B85BBA18CCD84171B98990FB0D593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16478-C682-45D8-A4FD-724206315350}"/>
      </w:docPartPr>
      <w:docPartBody>
        <w:p w:rsidR="00000000" w:rsidRDefault="00892C01" w:rsidP="00892C01">
          <w:pPr>
            <w:pStyle w:val="B85BBA18CCD84171B98990FB0D593B0B"/>
          </w:pPr>
          <w:r w:rsidRPr="003B284C">
            <w:t>Notice Exercising Option to Renew Lease</w:t>
          </w:r>
        </w:p>
      </w:docPartBody>
    </w:docPart>
    <w:docPart>
      <w:docPartPr>
        <w:name w:val="86C7FE52C0D94EFAA601C12DB8219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998B1-7C22-409A-9B33-4EA412FC4DD8}"/>
      </w:docPartPr>
      <w:docPartBody>
        <w:p w:rsidR="00000000" w:rsidRDefault="00892C01" w:rsidP="00892C01">
          <w:pPr>
            <w:pStyle w:val="86C7FE52C0D94EFAA601C12DB8219500"/>
          </w:pPr>
          <w:r w:rsidRPr="00E81823">
            <w:t>Date</w:t>
          </w:r>
        </w:p>
      </w:docPartBody>
    </w:docPart>
    <w:docPart>
      <w:docPartPr>
        <w:name w:val="946D8CEFC8474052A7150775C98F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E8D31-B31A-444F-9A0E-DC7CCF654443}"/>
      </w:docPartPr>
      <w:docPartBody>
        <w:p w:rsidR="00000000" w:rsidRDefault="00892C01" w:rsidP="00892C01">
          <w:pPr>
            <w:pStyle w:val="946D8CEFC8474052A7150775C98F1CF5"/>
          </w:pPr>
          <w:r>
            <w:t>Please be advised that the undersigned, as Lessee under a certain lease for premises known as</w:t>
          </w:r>
        </w:p>
      </w:docPartBody>
    </w:docPart>
    <w:docPart>
      <w:docPartPr>
        <w:name w:val="0C759D22F7004D249414419BD3B99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89351-CED2-4365-AAA6-80C9CB018271}"/>
      </w:docPartPr>
      <w:docPartBody>
        <w:p w:rsidR="00000000" w:rsidRDefault="00892C01" w:rsidP="00892C01">
          <w:pPr>
            <w:pStyle w:val="0C759D22F7004D249414419BD3B99026"/>
          </w:pPr>
          <w:r>
            <w:rPr>
              <w:rStyle w:val="Strong"/>
            </w:rPr>
            <w:t>address of the rental property</w:t>
          </w:r>
        </w:p>
      </w:docPartBody>
    </w:docPart>
    <w:docPart>
      <w:docPartPr>
        <w:name w:val="D1F4AB9DF82A4EC6ACA971F0F442B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C47E2-7BB4-4E69-9F4C-5C858C581D6E}"/>
      </w:docPartPr>
      <w:docPartBody>
        <w:p w:rsidR="00000000" w:rsidRDefault="00892C01" w:rsidP="00892C01">
          <w:pPr>
            <w:pStyle w:val="D1F4AB9DF82A4EC6ACA971F0F442BCA6"/>
          </w:pPr>
          <w:r>
            <w:t>and dated</w:t>
          </w:r>
        </w:p>
      </w:docPartBody>
    </w:docPart>
    <w:docPart>
      <w:docPartPr>
        <w:name w:val="42F22F503371494EB82EC5467EBEB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BD487-6857-4843-9E17-B0ECB904EB9B}"/>
      </w:docPartPr>
      <w:docPartBody>
        <w:p w:rsidR="00000000" w:rsidRDefault="00892C01" w:rsidP="00892C01">
          <w:pPr>
            <w:pStyle w:val="42F22F503371494EB82EC5467EBEB174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EB184AD977F74846840D02920C0CB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84AD4-B521-4CD4-BB54-CC83FC6D080B}"/>
      </w:docPartPr>
      <w:docPartBody>
        <w:p w:rsidR="00000000" w:rsidRDefault="00892C01" w:rsidP="00892C01">
          <w:pPr>
            <w:pStyle w:val="EB184AD977F74846840D02920C0CB172"/>
          </w:pPr>
          <w:r>
            <w:t>(Lease), does hereby exercise his/her option to extend the term of said Lease for a period commencing on</w:t>
          </w:r>
        </w:p>
      </w:docPartBody>
    </w:docPart>
    <w:docPart>
      <w:docPartPr>
        <w:name w:val="D150A87A418E4CB88F9E17EF8C5B5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CC25D-AB71-43AA-BBD3-A5AAE75652F3}"/>
      </w:docPartPr>
      <w:docPartBody>
        <w:p w:rsidR="00000000" w:rsidRDefault="00892C01" w:rsidP="00892C01">
          <w:pPr>
            <w:pStyle w:val="D150A87A418E4CB88F9E17EF8C5B58E4"/>
          </w:pPr>
          <w:r w:rsidRPr="008B1C63">
            <w:rPr>
              <w:rStyle w:val="SubtleReference"/>
            </w:rPr>
            <w:t>Start date</w:t>
          </w:r>
        </w:p>
      </w:docPartBody>
    </w:docPart>
    <w:docPart>
      <w:docPartPr>
        <w:name w:val="92F23D310DBC4E48AD37F619C4D63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2104C-0E59-406A-80C9-23F1C40C194D}"/>
      </w:docPartPr>
      <w:docPartBody>
        <w:p w:rsidR="00000000" w:rsidRDefault="00892C01" w:rsidP="00892C01">
          <w:pPr>
            <w:pStyle w:val="92F23D310DBC4E48AD37F619C4D63E32"/>
          </w:pPr>
          <w:r>
            <w:t>and terminating on</w:t>
          </w:r>
        </w:p>
      </w:docPartBody>
    </w:docPart>
    <w:docPart>
      <w:docPartPr>
        <w:name w:val="9C2F0E876B224AF280EBA2F502ECA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5ECAB-32DE-4192-A4C8-3682FE3DB51C}"/>
      </w:docPartPr>
      <w:docPartBody>
        <w:p w:rsidR="00000000" w:rsidRDefault="00892C01" w:rsidP="00892C01">
          <w:pPr>
            <w:pStyle w:val="9C2F0E876B224AF280EBA2F502ECA9EA"/>
          </w:pPr>
          <w:r w:rsidRPr="008B1C63">
            <w:rPr>
              <w:rStyle w:val="SubtleReference"/>
            </w:rPr>
            <w:t>End date</w:t>
          </w:r>
        </w:p>
      </w:docPartBody>
    </w:docPart>
    <w:docPart>
      <w:docPartPr>
        <w:name w:val="C67FAF71AC26417485C331D4BA1B5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FE146-2C98-448A-AE35-C14332969E79}"/>
      </w:docPartPr>
      <w:docPartBody>
        <w:p w:rsidR="00000000" w:rsidRDefault="00892C01" w:rsidP="00892C01">
          <w:pPr>
            <w:pStyle w:val="C67FAF71AC26417485C331D4BA1B550C"/>
          </w:pPr>
          <w:r>
            <w:t>During extended term, Lessee shall pay rent of</w:t>
          </w:r>
        </w:p>
      </w:docPartBody>
    </w:docPart>
    <w:docPart>
      <w:docPartPr>
        <w:name w:val="B874F5CE8E634D6DBA08DB4797B39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EAA58-6FCB-4C29-BE7F-E5A4E5DA79CA}"/>
      </w:docPartPr>
      <w:docPartBody>
        <w:p w:rsidR="00000000" w:rsidRDefault="00892C01" w:rsidP="00892C01">
          <w:pPr>
            <w:pStyle w:val="B874F5CE8E634D6DBA08DB4797B39942"/>
          </w:pPr>
          <w:r w:rsidRPr="008B1C63">
            <w:rPr>
              <w:rStyle w:val="SubtleReference"/>
            </w:rPr>
            <w:t>Amount</w:t>
          </w:r>
        </w:p>
      </w:docPartBody>
    </w:docPart>
    <w:docPart>
      <w:docPartPr>
        <w:name w:val="59A0345387A942C486C479E7B0AE4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7125E-B2FA-4A62-AAC7-2D5411FFACBF}"/>
      </w:docPartPr>
      <w:docPartBody>
        <w:p w:rsidR="00000000" w:rsidRDefault="00892C01" w:rsidP="00892C01">
          <w:pPr>
            <w:pStyle w:val="59A0345387A942C486C479E7B0AE47E5"/>
          </w:pPr>
          <w:r>
            <w:t>per annum, payable</w:t>
          </w:r>
        </w:p>
      </w:docPartBody>
    </w:docPart>
    <w:docPart>
      <w:docPartPr>
        <w:name w:val="33E502C1216B45F08FDAE141448F9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2523E-CE1D-4D4F-A054-D2480FF85981}"/>
      </w:docPartPr>
      <w:docPartBody>
        <w:p w:rsidR="00000000" w:rsidRDefault="00892C01" w:rsidP="00892C01">
          <w:pPr>
            <w:pStyle w:val="33E502C1216B45F08FDAE141448F970E"/>
          </w:pPr>
          <w:r>
            <w:t>per month in advance, in lieu of the rent contained in the original Lease.</w:t>
          </w:r>
        </w:p>
      </w:docPartBody>
    </w:docPart>
    <w:docPart>
      <w:docPartPr>
        <w:name w:val="A8A734CDB2F34CE0AB2DC849F040C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268F9-0BE5-4EA3-9A97-FE3CDC8C5DEC}"/>
      </w:docPartPr>
      <w:docPartBody>
        <w:p w:rsidR="00000000" w:rsidRDefault="00892C01" w:rsidP="00892C01">
          <w:pPr>
            <w:pStyle w:val="A8A734CDB2F34CE0AB2DC849F040C922"/>
          </w:pPr>
          <w:r>
            <w:t>It is further provided, however, that all other terms of the Lease shall continue during this extended term as if set forth herein.</w:t>
          </w:r>
        </w:p>
      </w:docPartBody>
    </w:docPart>
    <w:docPart>
      <w:docPartPr>
        <w:name w:val="FE3E2059A339414383990A2FEC2A0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547A4-6B00-4DEF-890C-5778B430A1A9}"/>
      </w:docPartPr>
      <w:docPartBody>
        <w:p w:rsidR="00000000" w:rsidRDefault="00892C01" w:rsidP="00892C01">
          <w:pPr>
            <w:pStyle w:val="FE3E2059A339414383990A2FEC2A0CEC"/>
          </w:pPr>
          <w:r>
            <w:t>Signed under seal this</w:t>
          </w:r>
        </w:p>
      </w:docPartBody>
    </w:docPart>
    <w:docPart>
      <w:docPartPr>
        <w:name w:val="88F4D068D67C4640935F464DABFDA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0B6F8-92E5-4DAF-A509-D034D74CDE43}"/>
      </w:docPartPr>
      <w:docPartBody>
        <w:p w:rsidR="00000000" w:rsidRDefault="00892C01" w:rsidP="00892C01">
          <w:pPr>
            <w:pStyle w:val="88F4D068D67C4640935F464DABFDAD5D"/>
          </w:pPr>
          <w:r w:rsidRPr="008B1C63">
            <w:rPr>
              <w:rStyle w:val="SubtleReference"/>
            </w:rPr>
            <w:t>Day</w:t>
          </w:r>
        </w:p>
      </w:docPartBody>
    </w:docPart>
    <w:docPart>
      <w:docPartPr>
        <w:name w:val="C4F7F240DE3449EEA5603097D7040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2541E-8ED1-4CBC-A038-E237122B8373}"/>
      </w:docPartPr>
      <w:docPartBody>
        <w:p w:rsidR="00000000" w:rsidRDefault="00892C01" w:rsidP="00892C01">
          <w:pPr>
            <w:pStyle w:val="C4F7F240DE3449EEA5603097D7040800"/>
          </w:pPr>
          <w:r>
            <w:t>of</w:t>
          </w:r>
        </w:p>
      </w:docPartBody>
    </w:docPart>
    <w:docPart>
      <w:docPartPr>
        <w:name w:val="771F436685D644328C2DAF04B8036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50FF2-B058-441A-B66D-E430EF333EF1}"/>
      </w:docPartPr>
      <w:docPartBody>
        <w:p w:rsidR="00000000" w:rsidRDefault="00892C01" w:rsidP="00892C01">
          <w:pPr>
            <w:pStyle w:val="771F436685D644328C2DAF04B80363E7"/>
          </w:pPr>
          <w:r w:rsidRPr="008B1C63">
            <w:rPr>
              <w:rStyle w:val="SubtleReference"/>
            </w:rPr>
            <w:t>Month, Year</w:t>
          </w:r>
        </w:p>
      </w:docPartBody>
    </w:docPart>
    <w:docPart>
      <w:docPartPr>
        <w:name w:val="8F013FEB239B4C99A3BC4911B6AA9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58D5B-161D-4AB8-9645-681005C109C2}"/>
      </w:docPartPr>
      <w:docPartBody>
        <w:p w:rsidR="00000000" w:rsidRDefault="00892C01" w:rsidP="00892C01">
          <w:pPr>
            <w:pStyle w:val="8F013FEB239B4C99A3BC4911B6AA9AA0"/>
          </w:pPr>
          <w:r>
            <w:t>Yours very truly,</w:t>
          </w:r>
        </w:p>
      </w:docPartBody>
    </w:docPart>
    <w:docPart>
      <w:docPartPr>
        <w:name w:val="0BE68BBCE37746D5B0C36A42E4807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EDA3E-C6A5-478C-B7F0-4DA3BE881A75}"/>
      </w:docPartPr>
      <w:docPartBody>
        <w:p w:rsidR="00000000" w:rsidRDefault="00892C01" w:rsidP="00892C01">
          <w:pPr>
            <w:pStyle w:val="0BE68BBCE37746D5B0C36A42E480702C"/>
          </w:pPr>
          <w:r w:rsidRPr="003B284C">
            <w:t>Notice Exercising Option to Renew Lease</w:t>
          </w:r>
        </w:p>
      </w:docPartBody>
    </w:docPart>
    <w:docPart>
      <w:docPartPr>
        <w:name w:val="161E64B83FCF48B89BEC771332E8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6AC5B-D36F-4870-B42F-06ED330BAE55}"/>
      </w:docPartPr>
      <w:docPartBody>
        <w:p w:rsidR="00000000" w:rsidRDefault="00892C01" w:rsidP="00892C01">
          <w:pPr>
            <w:pStyle w:val="161E64B83FCF48B89BEC771332E81D94"/>
          </w:pPr>
          <w:r w:rsidRPr="00E81823">
            <w:t>Date</w:t>
          </w:r>
        </w:p>
      </w:docPartBody>
    </w:docPart>
    <w:docPart>
      <w:docPartPr>
        <w:name w:val="6C03B8A372584F059638A14191A36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91952-76EB-406B-B0F2-F421404D8D9C}"/>
      </w:docPartPr>
      <w:docPartBody>
        <w:p w:rsidR="00000000" w:rsidRDefault="00892C01" w:rsidP="00892C01">
          <w:pPr>
            <w:pStyle w:val="6C03B8A372584F059638A14191A366A6"/>
          </w:pPr>
          <w:r>
            <w:t>Please be advised that the undersigned, as Lessee under a certain lease for premises known as</w:t>
          </w:r>
        </w:p>
      </w:docPartBody>
    </w:docPart>
    <w:docPart>
      <w:docPartPr>
        <w:name w:val="155E5E4FFE34489CAC81CAF0B1F9A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365E2-5FF4-4D8D-954C-D7970113D233}"/>
      </w:docPartPr>
      <w:docPartBody>
        <w:p w:rsidR="00000000" w:rsidRDefault="00892C01" w:rsidP="00892C01">
          <w:pPr>
            <w:pStyle w:val="155E5E4FFE34489CAC81CAF0B1F9A824"/>
          </w:pPr>
          <w:r>
            <w:rPr>
              <w:rStyle w:val="Strong"/>
            </w:rPr>
            <w:t>address of the rental property</w:t>
          </w:r>
        </w:p>
      </w:docPartBody>
    </w:docPart>
    <w:docPart>
      <w:docPartPr>
        <w:name w:val="CE616CF9DDB84FEA8FF6C2D3A5817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5EFEA-B8C4-4EE5-9C3F-209DE3F81977}"/>
      </w:docPartPr>
      <w:docPartBody>
        <w:p w:rsidR="00000000" w:rsidRDefault="00892C01" w:rsidP="00892C01">
          <w:pPr>
            <w:pStyle w:val="CE616CF9DDB84FEA8FF6C2D3A5817091"/>
          </w:pPr>
          <w:r>
            <w:t>and dated</w:t>
          </w:r>
        </w:p>
      </w:docPartBody>
    </w:docPart>
    <w:docPart>
      <w:docPartPr>
        <w:name w:val="5AAA89A29B5F418485E0D2B882B7D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C4237-DC22-40AE-BE78-281BAB9B5D20}"/>
      </w:docPartPr>
      <w:docPartBody>
        <w:p w:rsidR="00000000" w:rsidRDefault="00892C01" w:rsidP="00892C01">
          <w:pPr>
            <w:pStyle w:val="5AAA89A29B5F418485E0D2B882B7D7CD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08DCA1933DE645F8A9F3053FA1E98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792A8-E12D-4603-9A61-037CD10C10B4}"/>
      </w:docPartPr>
      <w:docPartBody>
        <w:p w:rsidR="00000000" w:rsidRDefault="00892C01" w:rsidP="00892C01">
          <w:pPr>
            <w:pStyle w:val="08DCA1933DE645F8A9F3053FA1E980F1"/>
          </w:pPr>
          <w:r>
            <w:t>(Lease), does hereby exercise his/her option to extend the term of said Lease for a period commencing on</w:t>
          </w:r>
        </w:p>
      </w:docPartBody>
    </w:docPart>
    <w:docPart>
      <w:docPartPr>
        <w:name w:val="47D9B4B88FB84375A9C7FF54A46C1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7E33A-EF5E-4956-92EF-DECB18BF7FC8}"/>
      </w:docPartPr>
      <w:docPartBody>
        <w:p w:rsidR="00000000" w:rsidRDefault="00892C01" w:rsidP="00892C01">
          <w:pPr>
            <w:pStyle w:val="47D9B4B88FB84375A9C7FF54A46C1A0C"/>
          </w:pPr>
          <w:r w:rsidRPr="008B1C63">
            <w:rPr>
              <w:rStyle w:val="SubtleReference"/>
            </w:rPr>
            <w:t>Start date</w:t>
          </w:r>
        </w:p>
      </w:docPartBody>
    </w:docPart>
    <w:docPart>
      <w:docPartPr>
        <w:name w:val="BD723A9DCFE043D5AFC3B13CFCED0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C00BE-F772-440D-BBDA-E04E2D5EE49C}"/>
      </w:docPartPr>
      <w:docPartBody>
        <w:p w:rsidR="00000000" w:rsidRDefault="00892C01" w:rsidP="00892C01">
          <w:pPr>
            <w:pStyle w:val="BD723A9DCFE043D5AFC3B13CFCED06BC"/>
          </w:pPr>
          <w:r>
            <w:t>and terminating on</w:t>
          </w:r>
        </w:p>
      </w:docPartBody>
    </w:docPart>
    <w:docPart>
      <w:docPartPr>
        <w:name w:val="1FCB6108146D445FBA15BA2D425AE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92B89-D9DF-482D-963E-ED61F77DE751}"/>
      </w:docPartPr>
      <w:docPartBody>
        <w:p w:rsidR="00000000" w:rsidRDefault="00892C01" w:rsidP="00892C01">
          <w:pPr>
            <w:pStyle w:val="1FCB6108146D445FBA15BA2D425AE3A4"/>
          </w:pPr>
          <w:r w:rsidRPr="008B1C63">
            <w:rPr>
              <w:rStyle w:val="SubtleReference"/>
            </w:rPr>
            <w:t>End date</w:t>
          </w:r>
        </w:p>
      </w:docPartBody>
    </w:docPart>
    <w:docPart>
      <w:docPartPr>
        <w:name w:val="DAFF396F29264CDB8FDE641FDBDB8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A805A-927A-4091-BF62-9AEA24497660}"/>
      </w:docPartPr>
      <w:docPartBody>
        <w:p w:rsidR="00000000" w:rsidRDefault="00892C01" w:rsidP="00892C01">
          <w:pPr>
            <w:pStyle w:val="DAFF396F29264CDB8FDE641FDBDB8024"/>
          </w:pPr>
          <w:r>
            <w:t>During extended term, Lessee shall pay rent of</w:t>
          </w:r>
        </w:p>
      </w:docPartBody>
    </w:docPart>
    <w:docPart>
      <w:docPartPr>
        <w:name w:val="5F27D6FBDF2A4BC39D3C07517D9DD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E5CA2-1336-486B-84E1-D73AD4DF8A9F}"/>
      </w:docPartPr>
      <w:docPartBody>
        <w:p w:rsidR="00000000" w:rsidRDefault="00892C01" w:rsidP="00892C01">
          <w:pPr>
            <w:pStyle w:val="5F27D6FBDF2A4BC39D3C07517D9DD1B7"/>
          </w:pPr>
          <w:r w:rsidRPr="008B1C63">
            <w:rPr>
              <w:rStyle w:val="SubtleReference"/>
            </w:rPr>
            <w:t>Amount</w:t>
          </w:r>
        </w:p>
      </w:docPartBody>
    </w:docPart>
    <w:docPart>
      <w:docPartPr>
        <w:name w:val="D6726A34568A4AB399A1CA992E649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8C29A-33B5-4017-8ED1-9E5580A0EDD5}"/>
      </w:docPartPr>
      <w:docPartBody>
        <w:p w:rsidR="00000000" w:rsidRDefault="00892C01" w:rsidP="00892C01">
          <w:pPr>
            <w:pStyle w:val="D6726A34568A4AB399A1CA992E6490BE"/>
          </w:pPr>
          <w:r>
            <w:t>per annum, payable</w:t>
          </w:r>
        </w:p>
      </w:docPartBody>
    </w:docPart>
    <w:docPart>
      <w:docPartPr>
        <w:name w:val="4E542907DA204372953A4533D6AB2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F21EB-2530-4627-B403-E145CCE6E228}"/>
      </w:docPartPr>
      <w:docPartBody>
        <w:p w:rsidR="00000000" w:rsidRDefault="00892C01" w:rsidP="00892C01">
          <w:pPr>
            <w:pStyle w:val="4E542907DA204372953A4533D6AB276D"/>
          </w:pPr>
          <w:r>
            <w:t>per month in advance, in lieu of the rent contained in the original Lease.</w:t>
          </w:r>
        </w:p>
      </w:docPartBody>
    </w:docPart>
    <w:docPart>
      <w:docPartPr>
        <w:name w:val="D85BDDBC3C054794932AD279F3D5A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26ED5-6961-4DF9-8864-55DE64896F19}"/>
      </w:docPartPr>
      <w:docPartBody>
        <w:p w:rsidR="00000000" w:rsidRDefault="00892C01" w:rsidP="00892C01">
          <w:pPr>
            <w:pStyle w:val="D85BDDBC3C054794932AD279F3D5AE0B"/>
          </w:pPr>
          <w:r>
            <w:t>It is further provided, however, that all other terms of the Lease shall continue during this extended term as if set forth herein.</w:t>
          </w:r>
        </w:p>
      </w:docPartBody>
    </w:docPart>
    <w:docPart>
      <w:docPartPr>
        <w:name w:val="ACA5691A4B764F97B69FEF6345EDF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58F84-E02D-4731-8CE3-27AEC352C9ED}"/>
      </w:docPartPr>
      <w:docPartBody>
        <w:p w:rsidR="00000000" w:rsidRDefault="00892C01" w:rsidP="00892C01">
          <w:pPr>
            <w:pStyle w:val="ACA5691A4B764F97B69FEF6345EDF72C"/>
          </w:pPr>
          <w:r>
            <w:t>Signed under seal this</w:t>
          </w:r>
        </w:p>
      </w:docPartBody>
    </w:docPart>
    <w:docPart>
      <w:docPartPr>
        <w:name w:val="06538875CBBA42EA8B03D07CAE057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89A4C-5BA6-4F8A-A03A-0D69D9A84215}"/>
      </w:docPartPr>
      <w:docPartBody>
        <w:p w:rsidR="00000000" w:rsidRDefault="00892C01" w:rsidP="00892C01">
          <w:pPr>
            <w:pStyle w:val="06538875CBBA42EA8B03D07CAE0572EA"/>
          </w:pPr>
          <w:r w:rsidRPr="008B1C63">
            <w:rPr>
              <w:rStyle w:val="SubtleReference"/>
            </w:rPr>
            <w:t>Day</w:t>
          </w:r>
        </w:p>
      </w:docPartBody>
    </w:docPart>
    <w:docPart>
      <w:docPartPr>
        <w:name w:val="6C3F6C2866F441C28A8BFB0965E5F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C48F8-AA97-4060-9750-84E30941F9F3}"/>
      </w:docPartPr>
      <w:docPartBody>
        <w:p w:rsidR="00000000" w:rsidRDefault="00892C01" w:rsidP="00892C01">
          <w:pPr>
            <w:pStyle w:val="6C3F6C2866F441C28A8BFB0965E5F892"/>
          </w:pPr>
          <w:r>
            <w:t>of</w:t>
          </w:r>
        </w:p>
      </w:docPartBody>
    </w:docPart>
    <w:docPart>
      <w:docPartPr>
        <w:name w:val="1140EE95C9D24F8F9D27943FED196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1C1F-01F0-4FE8-8755-FC756E0F2231}"/>
      </w:docPartPr>
      <w:docPartBody>
        <w:p w:rsidR="00000000" w:rsidRDefault="00892C01" w:rsidP="00892C01">
          <w:pPr>
            <w:pStyle w:val="1140EE95C9D24F8F9D27943FED196CA3"/>
          </w:pPr>
          <w:r w:rsidRPr="008B1C63">
            <w:rPr>
              <w:rStyle w:val="SubtleReference"/>
            </w:rPr>
            <w:t>Month, Year</w:t>
          </w:r>
        </w:p>
      </w:docPartBody>
    </w:docPart>
    <w:docPart>
      <w:docPartPr>
        <w:name w:val="57472E284CB947B4AE90347498AED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2F1AD-4F3D-449C-8906-68592CE66FBE}"/>
      </w:docPartPr>
      <w:docPartBody>
        <w:p w:rsidR="00000000" w:rsidRDefault="00892C01" w:rsidP="00892C01">
          <w:pPr>
            <w:pStyle w:val="57472E284CB947B4AE90347498AED266"/>
          </w:pPr>
          <w:r>
            <w:t>Yours very truly,</w:t>
          </w:r>
        </w:p>
      </w:docPartBody>
    </w:docPart>
    <w:docPart>
      <w:docPartPr>
        <w:name w:val="2E80ABF9D0A44C24919F90BC9DBC8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3EBD3-4886-4D11-85A6-BE309BE6A1C8}"/>
      </w:docPartPr>
      <w:docPartBody>
        <w:p w:rsidR="00000000" w:rsidRDefault="00892C01" w:rsidP="00892C01">
          <w:pPr>
            <w:pStyle w:val="2E80ABF9D0A44C24919F90BC9DBC8948"/>
          </w:pPr>
          <w:r w:rsidRPr="003B284C">
            <w:t>Notice Exercising Option to Renew Lease</w:t>
          </w:r>
        </w:p>
      </w:docPartBody>
    </w:docPart>
    <w:docPart>
      <w:docPartPr>
        <w:name w:val="5D51BCE2CED249A4B1246F3319086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E450C-095B-422C-ABA3-366119703B23}"/>
      </w:docPartPr>
      <w:docPartBody>
        <w:p w:rsidR="00000000" w:rsidRDefault="00892C01" w:rsidP="00892C01">
          <w:pPr>
            <w:pStyle w:val="5D51BCE2CED249A4B1246F3319086DC2"/>
          </w:pPr>
          <w:r w:rsidRPr="00E81823">
            <w:t>Date</w:t>
          </w:r>
        </w:p>
      </w:docPartBody>
    </w:docPart>
    <w:docPart>
      <w:docPartPr>
        <w:name w:val="C6A75F42D6A74BF1AF5400EE1B62C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FE678-46A6-4E41-BF3A-B4BCB0D164B0}"/>
      </w:docPartPr>
      <w:docPartBody>
        <w:p w:rsidR="00000000" w:rsidRDefault="00892C01" w:rsidP="00892C01">
          <w:pPr>
            <w:pStyle w:val="C6A75F42D6A74BF1AF5400EE1B62C9A4"/>
          </w:pPr>
          <w:r>
            <w:t>Please be advised that the undersigned, as Lessee under a certain lease for premises known as</w:t>
          </w:r>
        </w:p>
      </w:docPartBody>
    </w:docPart>
    <w:docPart>
      <w:docPartPr>
        <w:name w:val="3EE3D2F46D784CBC96BAA30ED1E6E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5FFDE-E0CA-4820-A231-DA09A340A5B3}"/>
      </w:docPartPr>
      <w:docPartBody>
        <w:p w:rsidR="00000000" w:rsidRDefault="00892C01" w:rsidP="00892C01">
          <w:pPr>
            <w:pStyle w:val="3EE3D2F46D784CBC96BAA30ED1E6E539"/>
          </w:pPr>
          <w:r>
            <w:rPr>
              <w:rStyle w:val="Strong"/>
            </w:rPr>
            <w:t>address of the rental property</w:t>
          </w:r>
        </w:p>
      </w:docPartBody>
    </w:docPart>
    <w:docPart>
      <w:docPartPr>
        <w:name w:val="D8D4162F7B974979938B5A8A59463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972AD-6CDB-4C7C-B3D8-51E534ADAFCA}"/>
      </w:docPartPr>
      <w:docPartBody>
        <w:p w:rsidR="00000000" w:rsidRDefault="00892C01" w:rsidP="00892C01">
          <w:pPr>
            <w:pStyle w:val="D8D4162F7B974979938B5A8A59463A7A"/>
          </w:pPr>
          <w:r>
            <w:t>and dated</w:t>
          </w:r>
        </w:p>
      </w:docPartBody>
    </w:docPart>
    <w:docPart>
      <w:docPartPr>
        <w:name w:val="646DA886377646768A34B62D2E946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D6060-2541-430B-B304-5B53F0B23CAC}"/>
      </w:docPartPr>
      <w:docPartBody>
        <w:p w:rsidR="00000000" w:rsidRDefault="00892C01" w:rsidP="00892C01">
          <w:pPr>
            <w:pStyle w:val="646DA886377646768A34B62D2E946C03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4418F855FD9D484B9CF13CEC57579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95423-D4B7-4203-8087-FE8EF5C4C909}"/>
      </w:docPartPr>
      <w:docPartBody>
        <w:p w:rsidR="00000000" w:rsidRDefault="00892C01" w:rsidP="00892C01">
          <w:pPr>
            <w:pStyle w:val="4418F855FD9D484B9CF13CEC575799BF"/>
          </w:pPr>
          <w:r>
            <w:t>(Lease), does hereby exercise his/her option to extend the term of said Lease for a period commencing on</w:t>
          </w:r>
        </w:p>
      </w:docPartBody>
    </w:docPart>
    <w:docPart>
      <w:docPartPr>
        <w:name w:val="B82B83DBD02D4910BA5D0B3FCEDA8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E1A1E-234E-4BDC-B453-33626ED6E579}"/>
      </w:docPartPr>
      <w:docPartBody>
        <w:p w:rsidR="00000000" w:rsidRDefault="00892C01" w:rsidP="00892C01">
          <w:pPr>
            <w:pStyle w:val="B82B83DBD02D4910BA5D0B3FCEDA8BD5"/>
          </w:pPr>
          <w:r w:rsidRPr="008B1C63">
            <w:rPr>
              <w:rStyle w:val="SubtleReference"/>
            </w:rPr>
            <w:t>Start date</w:t>
          </w:r>
        </w:p>
      </w:docPartBody>
    </w:docPart>
    <w:docPart>
      <w:docPartPr>
        <w:name w:val="97BA34FA4B534542B8DF187FD5B0D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747F5-528E-4E23-8656-0E4A0160E459}"/>
      </w:docPartPr>
      <w:docPartBody>
        <w:p w:rsidR="00000000" w:rsidRDefault="00892C01" w:rsidP="00892C01">
          <w:pPr>
            <w:pStyle w:val="97BA34FA4B534542B8DF187FD5B0DDA4"/>
          </w:pPr>
          <w:r>
            <w:t>and terminating on</w:t>
          </w:r>
        </w:p>
      </w:docPartBody>
    </w:docPart>
    <w:docPart>
      <w:docPartPr>
        <w:name w:val="A0782B102E9C40DEB430967CBC43C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BF9E8-9E48-485D-B4A9-1DD71AEB71A3}"/>
      </w:docPartPr>
      <w:docPartBody>
        <w:p w:rsidR="00000000" w:rsidRDefault="00892C01" w:rsidP="00892C01">
          <w:pPr>
            <w:pStyle w:val="A0782B102E9C40DEB430967CBC43C9C4"/>
          </w:pPr>
          <w:r w:rsidRPr="008B1C63">
            <w:rPr>
              <w:rStyle w:val="SubtleReference"/>
            </w:rPr>
            <w:t>End date</w:t>
          </w:r>
        </w:p>
      </w:docPartBody>
    </w:docPart>
    <w:docPart>
      <w:docPartPr>
        <w:name w:val="501B9C4B5C1A4882A7B5459D2E807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E897-467C-4300-A65B-2B88DB0BA7AD}"/>
      </w:docPartPr>
      <w:docPartBody>
        <w:p w:rsidR="00000000" w:rsidRDefault="00892C01" w:rsidP="00892C01">
          <w:pPr>
            <w:pStyle w:val="501B9C4B5C1A4882A7B5459D2E807A32"/>
          </w:pPr>
          <w:r>
            <w:t>During extended term, Lessee shall pay rent of</w:t>
          </w:r>
        </w:p>
      </w:docPartBody>
    </w:docPart>
    <w:docPart>
      <w:docPartPr>
        <w:name w:val="2F7EF20B3B5744A2A50B579B88201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5838-2E15-482A-A8C1-0CF0AC66C575}"/>
      </w:docPartPr>
      <w:docPartBody>
        <w:p w:rsidR="00000000" w:rsidRDefault="00892C01" w:rsidP="00892C01">
          <w:pPr>
            <w:pStyle w:val="2F7EF20B3B5744A2A50B579B88201ECC"/>
          </w:pPr>
          <w:r w:rsidRPr="008B1C63">
            <w:rPr>
              <w:rStyle w:val="SubtleReference"/>
            </w:rPr>
            <w:t>Amount</w:t>
          </w:r>
        </w:p>
      </w:docPartBody>
    </w:docPart>
    <w:docPart>
      <w:docPartPr>
        <w:name w:val="9E2D75B575674226A715AB6E41952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18ECE-25FB-4FBD-9DD8-E43D43D16723}"/>
      </w:docPartPr>
      <w:docPartBody>
        <w:p w:rsidR="00000000" w:rsidRDefault="00892C01" w:rsidP="00892C01">
          <w:pPr>
            <w:pStyle w:val="9E2D75B575674226A715AB6E41952D6D"/>
          </w:pPr>
          <w:r>
            <w:t>per annum, payable</w:t>
          </w:r>
        </w:p>
      </w:docPartBody>
    </w:docPart>
    <w:docPart>
      <w:docPartPr>
        <w:name w:val="5AFF322D80414EFC98F37E531DE30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14C68-243C-44F9-AB9F-EABFD1042E69}"/>
      </w:docPartPr>
      <w:docPartBody>
        <w:p w:rsidR="00000000" w:rsidRDefault="00892C01" w:rsidP="00892C01">
          <w:pPr>
            <w:pStyle w:val="5AFF322D80414EFC98F37E531DE307B8"/>
          </w:pPr>
          <w:r>
            <w:t>per month in advance, in lieu of the rent contained in the original Lease.</w:t>
          </w:r>
        </w:p>
      </w:docPartBody>
    </w:docPart>
    <w:docPart>
      <w:docPartPr>
        <w:name w:val="29182D7C31724B7EB2CE188DAC962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11B90-F301-49D1-9E4C-5C1251D0119A}"/>
      </w:docPartPr>
      <w:docPartBody>
        <w:p w:rsidR="00000000" w:rsidRDefault="00892C01" w:rsidP="00892C01">
          <w:pPr>
            <w:pStyle w:val="29182D7C31724B7EB2CE188DAC9624A2"/>
          </w:pPr>
          <w:r>
            <w:t>It is further provided, however, that all other terms of the Lease shall continue during this extended term as if set forth herein.</w:t>
          </w:r>
        </w:p>
      </w:docPartBody>
    </w:docPart>
    <w:docPart>
      <w:docPartPr>
        <w:name w:val="A65A1F72DF0C4D40BA82E739E0083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3D89C-C076-40D5-91F6-6A4A48A642C4}"/>
      </w:docPartPr>
      <w:docPartBody>
        <w:p w:rsidR="00000000" w:rsidRDefault="00892C01" w:rsidP="00892C01">
          <w:pPr>
            <w:pStyle w:val="A65A1F72DF0C4D40BA82E739E0083B3D"/>
          </w:pPr>
          <w:r>
            <w:t>Signed under seal this</w:t>
          </w:r>
        </w:p>
      </w:docPartBody>
    </w:docPart>
    <w:docPart>
      <w:docPartPr>
        <w:name w:val="299C774B22E046169CB62CA2B0D7C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2325A-574C-4F27-8603-772D5FA97383}"/>
      </w:docPartPr>
      <w:docPartBody>
        <w:p w:rsidR="00000000" w:rsidRDefault="00892C01" w:rsidP="00892C01">
          <w:pPr>
            <w:pStyle w:val="299C774B22E046169CB62CA2B0D7C788"/>
          </w:pPr>
          <w:r w:rsidRPr="008B1C63">
            <w:rPr>
              <w:rStyle w:val="SubtleReference"/>
            </w:rPr>
            <w:t>Day</w:t>
          </w:r>
        </w:p>
      </w:docPartBody>
    </w:docPart>
    <w:docPart>
      <w:docPartPr>
        <w:name w:val="E61F520AE02340AAA84C105B165D4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CA185-2AE6-41D8-9DF7-294858FC1CE1}"/>
      </w:docPartPr>
      <w:docPartBody>
        <w:p w:rsidR="00000000" w:rsidRDefault="00892C01" w:rsidP="00892C01">
          <w:pPr>
            <w:pStyle w:val="E61F520AE02340AAA84C105B165D4E47"/>
          </w:pPr>
          <w:r>
            <w:t>of</w:t>
          </w:r>
        </w:p>
      </w:docPartBody>
    </w:docPart>
    <w:docPart>
      <w:docPartPr>
        <w:name w:val="FCF4D836479543C7B3DA549921C97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1E55A-7905-434D-B0AD-0198A12C4CF0}"/>
      </w:docPartPr>
      <w:docPartBody>
        <w:p w:rsidR="00000000" w:rsidRDefault="00892C01" w:rsidP="00892C01">
          <w:pPr>
            <w:pStyle w:val="FCF4D836479543C7B3DA549921C979BB"/>
          </w:pPr>
          <w:r w:rsidRPr="008B1C63">
            <w:rPr>
              <w:rStyle w:val="SubtleReference"/>
            </w:rPr>
            <w:t>Month, Year</w:t>
          </w:r>
        </w:p>
      </w:docPartBody>
    </w:docPart>
    <w:docPart>
      <w:docPartPr>
        <w:name w:val="B127DD4F4A5846CD8AFF702C6EF7B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CA5F2-CF01-44FB-B961-221774C0380C}"/>
      </w:docPartPr>
      <w:docPartBody>
        <w:p w:rsidR="00000000" w:rsidRDefault="00892C01" w:rsidP="00892C01">
          <w:pPr>
            <w:pStyle w:val="B127DD4F4A5846CD8AFF702C6EF7B1DF"/>
          </w:pPr>
          <w:r>
            <w:t>Yours very truly,</w:t>
          </w:r>
        </w:p>
      </w:docPartBody>
    </w:docPart>
    <w:docPart>
      <w:docPartPr>
        <w:name w:val="0D9DB9C8723141B1A4A81BF603F97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67644-BF57-4759-ADC0-B364D2FDEC92}"/>
      </w:docPartPr>
      <w:docPartBody>
        <w:p w:rsidR="00000000" w:rsidRDefault="00892C01" w:rsidP="00892C01">
          <w:pPr>
            <w:pStyle w:val="0D9DB9C8723141B1A4A81BF603F9749C"/>
          </w:pPr>
          <w:r w:rsidRPr="003B284C">
            <w:t>Notice Exercising Option to Renew Lease</w:t>
          </w:r>
        </w:p>
      </w:docPartBody>
    </w:docPart>
    <w:docPart>
      <w:docPartPr>
        <w:name w:val="0E968FB3D15F4D19B52177C8BA9D5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9A691-C8A9-4210-9491-9E1DC1DF1A99}"/>
      </w:docPartPr>
      <w:docPartBody>
        <w:p w:rsidR="00000000" w:rsidRDefault="00892C01" w:rsidP="00892C01">
          <w:pPr>
            <w:pStyle w:val="0E968FB3D15F4D19B52177C8BA9D5372"/>
          </w:pPr>
          <w:r w:rsidRPr="00E81823">
            <w:t>Date</w:t>
          </w:r>
        </w:p>
      </w:docPartBody>
    </w:docPart>
    <w:docPart>
      <w:docPartPr>
        <w:name w:val="235B353FA11B4650AC43875C5389D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E81A4-96CF-41FD-98AF-7B4EB0574BDF}"/>
      </w:docPartPr>
      <w:docPartBody>
        <w:p w:rsidR="00000000" w:rsidRDefault="00892C01" w:rsidP="00892C01">
          <w:pPr>
            <w:pStyle w:val="235B353FA11B4650AC43875C5389D682"/>
          </w:pPr>
          <w:r>
            <w:t>Please be advised that the undersigned, as Lessee under a certain lease for premises known as</w:t>
          </w:r>
        </w:p>
      </w:docPartBody>
    </w:docPart>
    <w:docPart>
      <w:docPartPr>
        <w:name w:val="6B63C3AE48314850AC6BFB8B01077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93155-9C98-40F1-8D7F-E407D376AE80}"/>
      </w:docPartPr>
      <w:docPartBody>
        <w:p w:rsidR="00000000" w:rsidRDefault="00892C01" w:rsidP="00892C01">
          <w:pPr>
            <w:pStyle w:val="6B63C3AE48314850AC6BFB8B01077E7E"/>
          </w:pPr>
          <w:r>
            <w:rPr>
              <w:rStyle w:val="Strong"/>
            </w:rPr>
            <w:t>address of the rental property</w:t>
          </w:r>
        </w:p>
      </w:docPartBody>
    </w:docPart>
    <w:docPart>
      <w:docPartPr>
        <w:name w:val="4FB82456ACB74E84B4899575A018E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FD717-6D06-42AF-A30A-09215D6277E3}"/>
      </w:docPartPr>
      <w:docPartBody>
        <w:p w:rsidR="00000000" w:rsidRDefault="00892C01" w:rsidP="00892C01">
          <w:pPr>
            <w:pStyle w:val="4FB82456ACB74E84B4899575A018ED28"/>
          </w:pPr>
          <w:r>
            <w:t>and dated</w:t>
          </w:r>
        </w:p>
      </w:docPartBody>
    </w:docPart>
    <w:docPart>
      <w:docPartPr>
        <w:name w:val="6C0412BF36724B0CBBBBA2C151283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0FB59-7BDA-4971-B971-383131196430}"/>
      </w:docPartPr>
      <w:docPartBody>
        <w:p w:rsidR="00000000" w:rsidRDefault="00892C01" w:rsidP="00892C01">
          <w:pPr>
            <w:pStyle w:val="6C0412BF36724B0CBBBBA2C1512838E7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04C4709B74614DBAA6FAF93856223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5FFBE-51B0-43FF-B8AB-E4B19A5685D4}"/>
      </w:docPartPr>
      <w:docPartBody>
        <w:p w:rsidR="00000000" w:rsidRDefault="00892C01" w:rsidP="00892C01">
          <w:pPr>
            <w:pStyle w:val="04C4709B74614DBAA6FAF9385622371E"/>
          </w:pPr>
          <w:r>
            <w:t>(Lease), does hereby exercise his/her option to extend the term of said Lease for a period commencing on</w:t>
          </w:r>
        </w:p>
      </w:docPartBody>
    </w:docPart>
    <w:docPart>
      <w:docPartPr>
        <w:name w:val="D5BA2D54311942AC9D0A7E7C5921A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19ACC-6A16-460D-B5AA-E480677E1B20}"/>
      </w:docPartPr>
      <w:docPartBody>
        <w:p w:rsidR="00000000" w:rsidRDefault="00892C01" w:rsidP="00892C01">
          <w:pPr>
            <w:pStyle w:val="D5BA2D54311942AC9D0A7E7C5921A378"/>
          </w:pPr>
          <w:r w:rsidRPr="008B1C63">
            <w:rPr>
              <w:rStyle w:val="SubtleReference"/>
            </w:rPr>
            <w:t>Start date</w:t>
          </w:r>
        </w:p>
      </w:docPartBody>
    </w:docPart>
    <w:docPart>
      <w:docPartPr>
        <w:name w:val="AF1E08B570A1484385F75882263AB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3CEB2-1DC9-4A46-9B94-FDF459672CCA}"/>
      </w:docPartPr>
      <w:docPartBody>
        <w:p w:rsidR="00000000" w:rsidRDefault="00892C01" w:rsidP="00892C01">
          <w:pPr>
            <w:pStyle w:val="AF1E08B570A1484385F75882263AB697"/>
          </w:pPr>
          <w:r>
            <w:t>and terminating on</w:t>
          </w:r>
        </w:p>
      </w:docPartBody>
    </w:docPart>
    <w:docPart>
      <w:docPartPr>
        <w:name w:val="226271DBD22944F386FAF1B4898EC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E9014-0F48-4664-9325-FCA2989A1B9D}"/>
      </w:docPartPr>
      <w:docPartBody>
        <w:p w:rsidR="00000000" w:rsidRDefault="00892C01" w:rsidP="00892C01">
          <w:pPr>
            <w:pStyle w:val="226271DBD22944F386FAF1B4898EC268"/>
          </w:pPr>
          <w:r w:rsidRPr="008B1C63">
            <w:rPr>
              <w:rStyle w:val="SubtleReference"/>
            </w:rPr>
            <w:t>End date</w:t>
          </w:r>
        </w:p>
      </w:docPartBody>
    </w:docPart>
    <w:docPart>
      <w:docPartPr>
        <w:name w:val="F238E151C1D8474AA64300AA3A2AE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C2AD6-3BA7-4B80-95FF-322A7C9DCFD4}"/>
      </w:docPartPr>
      <w:docPartBody>
        <w:p w:rsidR="00000000" w:rsidRDefault="00892C01" w:rsidP="00892C01">
          <w:pPr>
            <w:pStyle w:val="F238E151C1D8474AA64300AA3A2AE011"/>
          </w:pPr>
          <w:r>
            <w:t>During extended term, Lessee shall pay rent of</w:t>
          </w:r>
        </w:p>
      </w:docPartBody>
    </w:docPart>
    <w:docPart>
      <w:docPartPr>
        <w:name w:val="03DA41A9F3504C679F1C678F24627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782D3-4351-4402-A680-5F0049A7BF84}"/>
      </w:docPartPr>
      <w:docPartBody>
        <w:p w:rsidR="00000000" w:rsidRDefault="00892C01" w:rsidP="00892C01">
          <w:pPr>
            <w:pStyle w:val="03DA41A9F3504C679F1C678F24627774"/>
          </w:pPr>
          <w:r w:rsidRPr="008B1C63">
            <w:rPr>
              <w:rStyle w:val="SubtleReference"/>
            </w:rPr>
            <w:t>Amount</w:t>
          </w:r>
        </w:p>
      </w:docPartBody>
    </w:docPart>
    <w:docPart>
      <w:docPartPr>
        <w:name w:val="27334ACE5BE64CBB8612A814D702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83BB2-0CA4-4262-9BB2-3C620C86959A}"/>
      </w:docPartPr>
      <w:docPartBody>
        <w:p w:rsidR="00000000" w:rsidRDefault="00892C01" w:rsidP="00892C01">
          <w:pPr>
            <w:pStyle w:val="27334ACE5BE64CBB8612A814D7025886"/>
          </w:pPr>
          <w:r>
            <w:t>per annum, payable</w:t>
          </w:r>
        </w:p>
      </w:docPartBody>
    </w:docPart>
    <w:docPart>
      <w:docPartPr>
        <w:name w:val="9D9F5AFFDAAE48AD9B7CA653193C8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1486D-666B-49FD-AC44-406981CC7700}"/>
      </w:docPartPr>
      <w:docPartBody>
        <w:p w:rsidR="00000000" w:rsidRDefault="00892C01" w:rsidP="00892C01">
          <w:pPr>
            <w:pStyle w:val="9D9F5AFFDAAE48AD9B7CA653193C8244"/>
          </w:pPr>
          <w:r>
            <w:t>per month in advance, in lieu of the rent contained in the original Lease.</w:t>
          </w:r>
        </w:p>
      </w:docPartBody>
    </w:docPart>
    <w:docPart>
      <w:docPartPr>
        <w:name w:val="10652C37C9AC4401A73C32ED757D8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22095-1A2A-45A0-AA3D-ED9769B81AAC}"/>
      </w:docPartPr>
      <w:docPartBody>
        <w:p w:rsidR="00000000" w:rsidRDefault="00892C01" w:rsidP="00892C01">
          <w:pPr>
            <w:pStyle w:val="10652C37C9AC4401A73C32ED757D8FB2"/>
          </w:pPr>
          <w:r>
            <w:t>It is further provided, however, that all other terms of the Lease shall continue during this extended term as if set forth herein.</w:t>
          </w:r>
        </w:p>
      </w:docPartBody>
    </w:docPart>
    <w:docPart>
      <w:docPartPr>
        <w:name w:val="5B732405564B4643A08E9A0CEBBB8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BF590-2732-4FF8-8B85-8A9A2DD94D14}"/>
      </w:docPartPr>
      <w:docPartBody>
        <w:p w:rsidR="00000000" w:rsidRDefault="00892C01" w:rsidP="00892C01">
          <w:pPr>
            <w:pStyle w:val="5B732405564B4643A08E9A0CEBBB81F7"/>
          </w:pPr>
          <w:r>
            <w:t>Signed under seal this</w:t>
          </w:r>
        </w:p>
      </w:docPartBody>
    </w:docPart>
    <w:docPart>
      <w:docPartPr>
        <w:name w:val="BF45F72BA05F4F32BA78CCA8C2A80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422ED-EA8B-43F0-A29D-B91D81DBE63B}"/>
      </w:docPartPr>
      <w:docPartBody>
        <w:p w:rsidR="00000000" w:rsidRDefault="00892C01" w:rsidP="00892C01">
          <w:pPr>
            <w:pStyle w:val="BF45F72BA05F4F32BA78CCA8C2A80398"/>
          </w:pPr>
          <w:r w:rsidRPr="008B1C63">
            <w:rPr>
              <w:rStyle w:val="SubtleReference"/>
            </w:rPr>
            <w:t>Day</w:t>
          </w:r>
        </w:p>
      </w:docPartBody>
    </w:docPart>
    <w:docPart>
      <w:docPartPr>
        <w:name w:val="6B682C6A11364ADE819A5019E8EE7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E5C23-7235-4819-80A8-AA240106A52D}"/>
      </w:docPartPr>
      <w:docPartBody>
        <w:p w:rsidR="00000000" w:rsidRDefault="00892C01" w:rsidP="00892C01">
          <w:pPr>
            <w:pStyle w:val="6B682C6A11364ADE819A5019E8EE720D"/>
          </w:pPr>
          <w:r>
            <w:t>of</w:t>
          </w:r>
        </w:p>
      </w:docPartBody>
    </w:docPart>
    <w:docPart>
      <w:docPartPr>
        <w:name w:val="F3694D94315649E484822DCD09D18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6C228-BD72-48F3-9AB5-A98B757B68C2}"/>
      </w:docPartPr>
      <w:docPartBody>
        <w:p w:rsidR="00000000" w:rsidRDefault="00892C01" w:rsidP="00892C01">
          <w:pPr>
            <w:pStyle w:val="F3694D94315649E484822DCD09D18162"/>
          </w:pPr>
          <w:r w:rsidRPr="008B1C63">
            <w:rPr>
              <w:rStyle w:val="SubtleReference"/>
            </w:rPr>
            <w:t>Month, Year</w:t>
          </w:r>
        </w:p>
      </w:docPartBody>
    </w:docPart>
    <w:docPart>
      <w:docPartPr>
        <w:name w:val="4380B9DF709E423BA3104DFD66A27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40C6B-9E54-4714-880F-05BDB638F265}"/>
      </w:docPartPr>
      <w:docPartBody>
        <w:p w:rsidR="00000000" w:rsidRDefault="00892C01" w:rsidP="00892C01">
          <w:pPr>
            <w:pStyle w:val="4380B9DF709E423BA3104DFD66A27925"/>
          </w:pPr>
          <w:r>
            <w:t>Yours very truly,</w:t>
          </w:r>
        </w:p>
      </w:docPartBody>
    </w:docPart>
    <w:docPart>
      <w:docPartPr>
        <w:name w:val="CAA57572ECF54B2392A06F0DE2C6B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8A143-ED2D-4999-B472-71F5CAC28F41}"/>
      </w:docPartPr>
      <w:docPartBody>
        <w:p w:rsidR="00000000" w:rsidRDefault="00892C01" w:rsidP="00892C01">
          <w:pPr>
            <w:pStyle w:val="CAA57572ECF54B2392A06F0DE2C6BF12"/>
          </w:pPr>
          <w:r w:rsidRPr="003B284C">
            <w:t>Notice Exercising Option to Renew Lease</w:t>
          </w:r>
        </w:p>
      </w:docPartBody>
    </w:docPart>
    <w:docPart>
      <w:docPartPr>
        <w:name w:val="C52AA4620FDB453589318B597D01C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F94E6-85E2-4B56-8953-2A64569FE138}"/>
      </w:docPartPr>
      <w:docPartBody>
        <w:p w:rsidR="00000000" w:rsidRDefault="00892C01" w:rsidP="00892C01">
          <w:pPr>
            <w:pStyle w:val="C52AA4620FDB453589318B597D01C425"/>
          </w:pPr>
          <w:r w:rsidRPr="00E81823">
            <w:t>Date</w:t>
          </w:r>
        </w:p>
      </w:docPartBody>
    </w:docPart>
    <w:docPart>
      <w:docPartPr>
        <w:name w:val="94555E8DCE664737B24984AEDFD2C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1733E-8170-4C6F-A7E9-6746C511BDB8}"/>
      </w:docPartPr>
      <w:docPartBody>
        <w:p w:rsidR="00000000" w:rsidRDefault="00892C01" w:rsidP="00892C01">
          <w:pPr>
            <w:pStyle w:val="94555E8DCE664737B24984AEDFD2CECF"/>
          </w:pPr>
          <w:r>
            <w:t>Please be advised that the undersigned, as Lessee under a certain lease for premises known as</w:t>
          </w:r>
        </w:p>
      </w:docPartBody>
    </w:docPart>
    <w:docPart>
      <w:docPartPr>
        <w:name w:val="3154D4F382034130B2F4E648AAE6C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12DC2-A341-4A1E-9AFC-01DF902BE943}"/>
      </w:docPartPr>
      <w:docPartBody>
        <w:p w:rsidR="00000000" w:rsidRDefault="00892C01" w:rsidP="00892C01">
          <w:pPr>
            <w:pStyle w:val="3154D4F382034130B2F4E648AAE6C32B"/>
          </w:pPr>
          <w:r>
            <w:rPr>
              <w:rStyle w:val="Strong"/>
            </w:rPr>
            <w:t>address of the rental property</w:t>
          </w:r>
        </w:p>
      </w:docPartBody>
    </w:docPart>
    <w:docPart>
      <w:docPartPr>
        <w:name w:val="8FDFC44999B145DE9172C20D1FADD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EBAD9-7F2F-4289-8E1F-1CE786C05EA3}"/>
      </w:docPartPr>
      <w:docPartBody>
        <w:p w:rsidR="00000000" w:rsidRDefault="00892C01" w:rsidP="00892C01">
          <w:pPr>
            <w:pStyle w:val="8FDFC44999B145DE9172C20D1FADD1B6"/>
          </w:pPr>
          <w:r>
            <w:t>and dated</w:t>
          </w:r>
        </w:p>
      </w:docPartBody>
    </w:docPart>
    <w:docPart>
      <w:docPartPr>
        <w:name w:val="4BE524ED2E5948FEA8BAA0D8C32C1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640BC-DD37-4EB7-BE8F-584A54507203}"/>
      </w:docPartPr>
      <w:docPartBody>
        <w:p w:rsidR="00000000" w:rsidRDefault="00892C01" w:rsidP="00892C01">
          <w:pPr>
            <w:pStyle w:val="4BE524ED2E5948FEA8BAA0D8C32C109F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F44E0579613E4AD8A45830E19D361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93858-AA74-423C-8B5A-69FAAAA8C16B}"/>
      </w:docPartPr>
      <w:docPartBody>
        <w:p w:rsidR="00000000" w:rsidRDefault="00892C01" w:rsidP="00892C01">
          <w:pPr>
            <w:pStyle w:val="F44E0579613E4AD8A45830E19D361956"/>
          </w:pPr>
          <w:r>
            <w:t>(Lease), does hereby exercise his/her option to extend the term of said Lease for a period commencing on</w:t>
          </w:r>
        </w:p>
      </w:docPartBody>
    </w:docPart>
    <w:docPart>
      <w:docPartPr>
        <w:name w:val="321EF5E40AA54BF5ADA9A0AE0E2FE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FA2F8-E849-4FCF-8158-7C7934376850}"/>
      </w:docPartPr>
      <w:docPartBody>
        <w:p w:rsidR="00000000" w:rsidRDefault="00892C01" w:rsidP="00892C01">
          <w:pPr>
            <w:pStyle w:val="321EF5E40AA54BF5ADA9A0AE0E2FEA51"/>
          </w:pPr>
          <w:r w:rsidRPr="008B1C63">
            <w:rPr>
              <w:rStyle w:val="SubtleReference"/>
            </w:rPr>
            <w:t>Start date</w:t>
          </w:r>
        </w:p>
      </w:docPartBody>
    </w:docPart>
    <w:docPart>
      <w:docPartPr>
        <w:name w:val="B0B836BB7C0F452BA08A5D31D2C9E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9A749-DEA8-4556-ACCE-14C6E1B5F088}"/>
      </w:docPartPr>
      <w:docPartBody>
        <w:p w:rsidR="00000000" w:rsidRDefault="00892C01" w:rsidP="00892C01">
          <w:pPr>
            <w:pStyle w:val="B0B836BB7C0F452BA08A5D31D2C9EA19"/>
          </w:pPr>
          <w:r>
            <w:t>and terminating on</w:t>
          </w:r>
        </w:p>
      </w:docPartBody>
    </w:docPart>
    <w:docPart>
      <w:docPartPr>
        <w:name w:val="4E564D7F3EE04A99BE22D8CCAEFDE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0DF3F-47FE-45C4-B511-3489A5301D49}"/>
      </w:docPartPr>
      <w:docPartBody>
        <w:p w:rsidR="00000000" w:rsidRDefault="00892C01" w:rsidP="00892C01">
          <w:pPr>
            <w:pStyle w:val="4E564D7F3EE04A99BE22D8CCAEFDEF84"/>
          </w:pPr>
          <w:r w:rsidRPr="008B1C63">
            <w:rPr>
              <w:rStyle w:val="SubtleReference"/>
            </w:rPr>
            <w:t>End date</w:t>
          </w:r>
        </w:p>
      </w:docPartBody>
    </w:docPart>
    <w:docPart>
      <w:docPartPr>
        <w:name w:val="B2999E7C2CD446CFA4A194D8FD0E2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0E6FD-AA6F-482D-A03D-CDA8EC9C999D}"/>
      </w:docPartPr>
      <w:docPartBody>
        <w:p w:rsidR="00000000" w:rsidRDefault="00892C01" w:rsidP="00892C01">
          <w:pPr>
            <w:pStyle w:val="B2999E7C2CD446CFA4A194D8FD0E24B1"/>
          </w:pPr>
          <w:r>
            <w:t>During extended term, Lessee shall pay rent of</w:t>
          </w:r>
        </w:p>
      </w:docPartBody>
    </w:docPart>
    <w:docPart>
      <w:docPartPr>
        <w:name w:val="C3B02A4912944811A309450E8A329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E829F-8073-45BD-B39B-F5E42161A862}"/>
      </w:docPartPr>
      <w:docPartBody>
        <w:p w:rsidR="00000000" w:rsidRDefault="00892C01" w:rsidP="00892C01">
          <w:pPr>
            <w:pStyle w:val="C3B02A4912944811A309450E8A3298F8"/>
          </w:pPr>
          <w:r w:rsidRPr="008B1C63">
            <w:rPr>
              <w:rStyle w:val="SubtleReference"/>
            </w:rPr>
            <w:t>Amount</w:t>
          </w:r>
        </w:p>
      </w:docPartBody>
    </w:docPart>
    <w:docPart>
      <w:docPartPr>
        <w:name w:val="59097C7941B14D40BD4BB99195385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8EF18-0074-46B6-8D1B-43F92468477C}"/>
      </w:docPartPr>
      <w:docPartBody>
        <w:p w:rsidR="00000000" w:rsidRDefault="00892C01" w:rsidP="00892C01">
          <w:pPr>
            <w:pStyle w:val="59097C7941B14D40BD4BB9919538511D"/>
          </w:pPr>
          <w:r>
            <w:t>per annum, payable</w:t>
          </w:r>
        </w:p>
      </w:docPartBody>
    </w:docPart>
    <w:docPart>
      <w:docPartPr>
        <w:name w:val="9F2D8BDAA7144572AA3915CFC96AA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058CB-7396-4201-B4BD-A666EF884233}"/>
      </w:docPartPr>
      <w:docPartBody>
        <w:p w:rsidR="00000000" w:rsidRDefault="00892C01" w:rsidP="00892C01">
          <w:pPr>
            <w:pStyle w:val="9F2D8BDAA7144572AA3915CFC96AAF29"/>
          </w:pPr>
          <w:r>
            <w:t>per month in advance, in lieu of the rent contained in the original Lease.</w:t>
          </w:r>
        </w:p>
      </w:docPartBody>
    </w:docPart>
    <w:docPart>
      <w:docPartPr>
        <w:name w:val="62D122D7E6A1414B9F97915413BA6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4711-A818-4424-85DD-A4FD4AFB1AE6}"/>
      </w:docPartPr>
      <w:docPartBody>
        <w:p w:rsidR="00000000" w:rsidRDefault="00892C01" w:rsidP="00892C01">
          <w:pPr>
            <w:pStyle w:val="62D122D7E6A1414B9F97915413BA6D67"/>
          </w:pPr>
          <w:r>
            <w:t>It is further provided, however, that all other terms of the Lease shall continue during this extended term as if set forth herein.</w:t>
          </w:r>
        </w:p>
      </w:docPartBody>
    </w:docPart>
    <w:docPart>
      <w:docPartPr>
        <w:name w:val="0D36513B1D724EFEB70A5D5B28474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3B8BD-0D48-421C-85EA-67385B042CC4}"/>
      </w:docPartPr>
      <w:docPartBody>
        <w:p w:rsidR="00000000" w:rsidRDefault="00892C01" w:rsidP="00892C01">
          <w:pPr>
            <w:pStyle w:val="0D36513B1D724EFEB70A5D5B2847433C"/>
          </w:pPr>
          <w:r>
            <w:t>Signed under seal this</w:t>
          </w:r>
        </w:p>
      </w:docPartBody>
    </w:docPart>
    <w:docPart>
      <w:docPartPr>
        <w:name w:val="85593A6576FA47E9926055809F2B1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A4569-6A7D-4FD6-8276-E8EDE96C8E42}"/>
      </w:docPartPr>
      <w:docPartBody>
        <w:p w:rsidR="00000000" w:rsidRDefault="00892C01" w:rsidP="00892C01">
          <w:pPr>
            <w:pStyle w:val="85593A6576FA47E9926055809F2B1A10"/>
          </w:pPr>
          <w:r w:rsidRPr="008B1C63">
            <w:rPr>
              <w:rStyle w:val="SubtleReference"/>
            </w:rPr>
            <w:t>Day</w:t>
          </w:r>
        </w:p>
      </w:docPartBody>
    </w:docPart>
    <w:docPart>
      <w:docPartPr>
        <w:name w:val="DD1B3B0E446345ABA246C6EFE03E2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63BD4-B6EB-4117-B9B7-B53C023A8BCB}"/>
      </w:docPartPr>
      <w:docPartBody>
        <w:p w:rsidR="00000000" w:rsidRDefault="00892C01" w:rsidP="00892C01">
          <w:pPr>
            <w:pStyle w:val="DD1B3B0E446345ABA246C6EFE03E2204"/>
          </w:pPr>
          <w:r>
            <w:t>of</w:t>
          </w:r>
        </w:p>
      </w:docPartBody>
    </w:docPart>
    <w:docPart>
      <w:docPartPr>
        <w:name w:val="664A78363B7D4CCBB6F932EA673B7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AC0E8-8BD7-4C4B-A7E1-2FA1E606D757}"/>
      </w:docPartPr>
      <w:docPartBody>
        <w:p w:rsidR="00000000" w:rsidRDefault="00892C01" w:rsidP="00892C01">
          <w:pPr>
            <w:pStyle w:val="664A78363B7D4CCBB6F932EA673B7B33"/>
          </w:pPr>
          <w:r w:rsidRPr="008B1C63">
            <w:rPr>
              <w:rStyle w:val="SubtleReference"/>
            </w:rPr>
            <w:t>Month, Year</w:t>
          </w:r>
        </w:p>
      </w:docPartBody>
    </w:docPart>
    <w:docPart>
      <w:docPartPr>
        <w:name w:val="1B56903E1DEE41CABCE3393B94C73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9EEF2-2D5F-43FB-942B-2E436F35960F}"/>
      </w:docPartPr>
      <w:docPartBody>
        <w:p w:rsidR="00000000" w:rsidRDefault="00892C01" w:rsidP="00892C01">
          <w:pPr>
            <w:pStyle w:val="1B56903E1DEE41CABCE3393B94C73DAC"/>
          </w:pPr>
          <w:r>
            <w:t>Yours very truly,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01"/>
    <w:rsid w:val="004016BE"/>
    <w:rsid w:val="0089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3D03FF273843B98A5B9172D08C258C">
    <w:name w:val="CF3D03FF273843B98A5B9172D08C258C"/>
    <w:rsid w:val="00892C01"/>
  </w:style>
  <w:style w:type="paragraph" w:customStyle="1" w:styleId="224D9C6E303B4B1F9CA26A309BF92668">
    <w:name w:val="224D9C6E303B4B1F9CA26A309BF92668"/>
    <w:rsid w:val="00892C01"/>
  </w:style>
  <w:style w:type="paragraph" w:customStyle="1" w:styleId="31B9FAADC87F47AE81119B34430127E3">
    <w:name w:val="31B9FAADC87F47AE81119B34430127E3"/>
    <w:rsid w:val="00892C01"/>
  </w:style>
  <w:style w:type="character" w:styleId="Strong">
    <w:name w:val="Strong"/>
    <w:basedOn w:val="DefaultParagraphFont"/>
    <w:uiPriority w:val="4"/>
    <w:qFormat/>
    <w:rsid w:val="00892C01"/>
    <w:rPr>
      <w:b/>
      <w:bCs/>
    </w:rPr>
  </w:style>
  <w:style w:type="paragraph" w:customStyle="1" w:styleId="BC7D0D4CCDD04544AA68AC91CCEF21E7">
    <w:name w:val="BC7D0D4CCDD04544AA68AC91CCEF21E7"/>
    <w:rsid w:val="00892C01"/>
  </w:style>
  <w:style w:type="paragraph" w:customStyle="1" w:styleId="9D206C1A79DE4BBFA3083040E0DE71CD">
    <w:name w:val="9D206C1A79DE4BBFA3083040E0DE71CD"/>
    <w:rsid w:val="00892C01"/>
  </w:style>
  <w:style w:type="paragraph" w:customStyle="1" w:styleId="3B81D01481AF4A75BEB6703D0C15E8F0">
    <w:name w:val="3B81D01481AF4A75BEB6703D0C15E8F0"/>
    <w:rsid w:val="00892C01"/>
  </w:style>
  <w:style w:type="paragraph" w:customStyle="1" w:styleId="B11041EB84CC401BBB9E52D3B5D51D3A">
    <w:name w:val="B11041EB84CC401BBB9E52D3B5D51D3A"/>
    <w:rsid w:val="00892C01"/>
  </w:style>
  <w:style w:type="character" w:styleId="SubtleReference">
    <w:name w:val="Subtle Reference"/>
    <w:basedOn w:val="DefaultParagraphFont"/>
    <w:uiPriority w:val="4"/>
    <w:unhideWhenUsed/>
    <w:qFormat/>
    <w:rsid w:val="00892C01"/>
    <w:rPr>
      <w:caps w:val="0"/>
      <w:smallCaps w:val="0"/>
      <w:color w:val="595959" w:themeColor="text1" w:themeTint="A6"/>
    </w:rPr>
  </w:style>
  <w:style w:type="paragraph" w:customStyle="1" w:styleId="BBB046722A734176AB607877AEC082DE">
    <w:name w:val="BBB046722A734176AB607877AEC082DE"/>
    <w:rsid w:val="00892C01"/>
  </w:style>
  <w:style w:type="paragraph" w:customStyle="1" w:styleId="7D7AEC8A91C54CE6802AA1B919D908BF">
    <w:name w:val="7D7AEC8A91C54CE6802AA1B919D908BF"/>
    <w:rsid w:val="00892C01"/>
  </w:style>
  <w:style w:type="paragraph" w:customStyle="1" w:styleId="B2D61FA55557438E81ADDB542623681A">
    <w:name w:val="B2D61FA55557438E81ADDB542623681A"/>
    <w:rsid w:val="00892C01"/>
  </w:style>
  <w:style w:type="paragraph" w:customStyle="1" w:styleId="FE07A29DC83A42989F08B42071ABDBBD">
    <w:name w:val="FE07A29DC83A42989F08B42071ABDBBD"/>
    <w:rsid w:val="00892C01"/>
  </w:style>
  <w:style w:type="paragraph" w:customStyle="1" w:styleId="D6921BB2F74F42DBA3ACAE5F838014F3">
    <w:name w:val="D6921BB2F74F42DBA3ACAE5F838014F3"/>
    <w:rsid w:val="00892C01"/>
  </w:style>
  <w:style w:type="paragraph" w:customStyle="1" w:styleId="68CBD27FE33C482783797320E1490316">
    <w:name w:val="68CBD27FE33C482783797320E1490316"/>
    <w:rsid w:val="00892C01"/>
  </w:style>
  <w:style w:type="paragraph" w:customStyle="1" w:styleId="77C103184DDC4DE2B6170F6A87F5B194">
    <w:name w:val="77C103184DDC4DE2B6170F6A87F5B194"/>
    <w:rsid w:val="00892C01"/>
  </w:style>
  <w:style w:type="paragraph" w:customStyle="1" w:styleId="330418A454BD46098D0AA6424BDA0DFA">
    <w:name w:val="330418A454BD46098D0AA6424BDA0DFA"/>
    <w:rsid w:val="00892C01"/>
  </w:style>
  <w:style w:type="paragraph" w:customStyle="1" w:styleId="306A2090925C4880864839537ABAB934">
    <w:name w:val="306A2090925C4880864839537ABAB934"/>
    <w:rsid w:val="00892C01"/>
  </w:style>
  <w:style w:type="paragraph" w:customStyle="1" w:styleId="F6A8B7F62E094847A03BCB46348A644B">
    <w:name w:val="F6A8B7F62E094847A03BCB46348A644B"/>
    <w:rsid w:val="00892C01"/>
  </w:style>
  <w:style w:type="paragraph" w:customStyle="1" w:styleId="489A16F45AED42FCA9CF4D878C90D627">
    <w:name w:val="489A16F45AED42FCA9CF4D878C90D627"/>
    <w:rsid w:val="00892C01"/>
  </w:style>
  <w:style w:type="paragraph" w:customStyle="1" w:styleId="C90EFD2D19CF4613BFD9FF4991871093">
    <w:name w:val="C90EFD2D19CF4613BFD9FF4991871093"/>
    <w:rsid w:val="00892C01"/>
  </w:style>
  <w:style w:type="paragraph" w:customStyle="1" w:styleId="A1BA691B1AC0455188A6D84CC364C1C0">
    <w:name w:val="A1BA691B1AC0455188A6D84CC364C1C0"/>
    <w:rsid w:val="00892C01"/>
  </w:style>
  <w:style w:type="paragraph" w:customStyle="1" w:styleId="24401C27163F49BCACC9A714F0853B01">
    <w:name w:val="24401C27163F49BCACC9A714F0853B01"/>
    <w:rsid w:val="00892C01"/>
  </w:style>
  <w:style w:type="paragraph" w:customStyle="1" w:styleId="33ABA69C00EB425D9F8515B01AD45748">
    <w:name w:val="33ABA69C00EB425D9F8515B01AD45748"/>
    <w:rsid w:val="00892C01"/>
  </w:style>
  <w:style w:type="paragraph" w:customStyle="1" w:styleId="427538B2D0984C8990AC0CE56F0A477B">
    <w:name w:val="427538B2D0984C8990AC0CE56F0A477B"/>
    <w:rsid w:val="00892C01"/>
  </w:style>
  <w:style w:type="paragraph" w:customStyle="1" w:styleId="1ABACEE6932D4B1293FFE7EBB349590E">
    <w:name w:val="1ABACEE6932D4B1293FFE7EBB349590E"/>
    <w:rsid w:val="00892C01"/>
  </w:style>
  <w:style w:type="paragraph" w:customStyle="1" w:styleId="D9B162CE5540450FAAC90D7B77606E70">
    <w:name w:val="D9B162CE5540450FAAC90D7B77606E70"/>
    <w:rsid w:val="00892C01"/>
  </w:style>
  <w:style w:type="paragraph" w:customStyle="1" w:styleId="CD40FFB1033D4ED1B66D01F7FA6BEE50">
    <w:name w:val="CD40FFB1033D4ED1B66D01F7FA6BEE50"/>
    <w:rsid w:val="00892C01"/>
  </w:style>
  <w:style w:type="paragraph" w:customStyle="1" w:styleId="881F9108963C4C398BA528FD8F416D7D">
    <w:name w:val="881F9108963C4C398BA528FD8F416D7D"/>
    <w:rsid w:val="00892C01"/>
  </w:style>
  <w:style w:type="paragraph" w:customStyle="1" w:styleId="2CA69A8EAE9E4FFBA901FB4B7D8C4140">
    <w:name w:val="2CA69A8EAE9E4FFBA901FB4B7D8C4140"/>
    <w:rsid w:val="00892C01"/>
  </w:style>
  <w:style w:type="paragraph" w:customStyle="1" w:styleId="4EBC1C14FF6C4D7D85C895FDD9453242">
    <w:name w:val="4EBC1C14FF6C4D7D85C895FDD9453242"/>
    <w:rsid w:val="00892C01"/>
  </w:style>
  <w:style w:type="paragraph" w:customStyle="1" w:styleId="E4B265749A4B46B5BCEA36D30D16F69B">
    <w:name w:val="E4B265749A4B46B5BCEA36D30D16F69B"/>
    <w:rsid w:val="00892C01"/>
  </w:style>
  <w:style w:type="paragraph" w:customStyle="1" w:styleId="9947D54CAB754D9B945EFB88255373B5">
    <w:name w:val="9947D54CAB754D9B945EFB88255373B5"/>
    <w:rsid w:val="00892C01"/>
  </w:style>
  <w:style w:type="paragraph" w:customStyle="1" w:styleId="5B38C0A2357F41CE9CFEA79B74A80A9C">
    <w:name w:val="5B38C0A2357F41CE9CFEA79B74A80A9C"/>
    <w:rsid w:val="00892C01"/>
  </w:style>
  <w:style w:type="paragraph" w:customStyle="1" w:styleId="789EA3BEBA434C2F96ECD5B12F09DF71">
    <w:name w:val="789EA3BEBA434C2F96ECD5B12F09DF71"/>
    <w:rsid w:val="00892C01"/>
  </w:style>
  <w:style w:type="paragraph" w:customStyle="1" w:styleId="08D16C0C846A4CC0A4D57709EA068AEB">
    <w:name w:val="08D16C0C846A4CC0A4D57709EA068AEB"/>
    <w:rsid w:val="00892C01"/>
  </w:style>
  <w:style w:type="paragraph" w:customStyle="1" w:styleId="F9C9E310A6F1419EAC40D02F025922E3">
    <w:name w:val="F9C9E310A6F1419EAC40D02F025922E3"/>
    <w:rsid w:val="00892C01"/>
  </w:style>
  <w:style w:type="paragraph" w:customStyle="1" w:styleId="98EF73D1A9294082BDF2C7D9F33F7DB3">
    <w:name w:val="98EF73D1A9294082BDF2C7D9F33F7DB3"/>
    <w:rsid w:val="00892C01"/>
  </w:style>
  <w:style w:type="paragraph" w:customStyle="1" w:styleId="BF9BBE9761F74E239AF7702FB181E1A8">
    <w:name w:val="BF9BBE9761F74E239AF7702FB181E1A8"/>
    <w:rsid w:val="00892C01"/>
  </w:style>
  <w:style w:type="paragraph" w:customStyle="1" w:styleId="9F093F36CABF49C3BDA692F7FDF89E7B">
    <w:name w:val="9F093F36CABF49C3BDA692F7FDF89E7B"/>
    <w:rsid w:val="00892C01"/>
  </w:style>
  <w:style w:type="paragraph" w:customStyle="1" w:styleId="EBEB61AB858644A494A16B1BF0FE5AF8">
    <w:name w:val="EBEB61AB858644A494A16B1BF0FE5AF8"/>
    <w:rsid w:val="00892C01"/>
  </w:style>
  <w:style w:type="paragraph" w:customStyle="1" w:styleId="7CD4694AD6004FFE82DBF1069284092A">
    <w:name w:val="7CD4694AD6004FFE82DBF1069284092A"/>
    <w:rsid w:val="00892C01"/>
  </w:style>
  <w:style w:type="paragraph" w:customStyle="1" w:styleId="4647BE3866D14E2993FF4CAF6CBAD7C2">
    <w:name w:val="4647BE3866D14E2993FF4CAF6CBAD7C2"/>
    <w:rsid w:val="00892C01"/>
  </w:style>
  <w:style w:type="paragraph" w:customStyle="1" w:styleId="12AEC4F6F0E3449DA256295331EBA689">
    <w:name w:val="12AEC4F6F0E3449DA256295331EBA689"/>
    <w:rsid w:val="00892C01"/>
  </w:style>
  <w:style w:type="paragraph" w:customStyle="1" w:styleId="14952F400902417D935789A93C01AA60">
    <w:name w:val="14952F400902417D935789A93C01AA60"/>
    <w:rsid w:val="00892C01"/>
  </w:style>
  <w:style w:type="paragraph" w:customStyle="1" w:styleId="6D6F90B6F2E54FA1A6E0C39B2AE3E093">
    <w:name w:val="6D6F90B6F2E54FA1A6E0C39B2AE3E093"/>
    <w:rsid w:val="00892C01"/>
  </w:style>
  <w:style w:type="paragraph" w:customStyle="1" w:styleId="3A612F8366BD4D739CA37C4FA51D685D">
    <w:name w:val="3A612F8366BD4D739CA37C4FA51D685D"/>
    <w:rsid w:val="00892C01"/>
  </w:style>
  <w:style w:type="paragraph" w:customStyle="1" w:styleId="CFE42A94A77A4CF18BFFA3B12B5C810C">
    <w:name w:val="CFE42A94A77A4CF18BFFA3B12B5C810C"/>
    <w:rsid w:val="00892C01"/>
  </w:style>
  <w:style w:type="paragraph" w:customStyle="1" w:styleId="300A55EC15C14D36B06A8ADD99702009">
    <w:name w:val="300A55EC15C14D36B06A8ADD99702009"/>
    <w:rsid w:val="00892C01"/>
  </w:style>
  <w:style w:type="paragraph" w:customStyle="1" w:styleId="71B522ECCD2245848203063E9BD897A0">
    <w:name w:val="71B522ECCD2245848203063E9BD897A0"/>
    <w:rsid w:val="00892C01"/>
  </w:style>
  <w:style w:type="paragraph" w:customStyle="1" w:styleId="5046AA9E01A945B9B51E1D805126E3FC">
    <w:name w:val="5046AA9E01A945B9B51E1D805126E3FC"/>
    <w:rsid w:val="00892C01"/>
  </w:style>
  <w:style w:type="paragraph" w:customStyle="1" w:styleId="4A901C5798A94AEB9F5CCF2AFBD097D7">
    <w:name w:val="4A901C5798A94AEB9F5CCF2AFBD097D7"/>
    <w:rsid w:val="00892C01"/>
  </w:style>
  <w:style w:type="paragraph" w:customStyle="1" w:styleId="2DD4BAE93AFB418E91AEF999B249F579">
    <w:name w:val="2DD4BAE93AFB418E91AEF999B249F579"/>
    <w:rsid w:val="00892C01"/>
  </w:style>
  <w:style w:type="paragraph" w:customStyle="1" w:styleId="5A266E607DFB4203A17D13100D80888F">
    <w:name w:val="5A266E607DFB4203A17D13100D80888F"/>
    <w:rsid w:val="00892C01"/>
  </w:style>
  <w:style w:type="paragraph" w:customStyle="1" w:styleId="973E2F0BC52949B79B0188F69230BF93">
    <w:name w:val="973E2F0BC52949B79B0188F69230BF93"/>
    <w:rsid w:val="00892C01"/>
  </w:style>
  <w:style w:type="paragraph" w:customStyle="1" w:styleId="5AB8F788D6364D2EAA9EDBE384273200">
    <w:name w:val="5AB8F788D6364D2EAA9EDBE384273200"/>
    <w:rsid w:val="00892C01"/>
  </w:style>
  <w:style w:type="paragraph" w:customStyle="1" w:styleId="16F8F0A2FD324E97AD1278693330F34C">
    <w:name w:val="16F8F0A2FD324E97AD1278693330F34C"/>
    <w:rsid w:val="00892C01"/>
  </w:style>
  <w:style w:type="paragraph" w:customStyle="1" w:styleId="9E5CD33AD73744239B1204478AD519C8">
    <w:name w:val="9E5CD33AD73744239B1204478AD519C8"/>
    <w:rsid w:val="00892C01"/>
  </w:style>
  <w:style w:type="paragraph" w:customStyle="1" w:styleId="7F6D44DC874D4C16A0C6C9DC145FD18F">
    <w:name w:val="7F6D44DC874D4C16A0C6C9DC145FD18F"/>
    <w:rsid w:val="00892C01"/>
  </w:style>
  <w:style w:type="paragraph" w:customStyle="1" w:styleId="98A6A180A79C47B3A406074B832D8429">
    <w:name w:val="98A6A180A79C47B3A406074B832D8429"/>
    <w:rsid w:val="00892C01"/>
  </w:style>
  <w:style w:type="paragraph" w:customStyle="1" w:styleId="A243463E4BF84C62ABBC792905A2DFB0">
    <w:name w:val="A243463E4BF84C62ABBC792905A2DFB0"/>
    <w:rsid w:val="00892C01"/>
  </w:style>
  <w:style w:type="paragraph" w:customStyle="1" w:styleId="38753F8205364A54AC9796BCC65D2AC4">
    <w:name w:val="38753F8205364A54AC9796BCC65D2AC4"/>
    <w:rsid w:val="00892C01"/>
  </w:style>
  <w:style w:type="paragraph" w:customStyle="1" w:styleId="9D940FF399824436ADFEC69529BD8D3C">
    <w:name w:val="9D940FF399824436ADFEC69529BD8D3C"/>
    <w:rsid w:val="00892C01"/>
  </w:style>
  <w:style w:type="paragraph" w:customStyle="1" w:styleId="0296FA231A9D416383D6135589E31FCE">
    <w:name w:val="0296FA231A9D416383D6135589E31FCE"/>
    <w:rsid w:val="00892C01"/>
  </w:style>
  <w:style w:type="paragraph" w:customStyle="1" w:styleId="BD0D1558B6304110B46F5D80B978874A">
    <w:name w:val="BD0D1558B6304110B46F5D80B978874A"/>
    <w:rsid w:val="00892C01"/>
  </w:style>
  <w:style w:type="paragraph" w:customStyle="1" w:styleId="48A734C7B65D49918B9960E1C2F85C99">
    <w:name w:val="48A734C7B65D49918B9960E1C2F85C99"/>
    <w:rsid w:val="00892C01"/>
  </w:style>
  <w:style w:type="paragraph" w:customStyle="1" w:styleId="115F69CEE43B467990D98D59ECEF4131">
    <w:name w:val="115F69CEE43B467990D98D59ECEF4131"/>
    <w:rsid w:val="00892C01"/>
  </w:style>
  <w:style w:type="paragraph" w:customStyle="1" w:styleId="F58D857AFB55430AA6FA218BA6C9B479">
    <w:name w:val="F58D857AFB55430AA6FA218BA6C9B479"/>
    <w:rsid w:val="00892C01"/>
  </w:style>
  <w:style w:type="paragraph" w:customStyle="1" w:styleId="3FB9A888BBE647ABA00112D738ED5E4D">
    <w:name w:val="3FB9A888BBE647ABA00112D738ED5E4D"/>
    <w:rsid w:val="00892C01"/>
  </w:style>
  <w:style w:type="paragraph" w:customStyle="1" w:styleId="E9CFBF0725F347DE815975EA179AF812">
    <w:name w:val="E9CFBF0725F347DE815975EA179AF812"/>
    <w:rsid w:val="00892C01"/>
  </w:style>
  <w:style w:type="paragraph" w:customStyle="1" w:styleId="D9EA8D2C95904A34835C17ADC03F9561">
    <w:name w:val="D9EA8D2C95904A34835C17ADC03F9561"/>
    <w:rsid w:val="00892C01"/>
  </w:style>
  <w:style w:type="paragraph" w:customStyle="1" w:styleId="1D56CA8A5C0A401DB171C31862CC803F">
    <w:name w:val="1D56CA8A5C0A401DB171C31862CC803F"/>
    <w:rsid w:val="00892C01"/>
  </w:style>
  <w:style w:type="paragraph" w:customStyle="1" w:styleId="BC87033486D44593801B35EFDB207A1E">
    <w:name w:val="BC87033486D44593801B35EFDB207A1E"/>
    <w:rsid w:val="00892C01"/>
  </w:style>
  <w:style w:type="paragraph" w:customStyle="1" w:styleId="EB65174ED43C4B2081E674D963713B9A">
    <w:name w:val="EB65174ED43C4B2081E674D963713B9A"/>
    <w:rsid w:val="00892C01"/>
  </w:style>
  <w:style w:type="paragraph" w:customStyle="1" w:styleId="791840FEEFA44B579857AE243D46250F">
    <w:name w:val="791840FEEFA44B579857AE243D46250F"/>
    <w:rsid w:val="00892C01"/>
  </w:style>
  <w:style w:type="paragraph" w:customStyle="1" w:styleId="DF723A73770C45F38AF669ABC6AE0D17">
    <w:name w:val="DF723A73770C45F38AF669ABC6AE0D17"/>
    <w:rsid w:val="00892C01"/>
  </w:style>
  <w:style w:type="paragraph" w:customStyle="1" w:styleId="D53E81858F4E44D9A9BDB5A41420904E">
    <w:name w:val="D53E81858F4E44D9A9BDB5A41420904E"/>
    <w:rsid w:val="00892C01"/>
  </w:style>
  <w:style w:type="paragraph" w:customStyle="1" w:styleId="9AF10C8AAF7C4EB4884DF801C8C33B9C">
    <w:name w:val="9AF10C8AAF7C4EB4884DF801C8C33B9C"/>
    <w:rsid w:val="00892C01"/>
  </w:style>
  <w:style w:type="paragraph" w:customStyle="1" w:styleId="91B15441433C4213840D1D427E4F0B1A">
    <w:name w:val="91B15441433C4213840D1D427E4F0B1A"/>
    <w:rsid w:val="00892C01"/>
  </w:style>
  <w:style w:type="paragraph" w:customStyle="1" w:styleId="3DBAB6B3C9D444AE893401CDC52CF94C">
    <w:name w:val="3DBAB6B3C9D444AE893401CDC52CF94C"/>
    <w:rsid w:val="00892C01"/>
  </w:style>
  <w:style w:type="paragraph" w:customStyle="1" w:styleId="3E9AFB76AFFB497B99972A58D127FF6C">
    <w:name w:val="3E9AFB76AFFB497B99972A58D127FF6C"/>
    <w:rsid w:val="00892C01"/>
  </w:style>
  <w:style w:type="paragraph" w:customStyle="1" w:styleId="E5A28D6F227140E2B5FFA9EDF924F95E">
    <w:name w:val="E5A28D6F227140E2B5FFA9EDF924F95E"/>
    <w:rsid w:val="00892C01"/>
  </w:style>
  <w:style w:type="paragraph" w:customStyle="1" w:styleId="B85BBA18CCD84171B98990FB0D593B0B">
    <w:name w:val="B85BBA18CCD84171B98990FB0D593B0B"/>
    <w:rsid w:val="00892C01"/>
  </w:style>
  <w:style w:type="paragraph" w:customStyle="1" w:styleId="86C7FE52C0D94EFAA601C12DB8219500">
    <w:name w:val="86C7FE52C0D94EFAA601C12DB8219500"/>
    <w:rsid w:val="00892C01"/>
  </w:style>
  <w:style w:type="paragraph" w:customStyle="1" w:styleId="946D8CEFC8474052A7150775C98F1CF5">
    <w:name w:val="946D8CEFC8474052A7150775C98F1CF5"/>
    <w:rsid w:val="00892C01"/>
  </w:style>
  <w:style w:type="paragraph" w:customStyle="1" w:styleId="0C759D22F7004D249414419BD3B99026">
    <w:name w:val="0C759D22F7004D249414419BD3B99026"/>
    <w:rsid w:val="00892C01"/>
  </w:style>
  <w:style w:type="paragraph" w:customStyle="1" w:styleId="D1F4AB9DF82A4EC6ACA971F0F442BCA6">
    <w:name w:val="D1F4AB9DF82A4EC6ACA971F0F442BCA6"/>
    <w:rsid w:val="00892C01"/>
  </w:style>
  <w:style w:type="paragraph" w:customStyle="1" w:styleId="42F22F503371494EB82EC5467EBEB174">
    <w:name w:val="42F22F503371494EB82EC5467EBEB174"/>
    <w:rsid w:val="00892C01"/>
  </w:style>
  <w:style w:type="paragraph" w:customStyle="1" w:styleId="EB184AD977F74846840D02920C0CB172">
    <w:name w:val="EB184AD977F74846840D02920C0CB172"/>
    <w:rsid w:val="00892C01"/>
  </w:style>
  <w:style w:type="paragraph" w:customStyle="1" w:styleId="D150A87A418E4CB88F9E17EF8C5B58E4">
    <w:name w:val="D150A87A418E4CB88F9E17EF8C5B58E4"/>
    <w:rsid w:val="00892C01"/>
  </w:style>
  <w:style w:type="paragraph" w:customStyle="1" w:styleId="92F23D310DBC4E48AD37F619C4D63E32">
    <w:name w:val="92F23D310DBC4E48AD37F619C4D63E32"/>
    <w:rsid w:val="00892C01"/>
  </w:style>
  <w:style w:type="paragraph" w:customStyle="1" w:styleId="9C2F0E876B224AF280EBA2F502ECA9EA">
    <w:name w:val="9C2F0E876B224AF280EBA2F502ECA9EA"/>
    <w:rsid w:val="00892C01"/>
  </w:style>
  <w:style w:type="paragraph" w:customStyle="1" w:styleId="C67FAF71AC26417485C331D4BA1B550C">
    <w:name w:val="C67FAF71AC26417485C331D4BA1B550C"/>
    <w:rsid w:val="00892C01"/>
  </w:style>
  <w:style w:type="paragraph" w:customStyle="1" w:styleId="B874F5CE8E634D6DBA08DB4797B39942">
    <w:name w:val="B874F5CE8E634D6DBA08DB4797B39942"/>
    <w:rsid w:val="00892C01"/>
  </w:style>
  <w:style w:type="paragraph" w:customStyle="1" w:styleId="59A0345387A942C486C479E7B0AE47E5">
    <w:name w:val="59A0345387A942C486C479E7B0AE47E5"/>
    <w:rsid w:val="00892C01"/>
  </w:style>
  <w:style w:type="paragraph" w:customStyle="1" w:styleId="33E502C1216B45F08FDAE141448F970E">
    <w:name w:val="33E502C1216B45F08FDAE141448F970E"/>
    <w:rsid w:val="00892C01"/>
  </w:style>
  <w:style w:type="paragraph" w:customStyle="1" w:styleId="A8A734CDB2F34CE0AB2DC849F040C922">
    <w:name w:val="A8A734CDB2F34CE0AB2DC849F040C922"/>
    <w:rsid w:val="00892C01"/>
  </w:style>
  <w:style w:type="paragraph" w:customStyle="1" w:styleId="FE3E2059A339414383990A2FEC2A0CEC">
    <w:name w:val="FE3E2059A339414383990A2FEC2A0CEC"/>
    <w:rsid w:val="00892C01"/>
  </w:style>
  <w:style w:type="paragraph" w:customStyle="1" w:styleId="88F4D068D67C4640935F464DABFDAD5D">
    <w:name w:val="88F4D068D67C4640935F464DABFDAD5D"/>
    <w:rsid w:val="00892C01"/>
  </w:style>
  <w:style w:type="paragraph" w:customStyle="1" w:styleId="C4F7F240DE3449EEA5603097D7040800">
    <w:name w:val="C4F7F240DE3449EEA5603097D7040800"/>
    <w:rsid w:val="00892C01"/>
  </w:style>
  <w:style w:type="paragraph" w:customStyle="1" w:styleId="771F436685D644328C2DAF04B80363E7">
    <w:name w:val="771F436685D644328C2DAF04B80363E7"/>
    <w:rsid w:val="00892C01"/>
  </w:style>
  <w:style w:type="paragraph" w:customStyle="1" w:styleId="8F013FEB239B4C99A3BC4911B6AA9AA0">
    <w:name w:val="8F013FEB239B4C99A3BC4911B6AA9AA0"/>
    <w:rsid w:val="00892C01"/>
  </w:style>
  <w:style w:type="paragraph" w:customStyle="1" w:styleId="0BE68BBCE37746D5B0C36A42E480702C">
    <w:name w:val="0BE68BBCE37746D5B0C36A42E480702C"/>
    <w:rsid w:val="00892C01"/>
  </w:style>
  <w:style w:type="paragraph" w:customStyle="1" w:styleId="161E64B83FCF48B89BEC771332E81D94">
    <w:name w:val="161E64B83FCF48B89BEC771332E81D94"/>
    <w:rsid w:val="00892C01"/>
  </w:style>
  <w:style w:type="paragraph" w:customStyle="1" w:styleId="6C03B8A372584F059638A14191A366A6">
    <w:name w:val="6C03B8A372584F059638A14191A366A6"/>
    <w:rsid w:val="00892C01"/>
  </w:style>
  <w:style w:type="paragraph" w:customStyle="1" w:styleId="155E5E4FFE34489CAC81CAF0B1F9A824">
    <w:name w:val="155E5E4FFE34489CAC81CAF0B1F9A824"/>
    <w:rsid w:val="00892C01"/>
  </w:style>
  <w:style w:type="paragraph" w:customStyle="1" w:styleId="CE616CF9DDB84FEA8FF6C2D3A5817091">
    <w:name w:val="CE616CF9DDB84FEA8FF6C2D3A5817091"/>
    <w:rsid w:val="00892C01"/>
  </w:style>
  <w:style w:type="paragraph" w:customStyle="1" w:styleId="5AAA89A29B5F418485E0D2B882B7D7CD">
    <w:name w:val="5AAA89A29B5F418485E0D2B882B7D7CD"/>
    <w:rsid w:val="00892C01"/>
  </w:style>
  <w:style w:type="paragraph" w:customStyle="1" w:styleId="08DCA1933DE645F8A9F3053FA1E980F1">
    <w:name w:val="08DCA1933DE645F8A9F3053FA1E980F1"/>
    <w:rsid w:val="00892C01"/>
  </w:style>
  <w:style w:type="paragraph" w:customStyle="1" w:styleId="47D9B4B88FB84375A9C7FF54A46C1A0C">
    <w:name w:val="47D9B4B88FB84375A9C7FF54A46C1A0C"/>
    <w:rsid w:val="00892C01"/>
  </w:style>
  <w:style w:type="paragraph" w:customStyle="1" w:styleId="BD723A9DCFE043D5AFC3B13CFCED06BC">
    <w:name w:val="BD723A9DCFE043D5AFC3B13CFCED06BC"/>
    <w:rsid w:val="00892C01"/>
  </w:style>
  <w:style w:type="paragraph" w:customStyle="1" w:styleId="1FCB6108146D445FBA15BA2D425AE3A4">
    <w:name w:val="1FCB6108146D445FBA15BA2D425AE3A4"/>
    <w:rsid w:val="00892C01"/>
  </w:style>
  <w:style w:type="paragraph" w:customStyle="1" w:styleId="DAFF396F29264CDB8FDE641FDBDB8024">
    <w:name w:val="DAFF396F29264CDB8FDE641FDBDB8024"/>
    <w:rsid w:val="00892C01"/>
  </w:style>
  <w:style w:type="paragraph" w:customStyle="1" w:styleId="5F27D6FBDF2A4BC39D3C07517D9DD1B7">
    <w:name w:val="5F27D6FBDF2A4BC39D3C07517D9DD1B7"/>
    <w:rsid w:val="00892C01"/>
  </w:style>
  <w:style w:type="paragraph" w:customStyle="1" w:styleId="D6726A34568A4AB399A1CA992E6490BE">
    <w:name w:val="D6726A34568A4AB399A1CA992E6490BE"/>
    <w:rsid w:val="00892C01"/>
  </w:style>
  <w:style w:type="paragraph" w:customStyle="1" w:styleId="4E542907DA204372953A4533D6AB276D">
    <w:name w:val="4E542907DA204372953A4533D6AB276D"/>
    <w:rsid w:val="00892C01"/>
  </w:style>
  <w:style w:type="paragraph" w:customStyle="1" w:styleId="D85BDDBC3C054794932AD279F3D5AE0B">
    <w:name w:val="D85BDDBC3C054794932AD279F3D5AE0B"/>
    <w:rsid w:val="00892C01"/>
  </w:style>
  <w:style w:type="paragraph" w:customStyle="1" w:styleId="ACA5691A4B764F97B69FEF6345EDF72C">
    <w:name w:val="ACA5691A4B764F97B69FEF6345EDF72C"/>
    <w:rsid w:val="00892C01"/>
  </w:style>
  <w:style w:type="paragraph" w:customStyle="1" w:styleId="06538875CBBA42EA8B03D07CAE0572EA">
    <w:name w:val="06538875CBBA42EA8B03D07CAE0572EA"/>
    <w:rsid w:val="00892C01"/>
  </w:style>
  <w:style w:type="paragraph" w:customStyle="1" w:styleId="6C3F6C2866F441C28A8BFB0965E5F892">
    <w:name w:val="6C3F6C2866F441C28A8BFB0965E5F892"/>
    <w:rsid w:val="00892C01"/>
  </w:style>
  <w:style w:type="paragraph" w:customStyle="1" w:styleId="1140EE95C9D24F8F9D27943FED196CA3">
    <w:name w:val="1140EE95C9D24F8F9D27943FED196CA3"/>
    <w:rsid w:val="00892C01"/>
  </w:style>
  <w:style w:type="paragraph" w:customStyle="1" w:styleId="57472E284CB947B4AE90347498AED266">
    <w:name w:val="57472E284CB947B4AE90347498AED266"/>
    <w:rsid w:val="00892C01"/>
  </w:style>
  <w:style w:type="paragraph" w:customStyle="1" w:styleId="2E80ABF9D0A44C24919F90BC9DBC8948">
    <w:name w:val="2E80ABF9D0A44C24919F90BC9DBC8948"/>
    <w:rsid w:val="00892C01"/>
  </w:style>
  <w:style w:type="paragraph" w:customStyle="1" w:styleId="5D51BCE2CED249A4B1246F3319086DC2">
    <w:name w:val="5D51BCE2CED249A4B1246F3319086DC2"/>
    <w:rsid w:val="00892C01"/>
  </w:style>
  <w:style w:type="paragraph" w:customStyle="1" w:styleId="C6A75F42D6A74BF1AF5400EE1B62C9A4">
    <w:name w:val="C6A75F42D6A74BF1AF5400EE1B62C9A4"/>
    <w:rsid w:val="00892C01"/>
  </w:style>
  <w:style w:type="paragraph" w:customStyle="1" w:styleId="3EE3D2F46D784CBC96BAA30ED1E6E539">
    <w:name w:val="3EE3D2F46D784CBC96BAA30ED1E6E539"/>
    <w:rsid w:val="00892C01"/>
  </w:style>
  <w:style w:type="paragraph" w:customStyle="1" w:styleId="D8D4162F7B974979938B5A8A59463A7A">
    <w:name w:val="D8D4162F7B974979938B5A8A59463A7A"/>
    <w:rsid w:val="00892C01"/>
  </w:style>
  <w:style w:type="paragraph" w:customStyle="1" w:styleId="646DA886377646768A34B62D2E946C03">
    <w:name w:val="646DA886377646768A34B62D2E946C03"/>
    <w:rsid w:val="00892C01"/>
  </w:style>
  <w:style w:type="paragraph" w:customStyle="1" w:styleId="4418F855FD9D484B9CF13CEC575799BF">
    <w:name w:val="4418F855FD9D484B9CF13CEC575799BF"/>
    <w:rsid w:val="00892C01"/>
  </w:style>
  <w:style w:type="paragraph" w:customStyle="1" w:styleId="B82B83DBD02D4910BA5D0B3FCEDA8BD5">
    <w:name w:val="B82B83DBD02D4910BA5D0B3FCEDA8BD5"/>
    <w:rsid w:val="00892C01"/>
  </w:style>
  <w:style w:type="paragraph" w:customStyle="1" w:styleId="97BA34FA4B534542B8DF187FD5B0DDA4">
    <w:name w:val="97BA34FA4B534542B8DF187FD5B0DDA4"/>
    <w:rsid w:val="00892C01"/>
  </w:style>
  <w:style w:type="paragraph" w:customStyle="1" w:styleId="A0782B102E9C40DEB430967CBC43C9C4">
    <w:name w:val="A0782B102E9C40DEB430967CBC43C9C4"/>
    <w:rsid w:val="00892C01"/>
  </w:style>
  <w:style w:type="paragraph" w:customStyle="1" w:styleId="501B9C4B5C1A4882A7B5459D2E807A32">
    <w:name w:val="501B9C4B5C1A4882A7B5459D2E807A32"/>
    <w:rsid w:val="00892C01"/>
  </w:style>
  <w:style w:type="paragraph" w:customStyle="1" w:styleId="2F7EF20B3B5744A2A50B579B88201ECC">
    <w:name w:val="2F7EF20B3B5744A2A50B579B88201ECC"/>
    <w:rsid w:val="00892C01"/>
  </w:style>
  <w:style w:type="paragraph" w:customStyle="1" w:styleId="9E2D75B575674226A715AB6E41952D6D">
    <w:name w:val="9E2D75B575674226A715AB6E41952D6D"/>
    <w:rsid w:val="00892C01"/>
  </w:style>
  <w:style w:type="paragraph" w:customStyle="1" w:styleId="5AFF322D80414EFC98F37E531DE307B8">
    <w:name w:val="5AFF322D80414EFC98F37E531DE307B8"/>
    <w:rsid w:val="00892C01"/>
  </w:style>
  <w:style w:type="paragraph" w:customStyle="1" w:styleId="29182D7C31724B7EB2CE188DAC9624A2">
    <w:name w:val="29182D7C31724B7EB2CE188DAC9624A2"/>
    <w:rsid w:val="00892C01"/>
  </w:style>
  <w:style w:type="paragraph" w:customStyle="1" w:styleId="A65A1F72DF0C4D40BA82E739E0083B3D">
    <w:name w:val="A65A1F72DF0C4D40BA82E739E0083B3D"/>
    <w:rsid w:val="00892C01"/>
  </w:style>
  <w:style w:type="paragraph" w:customStyle="1" w:styleId="299C774B22E046169CB62CA2B0D7C788">
    <w:name w:val="299C774B22E046169CB62CA2B0D7C788"/>
    <w:rsid w:val="00892C01"/>
  </w:style>
  <w:style w:type="paragraph" w:customStyle="1" w:styleId="E61F520AE02340AAA84C105B165D4E47">
    <w:name w:val="E61F520AE02340AAA84C105B165D4E47"/>
    <w:rsid w:val="00892C01"/>
  </w:style>
  <w:style w:type="paragraph" w:customStyle="1" w:styleId="FCF4D836479543C7B3DA549921C979BB">
    <w:name w:val="FCF4D836479543C7B3DA549921C979BB"/>
    <w:rsid w:val="00892C01"/>
  </w:style>
  <w:style w:type="paragraph" w:customStyle="1" w:styleId="B127DD4F4A5846CD8AFF702C6EF7B1DF">
    <w:name w:val="B127DD4F4A5846CD8AFF702C6EF7B1DF"/>
    <w:rsid w:val="00892C01"/>
  </w:style>
  <w:style w:type="paragraph" w:customStyle="1" w:styleId="0D9DB9C8723141B1A4A81BF603F9749C">
    <w:name w:val="0D9DB9C8723141B1A4A81BF603F9749C"/>
    <w:rsid w:val="00892C01"/>
  </w:style>
  <w:style w:type="paragraph" w:customStyle="1" w:styleId="0E968FB3D15F4D19B52177C8BA9D5372">
    <w:name w:val="0E968FB3D15F4D19B52177C8BA9D5372"/>
    <w:rsid w:val="00892C01"/>
  </w:style>
  <w:style w:type="paragraph" w:customStyle="1" w:styleId="235B353FA11B4650AC43875C5389D682">
    <w:name w:val="235B353FA11B4650AC43875C5389D682"/>
    <w:rsid w:val="00892C01"/>
  </w:style>
  <w:style w:type="paragraph" w:customStyle="1" w:styleId="6B63C3AE48314850AC6BFB8B01077E7E">
    <w:name w:val="6B63C3AE48314850AC6BFB8B01077E7E"/>
    <w:rsid w:val="00892C01"/>
  </w:style>
  <w:style w:type="paragraph" w:customStyle="1" w:styleId="4FB82456ACB74E84B4899575A018ED28">
    <w:name w:val="4FB82456ACB74E84B4899575A018ED28"/>
    <w:rsid w:val="00892C01"/>
  </w:style>
  <w:style w:type="paragraph" w:customStyle="1" w:styleId="6C0412BF36724B0CBBBBA2C1512838E7">
    <w:name w:val="6C0412BF36724B0CBBBBA2C1512838E7"/>
    <w:rsid w:val="00892C01"/>
  </w:style>
  <w:style w:type="paragraph" w:customStyle="1" w:styleId="04C4709B74614DBAA6FAF9385622371E">
    <w:name w:val="04C4709B74614DBAA6FAF9385622371E"/>
    <w:rsid w:val="00892C01"/>
  </w:style>
  <w:style w:type="paragraph" w:customStyle="1" w:styleId="D5BA2D54311942AC9D0A7E7C5921A378">
    <w:name w:val="D5BA2D54311942AC9D0A7E7C5921A378"/>
    <w:rsid w:val="00892C01"/>
  </w:style>
  <w:style w:type="paragraph" w:customStyle="1" w:styleId="AF1E08B570A1484385F75882263AB697">
    <w:name w:val="AF1E08B570A1484385F75882263AB697"/>
    <w:rsid w:val="00892C01"/>
  </w:style>
  <w:style w:type="paragraph" w:customStyle="1" w:styleId="226271DBD22944F386FAF1B4898EC268">
    <w:name w:val="226271DBD22944F386FAF1B4898EC268"/>
    <w:rsid w:val="00892C01"/>
  </w:style>
  <w:style w:type="paragraph" w:customStyle="1" w:styleId="F238E151C1D8474AA64300AA3A2AE011">
    <w:name w:val="F238E151C1D8474AA64300AA3A2AE011"/>
    <w:rsid w:val="00892C01"/>
  </w:style>
  <w:style w:type="paragraph" w:customStyle="1" w:styleId="03DA41A9F3504C679F1C678F24627774">
    <w:name w:val="03DA41A9F3504C679F1C678F24627774"/>
    <w:rsid w:val="00892C01"/>
  </w:style>
  <w:style w:type="paragraph" w:customStyle="1" w:styleId="27334ACE5BE64CBB8612A814D7025886">
    <w:name w:val="27334ACE5BE64CBB8612A814D7025886"/>
    <w:rsid w:val="00892C01"/>
  </w:style>
  <w:style w:type="paragraph" w:customStyle="1" w:styleId="9D9F5AFFDAAE48AD9B7CA653193C8244">
    <w:name w:val="9D9F5AFFDAAE48AD9B7CA653193C8244"/>
    <w:rsid w:val="00892C01"/>
  </w:style>
  <w:style w:type="paragraph" w:customStyle="1" w:styleId="10652C37C9AC4401A73C32ED757D8FB2">
    <w:name w:val="10652C37C9AC4401A73C32ED757D8FB2"/>
    <w:rsid w:val="00892C01"/>
  </w:style>
  <w:style w:type="paragraph" w:customStyle="1" w:styleId="5B732405564B4643A08E9A0CEBBB81F7">
    <w:name w:val="5B732405564B4643A08E9A0CEBBB81F7"/>
    <w:rsid w:val="00892C01"/>
  </w:style>
  <w:style w:type="paragraph" w:customStyle="1" w:styleId="BF45F72BA05F4F32BA78CCA8C2A80398">
    <w:name w:val="BF45F72BA05F4F32BA78CCA8C2A80398"/>
    <w:rsid w:val="00892C01"/>
  </w:style>
  <w:style w:type="paragraph" w:customStyle="1" w:styleId="6B682C6A11364ADE819A5019E8EE720D">
    <w:name w:val="6B682C6A11364ADE819A5019E8EE720D"/>
    <w:rsid w:val="00892C01"/>
  </w:style>
  <w:style w:type="paragraph" w:customStyle="1" w:styleId="F3694D94315649E484822DCD09D18162">
    <w:name w:val="F3694D94315649E484822DCD09D18162"/>
    <w:rsid w:val="00892C01"/>
  </w:style>
  <w:style w:type="paragraph" w:customStyle="1" w:styleId="4380B9DF709E423BA3104DFD66A27925">
    <w:name w:val="4380B9DF709E423BA3104DFD66A27925"/>
    <w:rsid w:val="00892C01"/>
  </w:style>
  <w:style w:type="paragraph" w:customStyle="1" w:styleId="CAA57572ECF54B2392A06F0DE2C6BF12">
    <w:name w:val="CAA57572ECF54B2392A06F0DE2C6BF12"/>
    <w:rsid w:val="00892C01"/>
  </w:style>
  <w:style w:type="paragraph" w:customStyle="1" w:styleId="C52AA4620FDB453589318B597D01C425">
    <w:name w:val="C52AA4620FDB453589318B597D01C425"/>
    <w:rsid w:val="00892C01"/>
  </w:style>
  <w:style w:type="paragraph" w:customStyle="1" w:styleId="94555E8DCE664737B24984AEDFD2CECF">
    <w:name w:val="94555E8DCE664737B24984AEDFD2CECF"/>
    <w:rsid w:val="00892C01"/>
  </w:style>
  <w:style w:type="paragraph" w:customStyle="1" w:styleId="3154D4F382034130B2F4E648AAE6C32B">
    <w:name w:val="3154D4F382034130B2F4E648AAE6C32B"/>
    <w:rsid w:val="00892C01"/>
  </w:style>
  <w:style w:type="paragraph" w:customStyle="1" w:styleId="8FDFC44999B145DE9172C20D1FADD1B6">
    <w:name w:val="8FDFC44999B145DE9172C20D1FADD1B6"/>
    <w:rsid w:val="00892C01"/>
  </w:style>
  <w:style w:type="paragraph" w:customStyle="1" w:styleId="4BE524ED2E5948FEA8BAA0D8C32C109F">
    <w:name w:val="4BE524ED2E5948FEA8BAA0D8C32C109F"/>
    <w:rsid w:val="00892C01"/>
  </w:style>
  <w:style w:type="paragraph" w:customStyle="1" w:styleId="F44E0579613E4AD8A45830E19D361956">
    <w:name w:val="F44E0579613E4AD8A45830E19D361956"/>
    <w:rsid w:val="00892C01"/>
  </w:style>
  <w:style w:type="paragraph" w:customStyle="1" w:styleId="321EF5E40AA54BF5ADA9A0AE0E2FEA51">
    <w:name w:val="321EF5E40AA54BF5ADA9A0AE0E2FEA51"/>
    <w:rsid w:val="00892C01"/>
  </w:style>
  <w:style w:type="paragraph" w:customStyle="1" w:styleId="B0B836BB7C0F452BA08A5D31D2C9EA19">
    <w:name w:val="B0B836BB7C0F452BA08A5D31D2C9EA19"/>
    <w:rsid w:val="00892C01"/>
  </w:style>
  <w:style w:type="paragraph" w:customStyle="1" w:styleId="4E564D7F3EE04A99BE22D8CCAEFDEF84">
    <w:name w:val="4E564D7F3EE04A99BE22D8CCAEFDEF84"/>
    <w:rsid w:val="00892C01"/>
  </w:style>
  <w:style w:type="paragraph" w:customStyle="1" w:styleId="B2999E7C2CD446CFA4A194D8FD0E24B1">
    <w:name w:val="B2999E7C2CD446CFA4A194D8FD0E24B1"/>
    <w:rsid w:val="00892C01"/>
  </w:style>
  <w:style w:type="paragraph" w:customStyle="1" w:styleId="C3B02A4912944811A309450E8A3298F8">
    <w:name w:val="C3B02A4912944811A309450E8A3298F8"/>
    <w:rsid w:val="00892C01"/>
  </w:style>
  <w:style w:type="paragraph" w:customStyle="1" w:styleId="59097C7941B14D40BD4BB9919538511D">
    <w:name w:val="59097C7941B14D40BD4BB9919538511D"/>
    <w:rsid w:val="00892C01"/>
  </w:style>
  <w:style w:type="paragraph" w:customStyle="1" w:styleId="9F2D8BDAA7144572AA3915CFC96AAF29">
    <w:name w:val="9F2D8BDAA7144572AA3915CFC96AAF29"/>
    <w:rsid w:val="00892C01"/>
  </w:style>
  <w:style w:type="paragraph" w:customStyle="1" w:styleId="62D122D7E6A1414B9F97915413BA6D67">
    <w:name w:val="62D122D7E6A1414B9F97915413BA6D67"/>
    <w:rsid w:val="00892C01"/>
  </w:style>
  <w:style w:type="paragraph" w:customStyle="1" w:styleId="0D36513B1D724EFEB70A5D5B2847433C">
    <w:name w:val="0D36513B1D724EFEB70A5D5B2847433C"/>
    <w:rsid w:val="00892C01"/>
  </w:style>
  <w:style w:type="paragraph" w:customStyle="1" w:styleId="85593A6576FA47E9926055809F2B1A10">
    <w:name w:val="85593A6576FA47E9926055809F2B1A10"/>
    <w:rsid w:val="00892C01"/>
  </w:style>
  <w:style w:type="paragraph" w:customStyle="1" w:styleId="DD1B3B0E446345ABA246C6EFE03E2204">
    <w:name w:val="DD1B3B0E446345ABA246C6EFE03E2204"/>
    <w:rsid w:val="00892C01"/>
  </w:style>
  <w:style w:type="paragraph" w:customStyle="1" w:styleId="664A78363B7D4CCBB6F932EA673B7B33">
    <w:name w:val="664A78363B7D4CCBB6F932EA673B7B33"/>
    <w:rsid w:val="00892C01"/>
  </w:style>
  <w:style w:type="paragraph" w:customStyle="1" w:styleId="1B56903E1DEE41CABCE3393B94C73DAC">
    <w:name w:val="1B56903E1DEE41CABCE3393B94C73DAC"/>
    <w:rsid w:val="00892C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Tenant's notice exercising option to renew lease.dotx</Template>
  <TotalTime>6</TotalTime>
  <Pages>10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dcterms:created xsi:type="dcterms:W3CDTF">2024-01-27T11:16:00Z</dcterms:created>
  <dcterms:modified xsi:type="dcterms:W3CDTF">2024-01-27T12:15:00Z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